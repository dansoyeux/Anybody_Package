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1607414"/>
        <w:docPartObj>
          <w:docPartGallery w:val="Table of Contents"/>
          <w:docPartUnique/>
        </w:docPartObj>
      </w:sdtPr>
      <w:sdtEndPr>
        <w:rPr>
          <w:rFonts w:eastAsiaTheme="minorHAnsi" w:cstheme="minorBidi"/>
          <w:bCs/>
          <w:color w:val="auto"/>
          <w:sz w:val="24"/>
          <w:szCs w:val="22"/>
        </w:rPr>
      </w:sdtEndPr>
      <w:sdtContent>
        <w:p w14:paraId="5077BE85" w14:textId="1216E961" w:rsidR="008C0E43" w:rsidRDefault="008C0E43">
          <w:pPr>
            <w:pStyle w:val="En-ttedetabledesmatires"/>
          </w:pPr>
          <w:r>
            <w:t>Table des matières</w:t>
          </w:r>
        </w:p>
        <w:p w14:paraId="53A9A6A7" w14:textId="380EDF05" w:rsidR="008C0E43"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0423794" w:history="1">
            <w:r w:rsidRPr="00CE6E75">
              <w:rPr>
                <w:rStyle w:val="Hyperlien"/>
                <w:noProof/>
              </w:rPr>
              <w:t>Charger les résultats</w:t>
            </w:r>
            <w:r>
              <w:rPr>
                <w:noProof/>
                <w:webHidden/>
              </w:rPr>
              <w:tab/>
            </w:r>
            <w:r>
              <w:rPr>
                <w:noProof/>
                <w:webHidden/>
              </w:rPr>
              <w:fldChar w:fldCharType="begin"/>
            </w:r>
            <w:r>
              <w:rPr>
                <w:noProof/>
                <w:webHidden/>
              </w:rPr>
              <w:instrText xml:space="preserve"> PAGEREF _Toc150423794 \h </w:instrText>
            </w:r>
            <w:r>
              <w:rPr>
                <w:noProof/>
                <w:webHidden/>
              </w:rPr>
            </w:r>
            <w:r>
              <w:rPr>
                <w:noProof/>
                <w:webHidden/>
              </w:rPr>
              <w:fldChar w:fldCharType="separate"/>
            </w:r>
            <w:r w:rsidR="00F3390C">
              <w:rPr>
                <w:noProof/>
                <w:webHidden/>
              </w:rPr>
              <w:t>1</w:t>
            </w:r>
            <w:r>
              <w:rPr>
                <w:noProof/>
                <w:webHidden/>
              </w:rPr>
              <w:fldChar w:fldCharType="end"/>
            </w:r>
          </w:hyperlink>
        </w:p>
        <w:p w14:paraId="2E6B272B" w14:textId="7AC8C933"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795" w:history="1">
            <w:r w:rsidRPr="00CE6E75">
              <w:rPr>
                <w:rStyle w:val="Hyperlien"/>
                <w:noProof/>
                <w:lang w:val="fr-CA"/>
              </w:rPr>
              <w:t>Fichiers nécessaires</w:t>
            </w:r>
            <w:r>
              <w:rPr>
                <w:noProof/>
                <w:webHidden/>
              </w:rPr>
              <w:tab/>
            </w:r>
            <w:r>
              <w:rPr>
                <w:noProof/>
                <w:webHidden/>
              </w:rPr>
              <w:fldChar w:fldCharType="begin"/>
            </w:r>
            <w:r>
              <w:rPr>
                <w:noProof/>
                <w:webHidden/>
              </w:rPr>
              <w:instrText xml:space="preserve"> PAGEREF _Toc150423795 \h </w:instrText>
            </w:r>
            <w:r>
              <w:rPr>
                <w:noProof/>
                <w:webHidden/>
              </w:rPr>
            </w:r>
            <w:r>
              <w:rPr>
                <w:noProof/>
                <w:webHidden/>
              </w:rPr>
              <w:fldChar w:fldCharType="separate"/>
            </w:r>
            <w:r w:rsidR="00F3390C">
              <w:rPr>
                <w:noProof/>
                <w:webHidden/>
              </w:rPr>
              <w:t>1</w:t>
            </w:r>
            <w:r>
              <w:rPr>
                <w:noProof/>
                <w:webHidden/>
              </w:rPr>
              <w:fldChar w:fldCharType="end"/>
            </w:r>
          </w:hyperlink>
        </w:p>
        <w:p w14:paraId="5FCA5B09" w14:textId="1DC0549C"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796" w:history="1">
            <w:r w:rsidRPr="00CE6E75">
              <w:rPr>
                <w:rStyle w:val="Hyperlien"/>
                <w:noProof/>
                <w:lang w:val="fr-CA"/>
              </w:rPr>
              <w:t>Fichiers .h5</w:t>
            </w:r>
            <w:r>
              <w:rPr>
                <w:noProof/>
                <w:webHidden/>
              </w:rPr>
              <w:tab/>
            </w:r>
            <w:r>
              <w:rPr>
                <w:noProof/>
                <w:webHidden/>
              </w:rPr>
              <w:fldChar w:fldCharType="begin"/>
            </w:r>
            <w:r>
              <w:rPr>
                <w:noProof/>
                <w:webHidden/>
              </w:rPr>
              <w:instrText xml:space="preserve"> PAGEREF _Toc150423796 \h </w:instrText>
            </w:r>
            <w:r>
              <w:rPr>
                <w:noProof/>
                <w:webHidden/>
              </w:rPr>
            </w:r>
            <w:r>
              <w:rPr>
                <w:noProof/>
                <w:webHidden/>
              </w:rPr>
              <w:fldChar w:fldCharType="separate"/>
            </w:r>
            <w:r w:rsidR="00F3390C">
              <w:rPr>
                <w:noProof/>
                <w:webHidden/>
              </w:rPr>
              <w:t>1</w:t>
            </w:r>
            <w:r>
              <w:rPr>
                <w:noProof/>
                <w:webHidden/>
              </w:rPr>
              <w:fldChar w:fldCharType="end"/>
            </w:r>
          </w:hyperlink>
        </w:p>
        <w:p w14:paraId="71134DDF" w14:textId="5B8734CF"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797" w:history="1">
            <w:r w:rsidRPr="00CE6E75">
              <w:rPr>
                <w:rStyle w:val="Hyperlien"/>
                <w:noProof/>
                <w:lang w:val="fr-CA"/>
              </w:rPr>
              <w:t>Fichiers texte AnyFileOut</w:t>
            </w:r>
            <w:r>
              <w:rPr>
                <w:noProof/>
                <w:webHidden/>
              </w:rPr>
              <w:tab/>
            </w:r>
            <w:r>
              <w:rPr>
                <w:noProof/>
                <w:webHidden/>
              </w:rPr>
              <w:fldChar w:fldCharType="begin"/>
            </w:r>
            <w:r>
              <w:rPr>
                <w:noProof/>
                <w:webHidden/>
              </w:rPr>
              <w:instrText xml:space="preserve"> PAGEREF _Toc150423797 \h </w:instrText>
            </w:r>
            <w:r>
              <w:rPr>
                <w:noProof/>
                <w:webHidden/>
              </w:rPr>
            </w:r>
            <w:r>
              <w:rPr>
                <w:noProof/>
                <w:webHidden/>
              </w:rPr>
              <w:fldChar w:fldCharType="separate"/>
            </w:r>
            <w:r w:rsidR="00F3390C">
              <w:rPr>
                <w:noProof/>
                <w:webHidden/>
              </w:rPr>
              <w:t>1</w:t>
            </w:r>
            <w:r>
              <w:rPr>
                <w:noProof/>
                <w:webHidden/>
              </w:rPr>
              <w:fldChar w:fldCharType="end"/>
            </w:r>
          </w:hyperlink>
        </w:p>
        <w:p w14:paraId="0C9F498B" w14:textId="76E670D6"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798" w:history="1">
            <w:r w:rsidRPr="00CE6E75">
              <w:rPr>
                <w:rStyle w:val="Hyperlien"/>
                <w:noProof/>
                <w:lang w:val="fr-CA"/>
              </w:rPr>
              <w:t>Nom des fichiers</w:t>
            </w:r>
            <w:r>
              <w:rPr>
                <w:noProof/>
                <w:webHidden/>
              </w:rPr>
              <w:tab/>
            </w:r>
            <w:r>
              <w:rPr>
                <w:noProof/>
                <w:webHidden/>
              </w:rPr>
              <w:fldChar w:fldCharType="begin"/>
            </w:r>
            <w:r>
              <w:rPr>
                <w:noProof/>
                <w:webHidden/>
              </w:rPr>
              <w:instrText xml:space="preserve"> PAGEREF _Toc150423798 \h </w:instrText>
            </w:r>
            <w:r>
              <w:rPr>
                <w:noProof/>
                <w:webHidden/>
              </w:rPr>
            </w:r>
            <w:r>
              <w:rPr>
                <w:noProof/>
                <w:webHidden/>
              </w:rPr>
              <w:fldChar w:fldCharType="separate"/>
            </w:r>
            <w:r w:rsidR="00F3390C">
              <w:rPr>
                <w:noProof/>
                <w:webHidden/>
              </w:rPr>
              <w:t>1</w:t>
            </w:r>
            <w:r>
              <w:rPr>
                <w:noProof/>
                <w:webHidden/>
              </w:rPr>
              <w:fldChar w:fldCharType="end"/>
            </w:r>
          </w:hyperlink>
        </w:p>
        <w:p w14:paraId="55D511C4" w14:textId="37272D7D"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799" w:history="1">
            <w:r w:rsidRPr="00CE6E75">
              <w:rPr>
                <w:rStyle w:val="Hyperlien"/>
                <w:noProof/>
                <w:lang w:val="fr-CA"/>
              </w:rPr>
              <w:t>Structure des données</w:t>
            </w:r>
            <w:r>
              <w:rPr>
                <w:noProof/>
                <w:webHidden/>
              </w:rPr>
              <w:tab/>
            </w:r>
            <w:r>
              <w:rPr>
                <w:noProof/>
                <w:webHidden/>
              </w:rPr>
              <w:fldChar w:fldCharType="begin"/>
            </w:r>
            <w:r>
              <w:rPr>
                <w:noProof/>
                <w:webHidden/>
              </w:rPr>
              <w:instrText xml:space="preserve"> PAGEREF _Toc150423799 \h </w:instrText>
            </w:r>
            <w:r>
              <w:rPr>
                <w:noProof/>
                <w:webHidden/>
              </w:rPr>
            </w:r>
            <w:r>
              <w:rPr>
                <w:noProof/>
                <w:webHidden/>
              </w:rPr>
              <w:fldChar w:fldCharType="separate"/>
            </w:r>
            <w:r w:rsidR="00F3390C">
              <w:rPr>
                <w:noProof/>
                <w:webHidden/>
              </w:rPr>
              <w:t>1</w:t>
            </w:r>
            <w:r>
              <w:rPr>
                <w:noProof/>
                <w:webHidden/>
              </w:rPr>
              <w:fldChar w:fldCharType="end"/>
            </w:r>
          </w:hyperlink>
        </w:p>
        <w:p w14:paraId="6A1775DA" w14:textId="71EE12C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0" w:history="1">
            <w:r w:rsidRPr="00CE6E75">
              <w:rPr>
                <w:rStyle w:val="Hyperlien"/>
                <w:noProof/>
                <w:lang w:val="fr-CA"/>
              </w:rPr>
              <w:t>Structure des variables chargées</w:t>
            </w:r>
            <w:r>
              <w:rPr>
                <w:noProof/>
                <w:webHidden/>
              </w:rPr>
              <w:tab/>
            </w:r>
            <w:r>
              <w:rPr>
                <w:noProof/>
                <w:webHidden/>
              </w:rPr>
              <w:fldChar w:fldCharType="begin"/>
            </w:r>
            <w:r>
              <w:rPr>
                <w:noProof/>
                <w:webHidden/>
              </w:rPr>
              <w:instrText xml:space="preserve"> PAGEREF _Toc150423800 \h </w:instrText>
            </w:r>
            <w:r>
              <w:rPr>
                <w:noProof/>
                <w:webHidden/>
              </w:rPr>
            </w:r>
            <w:r>
              <w:rPr>
                <w:noProof/>
                <w:webHidden/>
              </w:rPr>
              <w:fldChar w:fldCharType="separate"/>
            </w:r>
            <w:r w:rsidR="00F3390C">
              <w:rPr>
                <w:noProof/>
                <w:webHidden/>
              </w:rPr>
              <w:t>1</w:t>
            </w:r>
            <w:r>
              <w:rPr>
                <w:noProof/>
                <w:webHidden/>
              </w:rPr>
              <w:fldChar w:fldCharType="end"/>
            </w:r>
          </w:hyperlink>
        </w:p>
        <w:p w14:paraId="21110A62" w14:textId="09F68EC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1" w:history="1">
            <w:r w:rsidRPr="00CE6E75">
              <w:rPr>
                <w:rStyle w:val="Hyperlien"/>
                <w:noProof/>
                <w:lang w:val="fr-CA"/>
              </w:rPr>
              <w:t>Variables de muscles</w:t>
            </w:r>
            <w:r>
              <w:rPr>
                <w:noProof/>
                <w:webHidden/>
              </w:rPr>
              <w:tab/>
            </w:r>
            <w:r>
              <w:rPr>
                <w:noProof/>
                <w:webHidden/>
              </w:rPr>
              <w:fldChar w:fldCharType="begin"/>
            </w:r>
            <w:r>
              <w:rPr>
                <w:noProof/>
                <w:webHidden/>
              </w:rPr>
              <w:instrText xml:space="preserve"> PAGEREF _Toc150423801 \h </w:instrText>
            </w:r>
            <w:r>
              <w:rPr>
                <w:noProof/>
                <w:webHidden/>
              </w:rPr>
            </w:r>
            <w:r>
              <w:rPr>
                <w:noProof/>
                <w:webHidden/>
              </w:rPr>
              <w:fldChar w:fldCharType="separate"/>
            </w:r>
            <w:r w:rsidR="00F3390C">
              <w:rPr>
                <w:noProof/>
                <w:webHidden/>
              </w:rPr>
              <w:t>2</w:t>
            </w:r>
            <w:r>
              <w:rPr>
                <w:noProof/>
                <w:webHidden/>
              </w:rPr>
              <w:fldChar w:fldCharType="end"/>
            </w:r>
          </w:hyperlink>
        </w:p>
        <w:p w14:paraId="25C81171" w14:textId="7E204B16"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2" w:history="1">
            <w:r w:rsidRPr="00CE6E75">
              <w:rPr>
                <w:rStyle w:val="Hyperlien"/>
                <w:noProof/>
                <w:lang w:val="fr-CA"/>
              </w:rPr>
              <w:t>Constantes</w:t>
            </w:r>
            <w:r>
              <w:rPr>
                <w:noProof/>
                <w:webHidden/>
              </w:rPr>
              <w:tab/>
            </w:r>
            <w:r>
              <w:rPr>
                <w:noProof/>
                <w:webHidden/>
              </w:rPr>
              <w:fldChar w:fldCharType="begin"/>
            </w:r>
            <w:r>
              <w:rPr>
                <w:noProof/>
                <w:webHidden/>
              </w:rPr>
              <w:instrText xml:space="preserve"> PAGEREF _Toc150423802 \h </w:instrText>
            </w:r>
            <w:r>
              <w:rPr>
                <w:noProof/>
                <w:webHidden/>
              </w:rPr>
            </w:r>
            <w:r>
              <w:rPr>
                <w:noProof/>
                <w:webHidden/>
              </w:rPr>
              <w:fldChar w:fldCharType="separate"/>
            </w:r>
            <w:r w:rsidR="00F3390C">
              <w:rPr>
                <w:noProof/>
                <w:webHidden/>
              </w:rPr>
              <w:t>4</w:t>
            </w:r>
            <w:r>
              <w:rPr>
                <w:noProof/>
                <w:webHidden/>
              </w:rPr>
              <w:fldChar w:fldCharType="end"/>
            </w:r>
          </w:hyperlink>
        </w:p>
        <w:p w14:paraId="0751EC9A" w14:textId="2D0AC57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3" w:history="1">
            <w:r w:rsidRPr="00CE6E75">
              <w:rPr>
                <w:rStyle w:val="Hyperlien"/>
                <w:noProof/>
                <w:lang w:val="fr-CA"/>
              </w:rPr>
              <w:t>Structure des données résultats</w:t>
            </w:r>
            <w:r>
              <w:rPr>
                <w:noProof/>
                <w:webHidden/>
              </w:rPr>
              <w:tab/>
            </w:r>
            <w:r>
              <w:rPr>
                <w:noProof/>
                <w:webHidden/>
              </w:rPr>
              <w:fldChar w:fldCharType="begin"/>
            </w:r>
            <w:r>
              <w:rPr>
                <w:noProof/>
                <w:webHidden/>
              </w:rPr>
              <w:instrText xml:space="preserve"> PAGEREF _Toc150423803 \h </w:instrText>
            </w:r>
            <w:r>
              <w:rPr>
                <w:noProof/>
                <w:webHidden/>
              </w:rPr>
            </w:r>
            <w:r>
              <w:rPr>
                <w:noProof/>
                <w:webHidden/>
              </w:rPr>
              <w:fldChar w:fldCharType="separate"/>
            </w:r>
            <w:r w:rsidR="00F3390C">
              <w:rPr>
                <w:noProof/>
                <w:webHidden/>
              </w:rPr>
              <w:t>1</w:t>
            </w:r>
            <w:r>
              <w:rPr>
                <w:noProof/>
                <w:webHidden/>
              </w:rPr>
              <w:fldChar w:fldCharType="end"/>
            </w:r>
          </w:hyperlink>
        </w:p>
        <w:p w14:paraId="6CEE8D89" w14:textId="539B3017"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04" w:history="1">
            <w:r w:rsidRPr="00CE6E75">
              <w:rPr>
                <w:rStyle w:val="Hyperlien"/>
                <w:noProof/>
                <w:lang w:val="fr-CA"/>
              </w:rPr>
              <w:t>Chargement des variables</w:t>
            </w:r>
            <w:r>
              <w:rPr>
                <w:noProof/>
                <w:webHidden/>
              </w:rPr>
              <w:tab/>
            </w:r>
            <w:r>
              <w:rPr>
                <w:noProof/>
                <w:webHidden/>
              </w:rPr>
              <w:fldChar w:fldCharType="begin"/>
            </w:r>
            <w:r>
              <w:rPr>
                <w:noProof/>
                <w:webHidden/>
              </w:rPr>
              <w:instrText xml:space="preserve"> PAGEREF _Toc150423804 \h </w:instrText>
            </w:r>
            <w:r>
              <w:rPr>
                <w:noProof/>
                <w:webHidden/>
              </w:rPr>
            </w:r>
            <w:r>
              <w:rPr>
                <w:noProof/>
                <w:webHidden/>
              </w:rPr>
              <w:fldChar w:fldCharType="separate"/>
            </w:r>
            <w:r w:rsidR="00F3390C">
              <w:rPr>
                <w:noProof/>
                <w:webHidden/>
              </w:rPr>
              <w:t>1</w:t>
            </w:r>
            <w:r>
              <w:rPr>
                <w:noProof/>
                <w:webHidden/>
              </w:rPr>
              <w:fldChar w:fldCharType="end"/>
            </w:r>
          </w:hyperlink>
        </w:p>
        <w:p w14:paraId="16B8A673" w14:textId="6692CDA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5" w:history="1">
            <w:r w:rsidRPr="00CE6E75">
              <w:rPr>
                <w:rStyle w:val="Hyperlien"/>
                <w:noProof/>
                <w:lang w:val="fr-CA"/>
              </w:rPr>
              <w:t>Liste des muscles : MuscleDictionary</w:t>
            </w:r>
            <w:r>
              <w:rPr>
                <w:noProof/>
                <w:webHidden/>
              </w:rPr>
              <w:tab/>
            </w:r>
            <w:r>
              <w:rPr>
                <w:noProof/>
                <w:webHidden/>
              </w:rPr>
              <w:fldChar w:fldCharType="begin"/>
            </w:r>
            <w:r>
              <w:rPr>
                <w:noProof/>
                <w:webHidden/>
              </w:rPr>
              <w:instrText xml:space="preserve"> PAGEREF _Toc150423805 \h </w:instrText>
            </w:r>
            <w:r>
              <w:rPr>
                <w:noProof/>
                <w:webHidden/>
              </w:rPr>
            </w:r>
            <w:r>
              <w:rPr>
                <w:noProof/>
                <w:webHidden/>
              </w:rPr>
              <w:fldChar w:fldCharType="separate"/>
            </w:r>
            <w:r w:rsidR="00F3390C">
              <w:rPr>
                <w:noProof/>
                <w:webHidden/>
              </w:rPr>
              <w:t>1</w:t>
            </w:r>
            <w:r>
              <w:rPr>
                <w:noProof/>
                <w:webHidden/>
              </w:rPr>
              <w:fldChar w:fldCharType="end"/>
            </w:r>
          </w:hyperlink>
        </w:p>
        <w:p w14:paraId="44D64FFC" w14:textId="09A9D0F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6" w:history="1">
            <w:r w:rsidRPr="00CE6E75">
              <w:rPr>
                <w:rStyle w:val="Hyperlien"/>
                <w:noProof/>
                <w:lang w:val="fr-CA"/>
              </w:rPr>
              <w:t>Liste des variables : VariableDictionary</w:t>
            </w:r>
            <w:r>
              <w:rPr>
                <w:noProof/>
                <w:webHidden/>
              </w:rPr>
              <w:tab/>
            </w:r>
            <w:r>
              <w:rPr>
                <w:noProof/>
                <w:webHidden/>
              </w:rPr>
              <w:fldChar w:fldCharType="begin"/>
            </w:r>
            <w:r>
              <w:rPr>
                <w:noProof/>
                <w:webHidden/>
              </w:rPr>
              <w:instrText xml:space="preserve"> PAGEREF _Toc150423806 \h </w:instrText>
            </w:r>
            <w:r>
              <w:rPr>
                <w:noProof/>
                <w:webHidden/>
              </w:rPr>
            </w:r>
            <w:r>
              <w:rPr>
                <w:noProof/>
                <w:webHidden/>
              </w:rPr>
              <w:fldChar w:fldCharType="separate"/>
            </w:r>
            <w:r w:rsidR="00F3390C">
              <w:rPr>
                <w:noProof/>
                <w:webHidden/>
              </w:rPr>
              <w:t>3</w:t>
            </w:r>
            <w:r>
              <w:rPr>
                <w:noProof/>
                <w:webHidden/>
              </w:rPr>
              <w:fldChar w:fldCharType="end"/>
            </w:r>
          </w:hyperlink>
        </w:p>
        <w:p w14:paraId="6CC757F4" w14:textId="072634E6"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7" w:history="1">
            <w:r w:rsidRPr="00CE6E75">
              <w:rPr>
                <w:rStyle w:val="Hyperlien"/>
                <w:noProof/>
                <w:lang w:val="fr-CA"/>
              </w:rPr>
              <w:t>Liste des variables musculaires : MuscleVariableDictionary</w:t>
            </w:r>
            <w:r>
              <w:rPr>
                <w:noProof/>
                <w:webHidden/>
              </w:rPr>
              <w:tab/>
            </w:r>
            <w:r>
              <w:rPr>
                <w:noProof/>
                <w:webHidden/>
              </w:rPr>
              <w:fldChar w:fldCharType="begin"/>
            </w:r>
            <w:r>
              <w:rPr>
                <w:noProof/>
                <w:webHidden/>
              </w:rPr>
              <w:instrText xml:space="preserve"> PAGEREF _Toc150423807 \h </w:instrText>
            </w:r>
            <w:r>
              <w:rPr>
                <w:noProof/>
                <w:webHidden/>
              </w:rPr>
            </w:r>
            <w:r>
              <w:rPr>
                <w:noProof/>
                <w:webHidden/>
              </w:rPr>
              <w:fldChar w:fldCharType="separate"/>
            </w:r>
            <w:r w:rsidR="00F3390C">
              <w:rPr>
                <w:noProof/>
                <w:webHidden/>
              </w:rPr>
              <w:t>3</w:t>
            </w:r>
            <w:r>
              <w:rPr>
                <w:noProof/>
                <w:webHidden/>
              </w:rPr>
              <w:fldChar w:fldCharType="end"/>
            </w:r>
          </w:hyperlink>
        </w:p>
        <w:p w14:paraId="36860A93" w14:textId="16BF310F"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08" w:history="1">
            <w:r w:rsidRPr="00CE6E75">
              <w:rPr>
                <w:rStyle w:val="Hyperlien"/>
                <w:noProof/>
                <w:lang w:val="fr-CA"/>
              </w:rPr>
              <w:t>Calculs avancés lors du chargement des variables</w:t>
            </w:r>
            <w:r>
              <w:rPr>
                <w:noProof/>
                <w:webHidden/>
              </w:rPr>
              <w:tab/>
            </w:r>
            <w:r>
              <w:rPr>
                <w:noProof/>
                <w:webHidden/>
              </w:rPr>
              <w:fldChar w:fldCharType="begin"/>
            </w:r>
            <w:r>
              <w:rPr>
                <w:noProof/>
                <w:webHidden/>
              </w:rPr>
              <w:instrText xml:space="preserve"> PAGEREF _Toc150423808 \h </w:instrText>
            </w:r>
            <w:r>
              <w:rPr>
                <w:noProof/>
                <w:webHidden/>
              </w:rPr>
            </w:r>
            <w:r>
              <w:rPr>
                <w:noProof/>
                <w:webHidden/>
              </w:rPr>
              <w:fldChar w:fldCharType="separate"/>
            </w:r>
            <w:r w:rsidR="00F3390C">
              <w:rPr>
                <w:noProof/>
                <w:webHidden/>
              </w:rPr>
              <w:t>4</w:t>
            </w:r>
            <w:r>
              <w:rPr>
                <w:noProof/>
                <w:webHidden/>
              </w:rPr>
              <w:fldChar w:fldCharType="end"/>
            </w:r>
          </w:hyperlink>
        </w:p>
        <w:p w14:paraId="4F5088A3" w14:textId="3AB20ED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9" w:history="1">
            <w:r w:rsidRPr="00CE6E75">
              <w:rPr>
                <w:rStyle w:val="Hyperlien"/>
                <w:noProof/>
                <w:lang w:val="fr-CA"/>
              </w:rPr>
              <w:t>Facteur multiplicateur</w:t>
            </w:r>
            <w:r>
              <w:rPr>
                <w:noProof/>
                <w:webHidden/>
              </w:rPr>
              <w:tab/>
            </w:r>
            <w:r>
              <w:rPr>
                <w:noProof/>
                <w:webHidden/>
              </w:rPr>
              <w:fldChar w:fldCharType="begin"/>
            </w:r>
            <w:r>
              <w:rPr>
                <w:noProof/>
                <w:webHidden/>
              </w:rPr>
              <w:instrText xml:space="preserve"> PAGEREF _Toc150423809 \h </w:instrText>
            </w:r>
            <w:r>
              <w:rPr>
                <w:noProof/>
                <w:webHidden/>
              </w:rPr>
            </w:r>
            <w:r>
              <w:rPr>
                <w:noProof/>
                <w:webHidden/>
              </w:rPr>
              <w:fldChar w:fldCharType="separate"/>
            </w:r>
            <w:r w:rsidR="00F3390C">
              <w:rPr>
                <w:noProof/>
                <w:webHidden/>
              </w:rPr>
              <w:t>4</w:t>
            </w:r>
            <w:r>
              <w:rPr>
                <w:noProof/>
                <w:webHidden/>
              </w:rPr>
              <w:fldChar w:fldCharType="end"/>
            </w:r>
          </w:hyperlink>
        </w:p>
        <w:p w14:paraId="5F96A9E2" w14:textId="7D5A42D7"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0" w:history="1">
            <w:r w:rsidRPr="00CE6E75">
              <w:rPr>
                <w:rStyle w:val="Hyperlien"/>
                <w:noProof/>
                <w:lang w:val="fr-CA"/>
              </w:rPr>
              <w:t>Rotations</w:t>
            </w:r>
            <w:r>
              <w:rPr>
                <w:noProof/>
                <w:webHidden/>
              </w:rPr>
              <w:tab/>
            </w:r>
            <w:r>
              <w:rPr>
                <w:noProof/>
                <w:webHidden/>
              </w:rPr>
              <w:fldChar w:fldCharType="begin"/>
            </w:r>
            <w:r>
              <w:rPr>
                <w:noProof/>
                <w:webHidden/>
              </w:rPr>
              <w:instrText xml:space="preserve"> PAGEREF _Toc150423810 \h </w:instrText>
            </w:r>
            <w:r>
              <w:rPr>
                <w:noProof/>
                <w:webHidden/>
              </w:rPr>
            </w:r>
            <w:r>
              <w:rPr>
                <w:noProof/>
                <w:webHidden/>
              </w:rPr>
              <w:fldChar w:fldCharType="separate"/>
            </w:r>
            <w:r w:rsidR="00F3390C">
              <w:rPr>
                <w:noProof/>
                <w:webHidden/>
              </w:rPr>
              <w:t>5</w:t>
            </w:r>
            <w:r>
              <w:rPr>
                <w:noProof/>
                <w:webHidden/>
              </w:rPr>
              <w:fldChar w:fldCharType="end"/>
            </w:r>
          </w:hyperlink>
        </w:p>
        <w:p w14:paraId="320026AF" w14:textId="7AECCF3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1" w:history="1">
            <w:r w:rsidRPr="00CE6E75">
              <w:rPr>
                <w:rStyle w:val="Hyperlien"/>
                <w:noProof/>
                <w:lang w:val="fr-CA"/>
              </w:rPr>
              <w:t>Inverser la direction d’un axe</w:t>
            </w:r>
            <w:r>
              <w:rPr>
                <w:noProof/>
                <w:webHidden/>
              </w:rPr>
              <w:tab/>
            </w:r>
            <w:r>
              <w:rPr>
                <w:noProof/>
                <w:webHidden/>
              </w:rPr>
              <w:fldChar w:fldCharType="begin"/>
            </w:r>
            <w:r>
              <w:rPr>
                <w:noProof/>
                <w:webHidden/>
              </w:rPr>
              <w:instrText xml:space="preserve"> PAGEREF _Toc150423811 \h </w:instrText>
            </w:r>
            <w:r>
              <w:rPr>
                <w:noProof/>
                <w:webHidden/>
              </w:rPr>
            </w:r>
            <w:r>
              <w:rPr>
                <w:noProof/>
                <w:webHidden/>
              </w:rPr>
              <w:fldChar w:fldCharType="separate"/>
            </w:r>
            <w:r w:rsidR="00F3390C">
              <w:rPr>
                <w:noProof/>
                <w:webHidden/>
              </w:rPr>
              <w:t>5</w:t>
            </w:r>
            <w:r>
              <w:rPr>
                <w:noProof/>
                <w:webHidden/>
              </w:rPr>
              <w:fldChar w:fldCharType="end"/>
            </w:r>
          </w:hyperlink>
        </w:p>
        <w:p w14:paraId="4AD8CA69" w14:textId="56EE121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2" w:history="1">
            <w:r w:rsidRPr="00CE6E75">
              <w:rPr>
                <w:rStyle w:val="Hyperlien"/>
                <w:noProof/>
                <w:lang w:val="fr-CA"/>
              </w:rPr>
              <w:t>Offset</w:t>
            </w:r>
            <w:r>
              <w:rPr>
                <w:noProof/>
                <w:webHidden/>
              </w:rPr>
              <w:tab/>
            </w:r>
            <w:r>
              <w:rPr>
                <w:noProof/>
                <w:webHidden/>
              </w:rPr>
              <w:fldChar w:fldCharType="begin"/>
            </w:r>
            <w:r>
              <w:rPr>
                <w:noProof/>
                <w:webHidden/>
              </w:rPr>
              <w:instrText xml:space="preserve"> PAGEREF _Toc150423812 \h </w:instrText>
            </w:r>
            <w:r>
              <w:rPr>
                <w:noProof/>
                <w:webHidden/>
              </w:rPr>
            </w:r>
            <w:r>
              <w:rPr>
                <w:noProof/>
                <w:webHidden/>
              </w:rPr>
              <w:fldChar w:fldCharType="separate"/>
            </w:r>
            <w:r w:rsidR="00F3390C">
              <w:rPr>
                <w:noProof/>
                <w:webHidden/>
              </w:rPr>
              <w:t>5</w:t>
            </w:r>
            <w:r>
              <w:rPr>
                <w:noProof/>
                <w:webHidden/>
              </w:rPr>
              <w:fldChar w:fldCharType="end"/>
            </w:r>
          </w:hyperlink>
        </w:p>
        <w:p w14:paraId="79D9F8E1" w14:textId="392E17C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3" w:history="1">
            <w:r w:rsidRPr="00CE6E75">
              <w:rPr>
                <w:rStyle w:val="Hyperlien"/>
                <w:noProof/>
                <w:lang w:val="fr-CA"/>
              </w:rPr>
              <w:t>Sélectionner une ligne ou colonne particulière d’une matrice</w:t>
            </w:r>
            <w:r>
              <w:rPr>
                <w:noProof/>
                <w:webHidden/>
              </w:rPr>
              <w:tab/>
            </w:r>
            <w:r>
              <w:rPr>
                <w:noProof/>
                <w:webHidden/>
              </w:rPr>
              <w:fldChar w:fldCharType="begin"/>
            </w:r>
            <w:r>
              <w:rPr>
                <w:noProof/>
                <w:webHidden/>
              </w:rPr>
              <w:instrText xml:space="preserve"> PAGEREF _Toc150423813 \h </w:instrText>
            </w:r>
            <w:r>
              <w:rPr>
                <w:noProof/>
                <w:webHidden/>
              </w:rPr>
            </w:r>
            <w:r>
              <w:rPr>
                <w:noProof/>
                <w:webHidden/>
              </w:rPr>
              <w:fldChar w:fldCharType="separate"/>
            </w:r>
            <w:r w:rsidR="00F3390C">
              <w:rPr>
                <w:noProof/>
                <w:webHidden/>
              </w:rPr>
              <w:t>6</w:t>
            </w:r>
            <w:r>
              <w:rPr>
                <w:noProof/>
                <w:webHidden/>
              </w:rPr>
              <w:fldChar w:fldCharType="end"/>
            </w:r>
          </w:hyperlink>
        </w:p>
        <w:p w14:paraId="3A2DCEAB" w14:textId="7193BBC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4" w:history="1">
            <w:r w:rsidRPr="00CE6E75">
              <w:rPr>
                <w:rStyle w:val="Hyperlien"/>
                <w:noProof/>
                <w:lang w:val="fr-CA"/>
              </w:rPr>
              <w:t>Décomposer la force d’un muscle sur son origine dans le repère local d’un muscle</w:t>
            </w:r>
            <w:r>
              <w:rPr>
                <w:noProof/>
                <w:webHidden/>
              </w:rPr>
              <w:tab/>
            </w:r>
            <w:r>
              <w:rPr>
                <w:noProof/>
                <w:webHidden/>
              </w:rPr>
              <w:fldChar w:fldCharType="begin"/>
            </w:r>
            <w:r>
              <w:rPr>
                <w:noProof/>
                <w:webHidden/>
              </w:rPr>
              <w:instrText xml:space="preserve"> PAGEREF _Toc150423814 \h </w:instrText>
            </w:r>
            <w:r>
              <w:rPr>
                <w:noProof/>
                <w:webHidden/>
              </w:rPr>
            </w:r>
            <w:r>
              <w:rPr>
                <w:noProof/>
                <w:webHidden/>
              </w:rPr>
              <w:fldChar w:fldCharType="separate"/>
            </w:r>
            <w:r w:rsidR="00F3390C">
              <w:rPr>
                <w:noProof/>
                <w:webHidden/>
              </w:rPr>
              <w:t>6</w:t>
            </w:r>
            <w:r>
              <w:rPr>
                <w:noProof/>
                <w:webHidden/>
              </w:rPr>
              <w:fldChar w:fldCharType="end"/>
            </w:r>
          </w:hyperlink>
        </w:p>
        <w:p w14:paraId="0A5E4493" w14:textId="0AA42FB2"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5" w:history="1">
            <w:r w:rsidRPr="00CE6E75">
              <w:rPr>
                <w:rStyle w:val="Hyperlien"/>
                <w:noProof/>
                <w:lang w:val="fr-CA"/>
              </w:rPr>
              <w:t>ConstantsDictionary</w:t>
            </w:r>
            <w:r>
              <w:rPr>
                <w:noProof/>
                <w:webHidden/>
              </w:rPr>
              <w:tab/>
            </w:r>
            <w:r>
              <w:rPr>
                <w:noProof/>
                <w:webHidden/>
              </w:rPr>
              <w:fldChar w:fldCharType="begin"/>
            </w:r>
            <w:r>
              <w:rPr>
                <w:noProof/>
                <w:webHidden/>
              </w:rPr>
              <w:instrText xml:space="preserve"> PAGEREF _Toc150423815 \h </w:instrText>
            </w:r>
            <w:r>
              <w:rPr>
                <w:noProof/>
                <w:webHidden/>
              </w:rPr>
            </w:r>
            <w:r>
              <w:rPr>
                <w:noProof/>
                <w:webHidden/>
              </w:rPr>
              <w:fldChar w:fldCharType="separate"/>
            </w:r>
            <w:r w:rsidR="00F3390C">
              <w:rPr>
                <w:noProof/>
                <w:webHidden/>
              </w:rPr>
              <w:t>7</w:t>
            </w:r>
            <w:r>
              <w:rPr>
                <w:noProof/>
                <w:webHidden/>
              </w:rPr>
              <w:fldChar w:fldCharType="end"/>
            </w:r>
          </w:hyperlink>
        </w:p>
        <w:p w14:paraId="5D7975B2" w14:textId="747B0F64"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16" w:history="1">
            <w:r w:rsidRPr="00CE6E75">
              <w:rPr>
                <w:rStyle w:val="Hyperlien"/>
                <w:noProof/>
                <w:lang w:val="fr-CA"/>
              </w:rPr>
              <w:t>Chargement des simulations</w:t>
            </w:r>
            <w:r>
              <w:rPr>
                <w:noProof/>
                <w:webHidden/>
              </w:rPr>
              <w:tab/>
            </w:r>
            <w:r>
              <w:rPr>
                <w:noProof/>
                <w:webHidden/>
              </w:rPr>
              <w:fldChar w:fldCharType="begin"/>
            </w:r>
            <w:r>
              <w:rPr>
                <w:noProof/>
                <w:webHidden/>
              </w:rPr>
              <w:instrText xml:space="preserve"> PAGEREF _Toc150423816 \h </w:instrText>
            </w:r>
            <w:r>
              <w:rPr>
                <w:noProof/>
                <w:webHidden/>
              </w:rPr>
            </w:r>
            <w:r>
              <w:rPr>
                <w:noProof/>
                <w:webHidden/>
              </w:rPr>
              <w:fldChar w:fldCharType="separate"/>
            </w:r>
            <w:r w:rsidR="00F3390C">
              <w:rPr>
                <w:noProof/>
                <w:webHidden/>
              </w:rPr>
              <w:t>7</w:t>
            </w:r>
            <w:r>
              <w:rPr>
                <w:noProof/>
                <w:webHidden/>
              </w:rPr>
              <w:fldChar w:fldCharType="end"/>
            </w:r>
          </w:hyperlink>
        </w:p>
        <w:p w14:paraId="17A513A5" w14:textId="1BC461D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7" w:history="1">
            <w:r w:rsidRPr="00CE6E75">
              <w:rPr>
                <w:rStyle w:val="Hyperlien"/>
                <w:noProof/>
                <w:lang w:val="fr-CA"/>
              </w:rPr>
              <w:t>Chargement d’un fichier h5</w:t>
            </w:r>
            <w:r>
              <w:rPr>
                <w:noProof/>
                <w:webHidden/>
              </w:rPr>
              <w:tab/>
            </w:r>
            <w:r>
              <w:rPr>
                <w:noProof/>
                <w:webHidden/>
              </w:rPr>
              <w:fldChar w:fldCharType="begin"/>
            </w:r>
            <w:r>
              <w:rPr>
                <w:noProof/>
                <w:webHidden/>
              </w:rPr>
              <w:instrText xml:space="preserve"> PAGEREF _Toc150423817 \h </w:instrText>
            </w:r>
            <w:r>
              <w:rPr>
                <w:noProof/>
                <w:webHidden/>
              </w:rPr>
            </w:r>
            <w:r>
              <w:rPr>
                <w:noProof/>
                <w:webHidden/>
              </w:rPr>
              <w:fldChar w:fldCharType="separate"/>
            </w:r>
            <w:r w:rsidR="00F3390C">
              <w:rPr>
                <w:noProof/>
                <w:webHidden/>
              </w:rPr>
              <w:t>8</w:t>
            </w:r>
            <w:r>
              <w:rPr>
                <w:noProof/>
                <w:webHidden/>
              </w:rPr>
              <w:fldChar w:fldCharType="end"/>
            </w:r>
          </w:hyperlink>
        </w:p>
        <w:p w14:paraId="32EF5C96" w14:textId="2771FFF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8" w:history="1">
            <w:r w:rsidRPr="00CE6E75">
              <w:rPr>
                <w:rStyle w:val="Hyperlien"/>
                <w:noProof/>
                <w:lang w:val="fr-CA"/>
              </w:rPr>
              <w:t>Chargement de plusieurs fichiers pour former des cas de simulation</w:t>
            </w:r>
            <w:r>
              <w:rPr>
                <w:noProof/>
                <w:webHidden/>
              </w:rPr>
              <w:tab/>
            </w:r>
            <w:r>
              <w:rPr>
                <w:noProof/>
                <w:webHidden/>
              </w:rPr>
              <w:fldChar w:fldCharType="begin"/>
            </w:r>
            <w:r>
              <w:rPr>
                <w:noProof/>
                <w:webHidden/>
              </w:rPr>
              <w:instrText xml:space="preserve"> PAGEREF _Toc150423818 \h </w:instrText>
            </w:r>
            <w:r>
              <w:rPr>
                <w:noProof/>
                <w:webHidden/>
              </w:rPr>
            </w:r>
            <w:r>
              <w:rPr>
                <w:noProof/>
                <w:webHidden/>
              </w:rPr>
              <w:fldChar w:fldCharType="separate"/>
            </w:r>
            <w:r w:rsidR="00F3390C">
              <w:rPr>
                <w:noProof/>
                <w:webHidden/>
              </w:rPr>
              <w:t>8</w:t>
            </w:r>
            <w:r>
              <w:rPr>
                <w:noProof/>
                <w:webHidden/>
              </w:rPr>
              <w:fldChar w:fldCharType="end"/>
            </w:r>
          </w:hyperlink>
        </w:p>
        <w:p w14:paraId="23BFB073" w14:textId="2C8BB5D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9" w:history="1">
            <w:r w:rsidRPr="00CE6E75">
              <w:rPr>
                <w:rStyle w:val="Hyperlien"/>
                <w:noProof/>
                <w:lang w:val="fr-CA"/>
              </w:rPr>
              <w:t>Fonction pour créer des dictionnaires de comparaison</w:t>
            </w:r>
            <w:r>
              <w:rPr>
                <w:noProof/>
                <w:webHidden/>
              </w:rPr>
              <w:tab/>
            </w:r>
            <w:r>
              <w:rPr>
                <w:noProof/>
                <w:webHidden/>
              </w:rPr>
              <w:fldChar w:fldCharType="begin"/>
            </w:r>
            <w:r>
              <w:rPr>
                <w:noProof/>
                <w:webHidden/>
              </w:rPr>
              <w:instrText xml:space="preserve"> PAGEREF _Toc150423819 \h </w:instrText>
            </w:r>
            <w:r>
              <w:rPr>
                <w:noProof/>
                <w:webHidden/>
              </w:rPr>
            </w:r>
            <w:r>
              <w:rPr>
                <w:noProof/>
                <w:webHidden/>
              </w:rPr>
              <w:fldChar w:fldCharType="separate"/>
            </w:r>
            <w:r w:rsidR="00F3390C">
              <w:rPr>
                <w:noProof/>
                <w:webHidden/>
              </w:rPr>
              <w:t>9</w:t>
            </w:r>
            <w:r>
              <w:rPr>
                <w:noProof/>
                <w:webHidden/>
              </w:rPr>
              <w:fldChar w:fldCharType="end"/>
            </w:r>
          </w:hyperlink>
        </w:p>
        <w:p w14:paraId="0BE0E9F9" w14:textId="3C3B9606"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0" w:history="1">
            <w:r w:rsidRPr="00CE6E75">
              <w:rPr>
                <w:rStyle w:val="Hyperlien"/>
                <w:noProof/>
                <w:lang w:val="fr-CA"/>
              </w:rPr>
              <w:t>Dans le cas où des simulations ont échoué</w:t>
            </w:r>
            <w:r>
              <w:rPr>
                <w:noProof/>
                <w:webHidden/>
              </w:rPr>
              <w:tab/>
            </w:r>
            <w:r>
              <w:rPr>
                <w:noProof/>
                <w:webHidden/>
              </w:rPr>
              <w:fldChar w:fldCharType="begin"/>
            </w:r>
            <w:r>
              <w:rPr>
                <w:noProof/>
                <w:webHidden/>
              </w:rPr>
              <w:instrText xml:space="preserve"> PAGEREF _Toc150423820 \h </w:instrText>
            </w:r>
            <w:r>
              <w:rPr>
                <w:noProof/>
                <w:webHidden/>
              </w:rPr>
            </w:r>
            <w:r>
              <w:rPr>
                <w:noProof/>
                <w:webHidden/>
              </w:rPr>
              <w:fldChar w:fldCharType="separate"/>
            </w:r>
            <w:r w:rsidR="00F3390C">
              <w:rPr>
                <w:noProof/>
                <w:webHidden/>
              </w:rPr>
              <w:t>9</w:t>
            </w:r>
            <w:r>
              <w:rPr>
                <w:noProof/>
                <w:webHidden/>
              </w:rPr>
              <w:fldChar w:fldCharType="end"/>
            </w:r>
          </w:hyperlink>
        </w:p>
        <w:p w14:paraId="4E7C9FCA" w14:textId="2D9CE5C6"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1" w:history="1">
            <w:r w:rsidRPr="00CE6E75">
              <w:rPr>
                <w:rStyle w:val="Hyperlien"/>
                <w:noProof/>
                <w:lang w:val="fr-CA" w:eastAsia="en-CA"/>
              </w:rPr>
              <w:t>Sauvegarde des dictionnaires de résultats</w:t>
            </w:r>
            <w:r>
              <w:rPr>
                <w:noProof/>
                <w:webHidden/>
              </w:rPr>
              <w:tab/>
            </w:r>
            <w:r>
              <w:rPr>
                <w:noProof/>
                <w:webHidden/>
              </w:rPr>
              <w:fldChar w:fldCharType="begin"/>
            </w:r>
            <w:r>
              <w:rPr>
                <w:noProof/>
                <w:webHidden/>
              </w:rPr>
              <w:instrText xml:space="preserve"> PAGEREF _Toc150423821 \h </w:instrText>
            </w:r>
            <w:r>
              <w:rPr>
                <w:noProof/>
                <w:webHidden/>
              </w:rPr>
            </w:r>
            <w:r>
              <w:rPr>
                <w:noProof/>
                <w:webHidden/>
              </w:rPr>
              <w:fldChar w:fldCharType="separate"/>
            </w:r>
            <w:r w:rsidR="00F3390C">
              <w:rPr>
                <w:noProof/>
                <w:webHidden/>
              </w:rPr>
              <w:t>10</w:t>
            </w:r>
            <w:r>
              <w:rPr>
                <w:noProof/>
                <w:webHidden/>
              </w:rPr>
              <w:fldChar w:fldCharType="end"/>
            </w:r>
          </w:hyperlink>
        </w:p>
        <w:p w14:paraId="1E0AFA47" w14:textId="456B457A" w:rsidR="008C0E43" w:rsidRDefault="008C0E43">
          <w:pPr>
            <w:pStyle w:val="TM1"/>
            <w:rPr>
              <w:rFonts w:asciiTheme="minorHAnsi" w:eastAsiaTheme="minorEastAsia" w:hAnsiTheme="minorHAnsi"/>
              <w:noProof/>
              <w:kern w:val="2"/>
              <w:sz w:val="22"/>
              <w:lang w:val="en-CA" w:eastAsia="en-CA"/>
              <w14:ligatures w14:val="standardContextual"/>
            </w:rPr>
          </w:pPr>
          <w:hyperlink w:anchor="_Toc150423822" w:history="1">
            <w:r w:rsidRPr="00CE6E75">
              <w:rPr>
                <w:rStyle w:val="Hyperlien"/>
                <w:noProof/>
              </w:rPr>
              <w:t>Graphiques</w:t>
            </w:r>
            <w:r>
              <w:rPr>
                <w:noProof/>
                <w:webHidden/>
              </w:rPr>
              <w:tab/>
            </w:r>
            <w:r>
              <w:rPr>
                <w:noProof/>
                <w:webHidden/>
              </w:rPr>
              <w:fldChar w:fldCharType="begin"/>
            </w:r>
            <w:r>
              <w:rPr>
                <w:noProof/>
                <w:webHidden/>
              </w:rPr>
              <w:instrText xml:space="preserve"> PAGEREF _Toc150423822 \h </w:instrText>
            </w:r>
            <w:r>
              <w:rPr>
                <w:noProof/>
                <w:webHidden/>
              </w:rPr>
            </w:r>
            <w:r>
              <w:rPr>
                <w:noProof/>
                <w:webHidden/>
              </w:rPr>
              <w:fldChar w:fldCharType="separate"/>
            </w:r>
            <w:r w:rsidR="00F3390C">
              <w:rPr>
                <w:noProof/>
                <w:webHidden/>
              </w:rPr>
              <w:t>11</w:t>
            </w:r>
            <w:r>
              <w:rPr>
                <w:noProof/>
                <w:webHidden/>
              </w:rPr>
              <w:fldChar w:fldCharType="end"/>
            </w:r>
          </w:hyperlink>
        </w:p>
        <w:p w14:paraId="26302CDE" w14:textId="42EEB9B0"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3" w:history="1">
            <w:r w:rsidRPr="00CE6E75">
              <w:rPr>
                <w:rStyle w:val="Hyperlien"/>
                <w:noProof/>
                <w:lang w:val="fr-CA"/>
              </w:rPr>
              <w:t>Chargement des dictionnaires de résultats sauvegardés</w:t>
            </w:r>
            <w:r>
              <w:rPr>
                <w:noProof/>
                <w:webHidden/>
              </w:rPr>
              <w:tab/>
            </w:r>
            <w:r>
              <w:rPr>
                <w:noProof/>
                <w:webHidden/>
              </w:rPr>
              <w:fldChar w:fldCharType="begin"/>
            </w:r>
            <w:r>
              <w:rPr>
                <w:noProof/>
                <w:webHidden/>
              </w:rPr>
              <w:instrText xml:space="preserve"> PAGEREF _Toc150423823 \h </w:instrText>
            </w:r>
            <w:r>
              <w:rPr>
                <w:noProof/>
                <w:webHidden/>
              </w:rPr>
            </w:r>
            <w:r>
              <w:rPr>
                <w:noProof/>
                <w:webHidden/>
              </w:rPr>
              <w:fldChar w:fldCharType="separate"/>
            </w:r>
            <w:r w:rsidR="00F3390C">
              <w:rPr>
                <w:noProof/>
                <w:webHidden/>
              </w:rPr>
              <w:t>11</w:t>
            </w:r>
            <w:r>
              <w:rPr>
                <w:noProof/>
                <w:webHidden/>
              </w:rPr>
              <w:fldChar w:fldCharType="end"/>
            </w:r>
          </w:hyperlink>
        </w:p>
        <w:p w14:paraId="21360788" w14:textId="1C8BA97D"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4" w:history="1">
            <w:r w:rsidRPr="00CE6E75">
              <w:rPr>
                <w:rStyle w:val="Hyperlien"/>
                <w:noProof/>
                <w:lang w:val="fr-CA"/>
              </w:rPr>
              <w:t>Paramètres esthétiques de tous les graphiques</w:t>
            </w:r>
            <w:r>
              <w:rPr>
                <w:noProof/>
                <w:webHidden/>
              </w:rPr>
              <w:tab/>
            </w:r>
            <w:r>
              <w:rPr>
                <w:noProof/>
                <w:webHidden/>
              </w:rPr>
              <w:fldChar w:fldCharType="begin"/>
            </w:r>
            <w:r>
              <w:rPr>
                <w:noProof/>
                <w:webHidden/>
              </w:rPr>
              <w:instrText xml:space="preserve"> PAGEREF _Toc150423824 \h </w:instrText>
            </w:r>
            <w:r>
              <w:rPr>
                <w:noProof/>
                <w:webHidden/>
              </w:rPr>
            </w:r>
            <w:r>
              <w:rPr>
                <w:noProof/>
                <w:webHidden/>
              </w:rPr>
              <w:fldChar w:fldCharType="separate"/>
            </w:r>
            <w:r w:rsidR="00F3390C">
              <w:rPr>
                <w:noProof/>
                <w:webHidden/>
              </w:rPr>
              <w:t>11</w:t>
            </w:r>
            <w:r>
              <w:rPr>
                <w:noProof/>
                <w:webHidden/>
              </w:rPr>
              <w:fldChar w:fldCharType="end"/>
            </w:r>
          </w:hyperlink>
        </w:p>
        <w:p w14:paraId="30CBBFCD" w14:textId="3BA8452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25" w:history="1">
            <w:r w:rsidRPr="00CE6E75">
              <w:rPr>
                <w:rStyle w:val="Hyperlien"/>
                <w:noProof/>
                <w:lang w:val="fr-CA"/>
              </w:rPr>
              <w:t>Contrôle de la taille de la police des graphiques</w:t>
            </w:r>
            <w:r>
              <w:rPr>
                <w:noProof/>
                <w:webHidden/>
              </w:rPr>
              <w:tab/>
            </w:r>
            <w:r>
              <w:rPr>
                <w:noProof/>
                <w:webHidden/>
              </w:rPr>
              <w:fldChar w:fldCharType="begin"/>
            </w:r>
            <w:r>
              <w:rPr>
                <w:noProof/>
                <w:webHidden/>
              </w:rPr>
              <w:instrText xml:space="preserve"> PAGEREF _Toc150423825 \h </w:instrText>
            </w:r>
            <w:r>
              <w:rPr>
                <w:noProof/>
                <w:webHidden/>
              </w:rPr>
            </w:r>
            <w:r>
              <w:rPr>
                <w:noProof/>
                <w:webHidden/>
              </w:rPr>
              <w:fldChar w:fldCharType="separate"/>
            </w:r>
            <w:r w:rsidR="00F3390C">
              <w:rPr>
                <w:noProof/>
                <w:webHidden/>
              </w:rPr>
              <w:t>11</w:t>
            </w:r>
            <w:r>
              <w:rPr>
                <w:noProof/>
                <w:webHidden/>
              </w:rPr>
              <w:fldChar w:fldCharType="end"/>
            </w:r>
          </w:hyperlink>
        </w:p>
        <w:p w14:paraId="1389FBAF" w14:textId="480D4A76"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26" w:history="1">
            <w:r w:rsidRPr="00CE6E75">
              <w:rPr>
                <w:rStyle w:val="Hyperlien"/>
                <w:noProof/>
                <w:lang w:val="fr-CA"/>
              </w:rPr>
              <w:t>Contrôle du style de lignes selon le nom de la simulation ou du cas de simulation</w:t>
            </w:r>
            <w:r>
              <w:rPr>
                <w:noProof/>
                <w:webHidden/>
              </w:rPr>
              <w:tab/>
            </w:r>
            <w:r>
              <w:rPr>
                <w:noProof/>
                <w:webHidden/>
              </w:rPr>
              <w:fldChar w:fldCharType="begin"/>
            </w:r>
            <w:r>
              <w:rPr>
                <w:noProof/>
                <w:webHidden/>
              </w:rPr>
              <w:instrText xml:space="preserve"> PAGEREF _Toc150423826 \h </w:instrText>
            </w:r>
            <w:r>
              <w:rPr>
                <w:noProof/>
                <w:webHidden/>
              </w:rPr>
            </w:r>
            <w:r>
              <w:rPr>
                <w:noProof/>
                <w:webHidden/>
              </w:rPr>
              <w:fldChar w:fldCharType="separate"/>
            </w:r>
            <w:r w:rsidR="00F3390C">
              <w:rPr>
                <w:noProof/>
                <w:webHidden/>
              </w:rPr>
              <w:t>12</w:t>
            </w:r>
            <w:r>
              <w:rPr>
                <w:noProof/>
                <w:webHidden/>
              </w:rPr>
              <w:fldChar w:fldCharType="end"/>
            </w:r>
          </w:hyperlink>
        </w:p>
        <w:p w14:paraId="2F8924BE" w14:textId="175D9DF6"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7" w:history="1">
            <w:r w:rsidRPr="00CE6E75">
              <w:rPr>
                <w:rStyle w:val="Hyperlien"/>
                <w:noProof/>
                <w:lang w:val="fr-CA"/>
              </w:rPr>
              <w:t>Choix du texte de la légende</w:t>
            </w:r>
            <w:r>
              <w:rPr>
                <w:noProof/>
                <w:webHidden/>
              </w:rPr>
              <w:tab/>
            </w:r>
            <w:r>
              <w:rPr>
                <w:noProof/>
                <w:webHidden/>
              </w:rPr>
              <w:fldChar w:fldCharType="begin"/>
            </w:r>
            <w:r>
              <w:rPr>
                <w:noProof/>
                <w:webHidden/>
              </w:rPr>
              <w:instrText xml:space="preserve"> PAGEREF _Toc150423827 \h </w:instrText>
            </w:r>
            <w:r>
              <w:rPr>
                <w:noProof/>
                <w:webHidden/>
              </w:rPr>
            </w:r>
            <w:r>
              <w:rPr>
                <w:noProof/>
                <w:webHidden/>
              </w:rPr>
              <w:fldChar w:fldCharType="separate"/>
            </w:r>
            <w:r w:rsidR="00F3390C">
              <w:rPr>
                <w:noProof/>
                <w:webHidden/>
              </w:rPr>
              <w:t>14</w:t>
            </w:r>
            <w:r>
              <w:rPr>
                <w:noProof/>
                <w:webHidden/>
              </w:rPr>
              <w:fldChar w:fldCharType="end"/>
            </w:r>
          </w:hyperlink>
        </w:p>
        <w:p w14:paraId="3B536165" w14:textId="70DDBACB"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8" w:history="1">
            <w:r w:rsidRPr="00CE6E75">
              <w:rPr>
                <w:rStyle w:val="Hyperlien"/>
                <w:noProof/>
                <w:lang w:val="fr-CA"/>
              </w:rPr>
              <w:t>Structure des fonctions de graphiques</w:t>
            </w:r>
            <w:r>
              <w:rPr>
                <w:noProof/>
                <w:webHidden/>
              </w:rPr>
              <w:tab/>
            </w:r>
            <w:r>
              <w:rPr>
                <w:noProof/>
                <w:webHidden/>
              </w:rPr>
              <w:fldChar w:fldCharType="begin"/>
            </w:r>
            <w:r>
              <w:rPr>
                <w:noProof/>
                <w:webHidden/>
              </w:rPr>
              <w:instrText xml:space="preserve"> PAGEREF _Toc150423828 \h </w:instrText>
            </w:r>
            <w:r>
              <w:rPr>
                <w:noProof/>
                <w:webHidden/>
              </w:rPr>
            </w:r>
            <w:r>
              <w:rPr>
                <w:noProof/>
                <w:webHidden/>
              </w:rPr>
              <w:fldChar w:fldCharType="separate"/>
            </w:r>
            <w:r w:rsidR="00F3390C">
              <w:rPr>
                <w:noProof/>
                <w:webHidden/>
              </w:rPr>
              <w:t>15</w:t>
            </w:r>
            <w:r>
              <w:rPr>
                <w:noProof/>
                <w:webHidden/>
              </w:rPr>
              <w:fldChar w:fldCharType="end"/>
            </w:r>
          </w:hyperlink>
        </w:p>
        <w:p w14:paraId="08CC2767" w14:textId="7ECCCCD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29" w:history="1">
            <w:r w:rsidRPr="00CE6E75">
              <w:rPr>
                <w:rStyle w:val="Hyperlien"/>
                <w:noProof/>
                <w:lang w:val="fr-CA"/>
              </w:rPr>
              <w:t>Arguments obligatoires</w:t>
            </w:r>
            <w:r>
              <w:rPr>
                <w:noProof/>
                <w:webHidden/>
              </w:rPr>
              <w:tab/>
            </w:r>
            <w:r>
              <w:rPr>
                <w:noProof/>
                <w:webHidden/>
              </w:rPr>
              <w:fldChar w:fldCharType="begin"/>
            </w:r>
            <w:r>
              <w:rPr>
                <w:noProof/>
                <w:webHidden/>
              </w:rPr>
              <w:instrText xml:space="preserve"> PAGEREF _Toc150423829 \h </w:instrText>
            </w:r>
            <w:r>
              <w:rPr>
                <w:noProof/>
                <w:webHidden/>
              </w:rPr>
            </w:r>
            <w:r>
              <w:rPr>
                <w:noProof/>
                <w:webHidden/>
              </w:rPr>
              <w:fldChar w:fldCharType="separate"/>
            </w:r>
            <w:r w:rsidR="00F3390C">
              <w:rPr>
                <w:noProof/>
                <w:webHidden/>
              </w:rPr>
              <w:t>15</w:t>
            </w:r>
            <w:r>
              <w:rPr>
                <w:noProof/>
                <w:webHidden/>
              </w:rPr>
              <w:fldChar w:fldCharType="end"/>
            </w:r>
          </w:hyperlink>
        </w:p>
        <w:p w14:paraId="1B104761" w14:textId="38F5F4EF"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0" w:history="1">
            <w:r w:rsidRPr="00CE6E75">
              <w:rPr>
                <w:rStyle w:val="Hyperlien"/>
                <w:noProof/>
                <w:lang w:val="fr-CA"/>
              </w:rPr>
              <w:t>Arguments pour indiquer la structure de donnée utilisée</w:t>
            </w:r>
            <w:r>
              <w:rPr>
                <w:noProof/>
                <w:webHidden/>
              </w:rPr>
              <w:tab/>
            </w:r>
            <w:r>
              <w:rPr>
                <w:noProof/>
                <w:webHidden/>
              </w:rPr>
              <w:fldChar w:fldCharType="begin"/>
            </w:r>
            <w:r>
              <w:rPr>
                <w:noProof/>
                <w:webHidden/>
              </w:rPr>
              <w:instrText xml:space="preserve"> PAGEREF _Toc150423830 \h </w:instrText>
            </w:r>
            <w:r>
              <w:rPr>
                <w:noProof/>
                <w:webHidden/>
              </w:rPr>
            </w:r>
            <w:r>
              <w:rPr>
                <w:noProof/>
                <w:webHidden/>
              </w:rPr>
              <w:fldChar w:fldCharType="separate"/>
            </w:r>
            <w:r w:rsidR="00F3390C">
              <w:rPr>
                <w:noProof/>
                <w:webHidden/>
              </w:rPr>
              <w:t>15</w:t>
            </w:r>
            <w:r>
              <w:rPr>
                <w:noProof/>
                <w:webHidden/>
              </w:rPr>
              <w:fldChar w:fldCharType="end"/>
            </w:r>
          </w:hyperlink>
        </w:p>
        <w:p w14:paraId="5A8F071D" w14:textId="10EBAEF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1" w:history="1">
            <w:r w:rsidRPr="00CE6E75">
              <w:rPr>
                <w:rStyle w:val="Hyperlien"/>
                <w:noProof/>
                <w:lang w:val="fr-CA"/>
              </w:rPr>
              <w:t>Sélection des composantes de la variable à entrer</w:t>
            </w:r>
            <w:r>
              <w:rPr>
                <w:noProof/>
                <w:webHidden/>
              </w:rPr>
              <w:tab/>
            </w:r>
            <w:r>
              <w:rPr>
                <w:noProof/>
                <w:webHidden/>
              </w:rPr>
              <w:fldChar w:fldCharType="begin"/>
            </w:r>
            <w:r>
              <w:rPr>
                <w:noProof/>
                <w:webHidden/>
              </w:rPr>
              <w:instrText xml:space="preserve"> PAGEREF _Toc150423831 \h </w:instrText>
            </w:r>
            <w:r>
              <w:rPr>
                <w:noProof/>
                <w:webHidden/>
              </w:rPr>
            </w:r>
            <w:r>
              <w:rPr>
                <w:noProof/>
                <w:webHidden/>
              </w:rPr>
              <w:fldChar w:fldCharType="separate"/>
            </w:r>
            <w:r w:rsidR="00F3390C">
              <w:rPr>
                <w:noProof/>
                <w:webHidden/>
              </w:rPr>
              <w:t>15</w:t>
            </w:r>
            <w:r>
              <w:rPr>
                <w:noProof/>
                <w:webHidden/>
              </w:rPr>
              <w:fldChar w:fldCharType="end"/>
            </w:r>
          </w:hyperlink>
        </w:p>
        <w:p w14:paraId="3C10CA30" w14:textId="532C61E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2" w:history="1">
            <w:r w:rsidRPr="00CE6E75">
              <w:rPr>
                <w:rStyle w:val="Hyperlien"/>
                <w:noProof/>
                <w:lang w:val="fr-CA"/>
              </w:rPr>
              <w:t>Fonction graph</w:t>
            </w:r>
            <w:r>
              <w:rPr>
                <w:noProof/>
                <w:webHidden/>
              </w:rPr>
              <w:tab/>
            </w:r>
            <w:r>
              <w:rPr>
                <w:noProof/>
                <w:webHidden/>
              </w:rPr>
              <w:fldChar w:fldCharType="begin"/>
            </w:r>
            <w:r>
              <w:rPr>
                <w:noProof/>
                <w:webHidden/>
              </w:rPr>
              <w:instrText xml:space="preserve"> PAGEREF _Toc150423832 \h </w:instrText>
            </w:r>
            <w:r>
              <w:rPr>
                <w:noProof/>
                <w:webHidden/>
              </w:rPr>
            </w:r>
            <w:r>
              <w:rPr>
                <w:noProof/>
                <w:webHidden/>
              </w:rPr>
              <w:fldChar w:fldCharType="separate"/>
            </w:r>
            <w:r w:rsidR="00F3390C">
              <w:rPr>
                <w:noProof/>
                <w:webHidden/>
              </w:rPr>
              <w:t>16</w:t>
            </w:r>
            <w:r>
              <w:rPr>
                <w:noProof/>
                <w:webHidden/>
              </w:rPr>
              <w:fldChar w:fldCharType="end"/>
            </w:r>
          </w:hyperlink>
        </w:p>
        <w:p w14:paraId="6B29676E" w14:textId="0BAF000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3" w:history="1">
            <w:r w:rsidRPr="00CE6E75">
              <w:rPr>
                <w:rStyle w:val="Hyperlien"/>
                <w:noProof/>
                <w:lang w:val="fr-CA"/>
              </w:rPr>
              <w:t>Fonction muscle_graph</w:t>
            </w:r>
            <w:r>
              <w:rPr>
                <w:noProof/>
                <w:webHidden/>
              </w:rPr>
              <w:tab/>
            </w:r>
            <w:r>
              <w:rPr>
                <w:noProof/>
                <w:webHidden/>
              </w:rPr>
              <w:fldChar w:fldCharType="begin"/>
            </w:r>
            <w:r>
              <w:rPr>
                <w:noProof/>
                <w:webHidden/>
              </w:rPr>
              <w:instrText xml:space="preserve"> PAGEREF _Toc150423833 \h </w:instrText>
            </w:r>
            <w:r>
              <w:rPr>
                <w:noProof/>
                <w:webHidden/>
              </w:rPr>
            </w:r>
            <w:r>
              <w:rPr>
                <w:noProof/>
                <w:webHidden/>
              </w:rPr>
              <w:fldChar w:fldCharType="separate"/>
            </w:r>
            <w:r w:rsidR="00F3390C">
              <w:rPr>
                <w:noProof/>
                <w:webHidden/>
              </w:rPr>
              <w:t>16</w:t>
            </w:r>
            <w:r>
              <w:rPr>
                <w:noProof/>
                <w:webHidden/>
              </w:rPr>
              <w:fldChar w:fldCharType="end"/>
            </w:r>
          </w:hyperlink>
        </w:p>
        <w:p w14:paraId="2E71D88E" w14:textId="42E8AF5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4" w:history="1">
            <w:r w:rsidRPr="00CE6E75">
              <w:rPr>
                <w:rStyle w:val="Hyperlien"/>
                <w:noProof/>
                <w:lang w:val="fr-CA"/>
              </w:rPr>
              <w:t>COP_graph</w:t>
            </w:r>
            <w:r>
              <w:rPr>
                <w:noProof/>
                <w:webHidden/>
              </w:rPr>
              <w:tab/>
            </w:r>
            <w:r>
              <w:rPr>
                <w:noProof/>
                <w:webHidden/>
              </w:rPr>
              <w:fldChar w:fldCharType="begin"/>
            </w:r>
            <w:r>
              <w:rPr>
                <w:noProof/>
                <w:webHidden/>
              </w:rPr>
              <w:instrText xml:space="preserve"> PAGEREF _Toc150423834 \h </w:instrText>
            </w:r>
            <w:r>
              <w:rPr>
                <w:noProof/>
                <w:webHidden/>
              </w:rPr>
            </w:r>
            <w:r>
              <w:rPr>
                <w:noProof/>
                <w:webHidden/>
              </w:rPr>
              <w:fldChar w:fldCharType="separate"/>
            </w:r>
            <w:r w:rsidR="00F3390C">
              <w:rPr>
                <w:noProof/>
                <w:webHidden/>
              </w:rPr>
              <w:t>17</w:t>
            </w:r>
            <w:r>
              <w:rPr>
                <w:noProof/>
                <w:webHidden/>
              </w:rPr>
              <w:fldChar w:fldCharType="end"/>
            </w:r>
          </w:hyperlink>
        </w:p>
        <w:p w14:paraId="608D8126" w14:textId="4448E5AB"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35" w:history="1">
            <w:r w:rsidRPr="00CE6E75">
              <w:rPr>
                <w:rStyle w:val="Hyperlien"/>
                <w:noProof/>
                <w:lang w:val="fr-CA"/>
              </w:rPr>
              <w:t>Premade graphs</w:t>
            </w:r>
            <w:r>
              <w:rPr>
                <w:noProof/>
                <w:webHidden/>
              </w:rPr>
              <w:tab/>
            </w:r>
            <w:r>
              <w:rPr>
                <w:noProof/>
                <w:webHidden/>
              </w:rPr>
              <w:fldChar w:fldCharType="begin"/>
            </w:r>
            <w:r>
              <w:rPr>
                <w:noProof/>
                <w:webHidden/>
              </w:rPr>
              <w:instrText xml:space="preserve"> PAGEREF _Toc150423835 \h </w:instrText>
            </w:r>
            <w:r>
              <w:rPr>
                <w:noProof/>
                <w:webHidden/>
              </w:rPr>
            </w:r>
            <w:r>
              <w:rPr>
                <w:noProof/>
                <w:webHidden/>
              </w:rPr>
              <w:fldChar w:fldCharType="separate"/>
            </w:r>
            <w:r w:rsidR="00F3390C">
              <w:rPr>
                <w:noProof/>
                <w:webHidden/>
              </w:rPr>
              <w:t>18</w:t>
            </w:r>
            <w:r>
              <w:rPr>
                <w:noProof/>
                <w:webHidden/>
              </w:rPr>
              <w:fldChar w:fldCharType="end"/>
            </w:r>
          </w:hyperlink>
        </w:p>
        <w:p w14:paraId="2FA0662C" w14:textId="76773C2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6" w:history="1">
            <w:r w:rsidRPr="00CE6E75">
              <w:rPr>
                <w:rStyle w:val="Hyperlien"/>
                <w:noProof/>
                <w:lang w:val="fr-CA"/>
              </w:rPr>
              <w:t>muscle_graph_from_list</w:t>
            </w:r>
            <w:r>
              <w:rPr>
                <w:noProof/>
                <w:webHidden/>
              </w:rPr>
              <w:tab/>
            </w:r>
            <w:r>
              <w:rPr>
                <w:noProof/>
                <w:webHidden/>
              </w:rPr>
              <w:fldChar w:fldCharType="begin"/>
            </w:r>
            <w:r>
              <w:rPr>
                <w:noProof/>
                <w:webHidden/>
              </w:rPr>
              <w:instrText xml:space="preserve"> PAGEREF _Toc150423836 \h </w:instrText>
            </w:r>
            <w:r>
              <w:rPr>
                <w:noProof/>
                <w:webHidden/>
              </w:rPr>
            </w:r>
            <w:r>
              <w:rPr>
                <w:noProof/>
                <w:webHidden/>
              </w:rPr>
              <w:fldChar w:fldCharType="separate"/>
            </w:r>
            <w:r w:rsidR="00F3390C">
              <w:rPr>
                <w:noProof/>
                <w:webHidden/>
              </w:rPr>
              <w:t>18</w:t>
            </w:r>
            <w:r>
              <w:rPr>
                <w:noProof/>
                <w:webHidden/>
              </w:rPr>
              <w:fldChar w:fldCharType="end"/>
            </w:r>
          </w:hyperlink>
        </w:p>
        <w:p w14:paraId="377C77E2" w14:textId="12FAD10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7" w:history="1">
            <w:r w:rsidRPr="00CE6E75">
              <w:rPr>
                <w:rStyle w:val="Hyperlien"/>
                <w:noProof/>
                <w:lang w:val="fr-CA"/>
              </w:rPr>
              <w:t>graph_all_muscle_fibers</w:t>
            </w:r>
            <w:r>
              <w:rPr>
                <w:noProof/>
                <w:webHidden/>
              </w:rPr>
              <w:tab/>
            </w:r>
            <w:r>
              <w:rPr>
                <w:noProof/>
                <w:webHidden/>
              </w:rPr>
              <w:fldChar w:fldCharType="begin"/>
            </w:r>
            <w:r>
              <w:rPr>
                <w:noProof/>
                <w:webHidden/>
              </w:rPr>
              <w:instrText xml:space="preserve"> PAGEREF _Toc150423837 \h </w:instrText>
            </w:r>
            <w:r>
              <w:rPr>
                <w:noProof/>
                <w:webHidden/>
              </w:rPr>
            </w:r>
            <w:r>
              <w:rPr>
                <w:noProof/>
                <w:webHidden/>
              </w:rPr>
              <w:fldChar w:fldCharType="separate"/>
            </w:r>
            <w:r w:rsidR="00F3390C">
              <w:rPr>
                <w:noProof/>
                <w:webHidden/>
              </w:rPr>
              <w:t>18</w:t>
            </w:r>
            <w:r>
              <w:rPr>
                <w:noProof/>
                <w:webHidden/>
              </w:rPr>
              <w:fldChar w:fldCharType="end"/>
            </w:r>
          </w:hyperlink>
        </w:p>
        <w:p w14:paraId="3D0FE109" w14:textId="16D9D2B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8" w:history="1">
            <w:r w:rsidRPr="00CE6E75">
              <w:rPr>
                <w:rStyle w:val="Hyperlien"/>
                <w:noProof/>
                <w:highlight w:val="yellow"/>
                <w:lang w:val="fr-CA"/>
              </w:rPr>
              <w:t>graph_by_variable</w:t>
            </w:r>
            <w:r w:rsidRPr="00CE6E75">
              <w:rPr>
                <w:rStyle w:val="Hyperlien"/>
                <w:noProof/>
                <w:lang w:val="fr-CA"/>
              </w:rPr>
              <w:t xml:space="preserve"> </w:t>
            </w:r>
            <w:r w:rsidRPr="00CE6E75">
              <w:rPr>
                <w:rStyle w:val="Hyperlien"/>
                <w:noProof/>
                <w:highlight w:val="yellow"/>
                <w:lang w:val="fr-CA"/>
              </w:rPr>
              <w:t>à ajouter</w:t>
            </w:r>
            <w:r>
              <w:rPr>
                <w:noProof/>
                <w:webHidden/>
              </w:rPr>
              <w:tab/>
            </w:r>
            <w:r>
              <w:rPr>
                <w:noProof/>
                <w:webHidden/>
              </w:rPr>
              <w:fldChar w:fldCharType="begin"/>
            </w:r>
            <w:r>
              <w:rPr>
                <w:noProof/>
                <w:webHidden/>
              </w:rPr>
              <w:instrText xml:space="preserve"> PAGEREF _Toc150423838 \h </w:instrText>
            </w:r>
            <w:r>
              <w:rPr>
                <w:noProof/>
                <w:webHidden/>
              </w:rPr>
            </w:r>
            <w:r>
              <w:rPr>
                <w:noProof/>
                <w:webHidden/>
              </w:rPr>
              <w:fldChar w:fldCharType="separate"/>
            </w:r>
            <w:r w:rsidR="00F3390C">
              <w:rPr>
                <w:noProof/>
                <w:webHidden/>
              </w:rPr>
              <w:t>19</w:t>
            </w:r>
            <w:r>
              <w:rPr>
                <w:noProof/>
                <w:webHidden/>
              </w:rPr>
              <w:fldChar w:fldCharType="end"/>
            </w:r>
          </w:hyperlink>
        </w:p>
        <w:p w14:paraId="2538D822" w14:textId="3427DD92"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39" w:history="1">
            <w:r w:rsidRPr="00CE6E75">
              <w:rPr>
                <w:rStyle w:val="Hyperlien"/>
                <w:noProof/>
                <w:lang w:val="fr-CA"/>
              </w:rPr>
              <w:t>Arguments esthétiques facultatifs pour les fonctions de graphique</w:t>
            </w:r>
            <w:r>
              <w:rPr>
                <w:noProof/>
                <w:webHidden/>
              </w:rPr>
              <w:tab/>
            </w:r>
            <w:r>
              <w:rPr>
                <w:noProof/>
                <w:webHidden/>
              </w:rPr>
              <w:fldChar w:fldCharType="begin"/>
            </w:r>
            <w:r>
              <w:rPr>
                <w:noProof/>
                <w:webHidden/>
              </w:rPr>
              <w:instrText xml:space="preserve"> PAGEREF _Toc150423839 \h </w:instrText>
            </w:r>
            <w:r>
              <w:rPr>
                <w:noProof/>
                <w:webHidden/>
              </w:rPr>
            </w:r>
            <w:r>
              <w:rPr>
                <w:noProof/>
                <w:webHidden/>
              </w:rPr>
              <w:fldChar w:fldCharType="separate"/>
            </w:r>
            <w:r w:rsidR="00F3390C">
              <w:rPr>
                <w:noProof/>
                <w:webHidden/>
              </w:rPr>
              <w:t>20</w:t>
            </w:r>
            <w:r>
              <w:rPr>
                <w:noProof/>
                <w:webHidden/>
              </w:rPr>
              <w:fldChar w:fldCharType="end"/>
            </w:r>
          </w:hyperlink>
        </w:p>
        <w:p w14:paraId="10C85D3B" w14:textId="5EE6EE1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0" w:history="1">
            <w:r w:rsidRPr="00CE6E75">
              <w:rPr>
                <w:rStyle w:val="Hyperlien"/>
                <w:noProof/>
                <w:lang w:val="fr-CA"/>
              </w:rPr>
              <w:t>Subplot</w:t>
            </w:r>
            <w:r>
              <w:rPr>
                <w:noProof/>
                <w:webHidden/>
              </w:rPr>
              <w:tab/>
            </w:r>
            <w:r>
              <w:rPr>
                <w:noProof/>
                <w:webHidden/>
              </w:rPr>
              <w:fldChar w:fldCharType="begin"/>
            </w:r>
            <w:r>
              <w:rPr>
                <w:noProof/>
                <w:webHidden/>
              </w:rPr>
              <w:instrText xml:space="preserve"> PAGEREF _Toc150423840 \h </w:instrText>
            </w:r>
            <w:r>
              <w:rPr>
                <w:noProof/>
                <w:webHidden/>
              </w:rPr>
            </w:r>
            <w:r>
              <w:rPr>
                <w:noProof/>
                <w:webHidden/>
              </w:rPr>
              <w:fldChar w:fldCharType="separate"/>
            </w:r>
            <w:r w:rsidR="00F3390C">
              <w:rPr>
                <w:noProof/>
                <w:webHidden/>
              </w:rPr>
              <w:t>20</w:t>
            </w:r>
            <w:r>
              <w:rPr>
                <w:noProof/>
                <w:webHidden/>
              </w:rPr>
              <w:fldChar w:fldCharType="end"/>
            </w:r>
          </w:hyperlink>
        </w:p>
        <w:p w14:paraId="71AD61D8" w14:textId="458C5F4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1" w:history="1">
            <w:r w:rsidRPr="00CE6E75">
              <w:rPr>
                <w:rStyle w:val="Hyperlien"/>
                <w:noProof/>
                <w:lang w:val="fr-CA"/>
              </w:rPr>
              <w:t>Titre d'une case de subplot</w:t>
            </w:r>
            <w:r>
              <w:rPr>
                <w:noProof/>
                <w:webHidden/>
              </w:rPr>
              <w:tab/>
            </w:r>
            <w:r>
              <w:rPr>
                <w:noProof/>
                <w:webHidden/>
              </w:rPr>
              <w:fldChar w:fldCharType="begin"/>
            </w:r>
            <w:r>
              <w:rPr>
                <w:noProof/>
                <w:webHidden/>
              </w:rPr>
              <w:instrText xml:space="preserve"> PAGEREF _Toc150423841 \h </w:instrText>
            </w:r>
            <w:r>
              <w:rPr>
                <w:noProof/>
                <w:webHidden/>
              </w:rPr>
            </w:r>
            <w:r>
              <w:rPr>
                <w:noProof/>
                <w:webHidden/>
              </w:rPr>
              <w:fldChar w:fldCharType="separate"/>
            </w:r>
            <w:r w:rsidR="00F3390C">
              <w:rPr>
                <w:noProof/>
                <w:webHidden/>
              </w:rPr>
              <w:t>21</w:t>
            </w:r>
            <w:r>
              <w:rPr>
                <w:noProof/>
                <w:webHidden/>
              </w:rPr>
              <w:fldChar w:fldCharType="end"/>
            </w:r>
          </w:hyperlink>
        </w:p>
        <w:p w14:paraId="238F8B44" w14:textId="1E6CD689"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2" w:history="1">
            <w:r w:rsidRPr="00CE6E75">
              <w:rPr>
                <w:rStyle w:val="Hyperlien"/>
                <w:noProof/>
                <w:lang w:val="fr-CA"/>
              </w:rPr>
              <w:t>Limites du graphique</w:t>
            </w:r>
            <w:r>
              <w:rPr>
                <w:noProof/>
                <w:webHidden/>
              </w:rPr>
              <w:tab/>
            </w:r>
            <w:r>
              <w:rPr>
                <w:noProof/>
                <w:webHidden/>
              </w:rPr>
              <w:fldChar w:fldCharType="begin"/>
            </w:r>
            <w:r>
              <w:rPr>
                <w:noProof/>
                <w:webHidden/>
              </w:rPr>
              <w:instrText xml:space="preserve"> PAGEREF _Toc150423842 \h </w:instrText>
            </w:r>
            <w:r>
              <w:rPr>
                <w:noProof/>
                <w:webHidden/>
              </w:rPr>
            </w:r>
            <w:r>
              <w:rPr>
                <w:noProof/>
                <w:webHidden/>
              </w:rPr>
              <w:fldChar w:fldCharType="separate"/>
            </w:r>
            <w:r w:rsidR="00F3390C">
              <w:rPr>
                <w:noProof/>
                <w:webHidden/>
              </w:rPr>
              <w:t>21</w:t>
            </w:r>
            <w:r>
              <w:rPr>
                <w:noProof/>
                <w:webHidden/>
              </w:rPr>
              <w:fldChar w:fldCharType="end"/>
            </w:r>
          </w:hyperlink>
        </w:p>
        <w:p w14:paraId="54DE637A" w14:textId="5147BEE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3" w:history="1">
            <w:r w:rsidRPr="00CE6E75">
              <w:rPr>
                <w:rStyle w:val="Hyperlien"/>
                <w:noProof/>
                <w:lang w:val="fr-CA"/>
              </w:rPr>
              <w:t>Annotation de graphiques</w:t>
            </w:r>
            <w:r>
              <w:rPr>
                <w:noProof/>
                <w:webHidden/>
              </w:rPr>
              <w:tab/>
            </w:r>
            <w:r>
              <w:rPr>
                <w:noProof/>
                <w:webHidden/>
              </w:rPr>
              <w:fldChar w:fldCharType="begin"/>
            </w:r>
            <w:r>
              <w:rPr>
                <w:noProof/>
                <w:webHidden/>
              </w:rPr>
              <w:instrText xml:space="preserve"> PAGEREF _Toc150423843 \h </w:instrText>
            </w:r>
            <w:r>
              <w:rPr>
                <w:noProof/>
                <w:webHidden/>
              </w:rPr>
            </w:r>
            <w:r>
              <w:rPr>
                <w:noProof/>
                <w:webHidden/>
              </w:rPr>
              <w:fldChar w:fldCharType="separate"/>
            </w:r>
            <w:r w:rsidR="00F3390C">
              <w:rPr>
                <w:noProof/>
                <w:webHidden/>
              </w:rPr>
              <w:t>22</w:t>
            </w:r>
            <w:r>
              <w:rPr>
                <w:noProof/>
                <w:webHidden/>
              </w:rPr>
              <w:fldChar w:fldCharType="end"/>
            </w:r>
          </w:hyperlink>
        </w:p>
        <w:p w14:paraId="729B2CDD" w14:textId="228F8AA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4" w:history="1">
            <w:r w:rsidRPr="00CE6E75">
              <w:rPr>
                <w:rStyle w:val="Hyperlien"/>
                <w:noProof/>
                <w:lang w:val="fr-CA"/>
              </w:rPr>
              <w:t>Mode de placement des annotations</w:t>
            </w:r>
            <w:r>
              <w:rPr>
                <w:noProof/>
                <w:webHidden/>
              </w:rPr>
              <w:tab/>
            </w:r>
            <w:r>
              <w:rPr>
                <w:noProof/>
                <w:webHidden/>
              </w:rPr>
              <w:fldChar w:fldCharType="begin"/>
            </w:r>
            <w:r>
              <w:rPr>
                <w:noProof/>
                <w:webHidden/>
              </w:rPr>
              <w:instrText xml:space="preserve"> PAGEREF _Toc150423844 \h </w:instrText>
            </w:r>
            <w:r>
              <w:rPr>
                <w:noProof/>
                <w:webHidden/>
              </w:rPr>
            </w:r>
            <w:r>
              <w:rPr>
                <w:noProof/>
                <w:webHidden/>
              </w:rPr>
              <w:fldChar w:fldCharType="separate"/>
            </w:r>
            <w:r w:rsidR="00F3390C">
              <w:rPr>
                <w:noProof/>
                <w:webHidden/>
              </w:rPr>
              <w:t>23</w:t>
            </w:r>
            <w:r>
              <w:rPr>
                <w:noProof/>
                <w:webHidden/>
              </w:rPr>
              <w:fldChar w:fldCharType="end"/>
            </w:r>
          </w:hyperlink>
        </w:p>
        <w:p w14:paraId="4615098E" w14:textId="19EB715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5" w:history="1">
            <w:r w:rsidRPr="00CE6E75">
              <w:rPr>
                <w:rStyle w:val="Hyperlien"/>
                <w:noProof/>
                <w:lang w:val="fr-CA"/>
              </w:rPr>
              <w:t>Taille du graphique</w:t>
            </w:r>
            <w:r>
              <w:rPr>
                <w:noProof/>
                <w:webHidden/>
              </w:rPr>
              <w:tab/>
            </w:r>
            <w:r>
              <w:rPr>
                <w:noProof/>
                <w:webHidden/>
              </w:rPr>
              <w:fldChar w:fldCharType="begin"/>
            </w:r>
            <w:r>
              <w:rPr>
                <w:noProof/>
                <w:webHidden/>
              </w:rPr>
              <w:instrText xml:space="preserve"> PAGEREF _Toc150423845 \h </w:instrText>
            </w:r>
            <w:r>
              <w:rPr>
                <w:noProof/>
                <w:webHidden/>
              </w:rPr>
            </w:r>
            <w:r>
              <w:rPr>
                <w:noProof/>
                <w:webHidden/>
              </w:rPr>
              <w:fldChar w:fldCharType="separate"/>
            </w:r>
            <w:r w:rsidR="00F3390C">
              <w:rPr>
                <w:noProof/>
                <w:webHidden/>
              </w:rPr>
              <w:t>26</w:t>
            </w:r>
            <w:r>
              <w:rPr>
                <w:noProof/>
                <w:webHidden/>
              </w:rPr>
              <w:fldChar w:fldCharType="end"/>
            </w:r>
          </w:hyperlink>
        </w:p>
        <w:p w14:paraId="301C5C63" w14:textId="5546ECE4"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6" w:history="1">
            <w:r w:rsidRPr="00CE6E75">
              <w:rPr>
                <w:rStyle w:val="Hyperlien"/>
                <w:noProof/>
                <w:lang w:val="fr-CA"/>
              </w:rPr>
              <w:t>Position de la légende</w:t>
            </w:r>
            <w:r>
              <w:rPr>
                <w:noProof/>
                <w:webHidden/>
              </w:rPr>
              <w:tab/>
            </w:r>
            <w:r>
              <w:rPr>
                <w:noProof/>
                <w:webHidden/>
              </w:rPr>
              <w:fldChar w:fldCharType="begin"/>
            </w:r>
            <w:r>
              <w:rPr>
                <w:noProof/>
                <w:webHidden/>
              </w:rPr>
              <w:instrText xml:space="preserve"> PAGEREF _Toc150423846 \h </w:instrText>
            </w:r>
            <w:r>
              <w:rPr>
                <w:noProof/>
                <w:webHidden/>
              </w:rPr>
            </w:r>
            <w:r>
              <w:rPr>
                <w:noProof/>
                <w:webHidden/>
              </w:rPr>
              <w:fldChar w:fldCharType="separate"/>
            </w:r>
            <w:r w:rsidR="00F3390C">
              <w:rPr>
                <w:noProof/>
                <w:webHidden/>
              </w:rPr>
              <w:t>26</w:t>
            </w:r>
            <w:r>
              <w:rPr>
                <w:noProof/>
                <w:webHidden/>
              </w:rPr>
              <w:fldChar w:fldCharType="end"/>
            </w:r>
          </w:hyperlink>
        </w:p>
        <w:p w14:paraId="4B110699" w14:textId="5E56086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7" w:history="1">
            <w:r w:rsidRPr="00CE6E75">
              <w:rPr>
                <w:rStyle w:val="Hyperlien"/>
                <w:noProof/>
                <w:lang w:val="fr-CA"/>
              </w:rPr>
              <w:t>add_graph et label</w:t>
            </w:r>
            <w:r>
              <w:rPr>
                <w:noProof/>
                <w:webHidden/>
              </w:rPr>
              <w:tab/>
            </w:r>
            <w:r>
              <w:rPr>
                <w:noProof/>
                <w:webHidden/>
              </w:rPr>
              <w:fldChar w:fldCharType="begin"/>
            </w:r>
            <w:r>
              <w:rPr>
                <w:noProof/>
                <w:webHidden/>
              </w:rPr>
              <w:instrText xml:space="preserve"> PAGEREF _Toc150423847 \h </w:instrText>
            </w:r>
            <w:r>
              <w:rPr>
                <w:noProof/>
                <w:webHidden/>
              </w:rPr>
            </w:r>
            <w:r>
              <w:rPr>
                <w:noProof/>
                <w:webHidden/>
              </w:rPr>
              <w:fldChar w:fldCharType="separate"/>
            </w:r>
            <w:r w:rsidR="00F3390C">
              <w:rPr>
                <w:noProof/>
                <w:webHidden/>
              </w:rPr>
              <w:t>27</w:t>
            </w:r>
            <w:r>
              <w:rPr>
                <w:noProof/>
                <w:webHidden/>
              </w:rPr>
              <w:fldChar w:fldCharType="end"/>
            </w:r>
          </w:hyperlink>
        </w:p>
        <w:p w14:paraId="6737041B" w14:textId="3DEDD7D3"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48" w:history="1">
            <w:r w:rsidRPr="00CE6E75">
              <w:rPr>
                <w:rStyle w:val="Hyperlien"/>
                <w:noProof/>
                <w:lang w:val="en-CA"/>
              </w:rPr>
              <w:t>FlowChart graph</w:t>
            </w:r>
            <w:r>
              <w:rPr>
                <w:noProof/>
                <w:webHidden/>
              </w:rPr>
              <w:tab/>
            </w:r>
            <w:r>
              <w:rPr>
                <w:noProof/>
                <w:webHidden/>
              </w:rPr>
              <w:fldChar w:fldCharType="begin"/>
            </w:r>
            <w:r>
              <w:rPr>
                <w:noProof/>
                <w:webHidden/>
              </w:rPr>
              <w:instrText xml:space="preserve"> PAGEREF _Toc150423848 \h </w:instrText>
            </w:r>
            <w:r>
              <w:rPr>
                <w:noProof/>
                <w:webHidden/>
              </w:rPr>
            </w:r>
            <w:r>
              <w:rPr>
                <w:noProof/>
                <w:webHidden/>
              </w:rPr>
              <w:fldChar w:fldCharType="separate"/>
            </w:r>
            <w:r w:rsidR="00F3390C">
              <w:rPr>
                <w:noProof/>
                <w:webHidden/>
              </w:rPr>
              <w:t>1</w:t>
            </w:r>
            <w:r>
              <w:rPr>
                <w:noProof/>
                <w:webHidden/>
              </w:rPr>
              <w:fldChar w:fldCharType="end"/>
            </w:r>
          </w:hyperlink>
        </w:p>
        <w:p w14:paraId="44A5688F" w14:textId="360B8960"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49" w:history="1">
            <w:r w:rsidRPr="00CE6E75">
              <w:rPr>
                <w:rStyle w:val="Hyperlien"/>
                <w:noProof/>
                <w:lang w:val="en-CA"/>
              </w:rPr>
              <w:t>Flowchart muscle_graph</w:t>
            </w:r>
            <w:r>
              <w:rPr>
                <w:noProof/>
                <w:webHidden/>
              </w:rPr>
              <w:tab/>
            </w:r>
            <w:r>
              <w:rPr>
                <w:noProof/>
                <w:webHidden/>
              </w:rPr>
              <w:fldChar w:fldCharType="begin"/>
            </w:r>
            <w:r>
              <w:rPr>
                <w:noProof/>
                <w:webHidden/>
              </w:rPr>
              <w:instrText xml:space="preserve"> PAGEREF _Toc150423849 \h </w:instrText>
            </w:r>
            <w:r>
              <w:rPr>
                <w:noProof/>
                <w:webHidden/>
              </w:rPr>
            </w:r>
            <w:r>
              <w:rPr>
                <w:noProof/>
                <w:webHidden/>
              </w:rPr>
              <w:fldChar w:fldCharType="separate"/>
            </w:r>
            <w:r w:rsidR="00F3390C">
              <w:rPr>
                <w:noProof/>
                <w:webHidden/>
              </w:rPr>
              <w:t>1</w:t>
            </w:r>
            <w:r>
              <w:rPr>
                <w:noProof/>
                <w:webHidden/>
              </w:rPr>
              <w:fldChar w:fldCharType="end"/>
            </w:r>
          </w:hyperlink>
        </w:p>
        <w:p w14:paraId="18A90D3E" w14:textId="280EE7D4"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50" w:history="1">
            <w:r w:rsidRPr="00CE6E75">
              <w:rPr>
                <w:rStyle w:val="Hyperlien"/>
                <w:noProof/>
                <w:lang w:val="en-CA"/>
              </w:rPr>
              <w:t>FlowChart COP_graph</w:t>
            </w:r>
            <w:r>
              <w:rPr>
                <w:noProof/>
                <w:webHidden/>
              </w:rPr>
              <w:tab/>
            </w:r>
            <w:r>
              <w:rPr>
                <w:noProof/>
                <w:webHidden/>
              </w:rPr>
              <w:fldChar w:fldCharType="begin"/>
            </w:r>
            <w:r>
              <w:rPr>
                <w:noProof/>
                <w:webHidden/>
              </w:rPr>
              <w:instrText xml:space="preserve"> PAGEREF _Toc150423850 \h </w:instrText>
            </w:r>
            <w:r>
              <w:rPr>
                <w:noProof/>
                <w:webHidden/>
              </w:rPr>
            </w:r>
            <w:r>
              <w:rPr>
                <w:noProof/>
                <w:webHidden/>
              </w:rPr>
              <w:fldChar w:fldCharType="separate"/>
            </w:r>
            <w:r w:rsidR="00F3390C">
              <w:rPr>
                <w:noProof/>
                <w:webHidden/>
              </w:rPr>
              <w:t>1</w:t>
            </w:r>
            <w:r>
              <w:rPr>
                <w:noProof/>
                <w:webHidden/>
              </w:rPr>
              <w:fldChar w:fldCharType="end"/>
            </w:r>
          </w:hyperlink>
        </w:p>
        <w:p w14:paraId="286DCE74" w14:textId="644C884D"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51" w:history="1">
            <w:r w:rsidRPr="00CE6E75">
              <w:rPr>
                <w:rStyle w:val="Hyperlien"/>
                <w:noProof/>
                <w:lang w:val="fr-CA"/>
              </w:rPr>
              <w:t>FlowChart Structure des données</w:t>
            </w:r>
            <w:r>
              <w:rPr>
                <w:noProof/>
                <w:webHidden/>
              </w:rPr>
              <w:tab/>
            </w:r>
            <w:r>
              <w:rPr>
                <w:noProof/>
                <w:webHidden/>
              </w:rPr>
              <w:fldChar w:fldCharType="begin"/>
            </w:r>
            <w:r>
              <w:rPr>
                <w:noProof/>
                <w:webHidden/>
              </w:rPr>
              <w:instrText xml:space="preserve"> PAGEREF _Toc150423851 \h </w:instrText>
            </w:r>
            <w:r>
              <w:rPr>
                <w:noProof/>
                <w:webHidden/>
              </w:rPr>
            </w:r>
            <w:r>
              <w:rPr>
                <w:noProof/>
                <w:webHidden/>
              </w:rPr>
              <w:fldChar w:fldCharType="separate"/>
            </w:r>
            <w:r w:rsidR="00F3390C">
              <w:rPr>
                <w:noProof/>
                <w:webHidden/>
              </w:rPr>
              <w:t>1</w:t>
            </w:r>
            <w:r>
              <w:rPr>
                <w:noProof/>
                <w:webHidden/>
              </w:rPr>
              <w:fldChar w:fldCharType="end"/>
            </w:r>
          </w:hyperlink>
        </w:p>
        <w:p w14:paraId="17960432" w14:textId="4DD65297"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52" w:history="1">
            <w:r w:rsidRPr="00CE6E75">
              <w:rPr>
                <w:rStyle w:val="Hyperlien"/>
                <w:noProof/>
                <w:lang w:val="fr-CA"/>
              </w:rPr>
              <w:t>FlowChart structure des variables</w:t>
            </w:r>
            <w:r>
              <w:rPr>
                <w:noProof/>
                <w:webHidden/>
              </w:rPr>
              <w:tab/>
            </w:r>
            <w:r>
              <w:rPr>
                <w:noProof/>
                <w:webHidden/>
              </w:rPr>
              <w:fldChar w:fldCharType="begin"/>
            </w:r>
            <w:r>
              <w:rPr>
                <w:noProof/>
                <w:webHidden/>
              </w:rPr>
              <w:instrText xml:space="preserve"> PAGEREF _Toc150423852 \h </w:instrText>
            </w:r>
            <w:r>
              <w:rPr>
                <w:noProof/>
                <w:webHidden/>
              </w:rPr>
            </w:r>
            <w:r>
              <w:rPr>
                <w:noProof/>
                <w:webHidden/>
              </w:rPr>
              <w:fldChar w:fldCharType="separate"/>
            </w:r>
            <w:r w:rsidR="00F3390C">
              <w:rPr>
                <w:noProof/>
                <w:webHidden/>
              </w:rPr>
              <w:t>1</w:t>
            </w:r>
            <w:r>
              <w:rPr>
                <w:noProof/>
                <w:webHidden/>
              </w:rPr>
              <w:fldChar w:fldCharType="end"/>
            </w:r>
          </w:hyperlink>
        </w:p>
        <w:p w14:paraId="1CD4C41E" w14:textId="2CD2125B"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446A6D6A" w14:textId="7D71EE7D" w:rsidR="002C4631" w:rsidRDefault="00327202" w:rsidP="0038576D">
      <w:pPr>
        <w:pStyle w:val="Titre1"/>
      </w:pPr>
      <w:bookmarkStart w:id="0" w:name="_Toc150423794"/>
      <w:r>
        <w:lastRenderedPageBreak/>
        <w:t>Charger les résultats</w:t>
      </w:r>
      <w:bookmarkEnd w:id="0"/>
    </w:p>
    <w:p w14:paraId="0AD55AE0" w14:textId="2CCD0E6C" w:rsidR="00AE2EBB" w:rsidRDefault="00AE2EBB" w:rsidP="0038576D">
      <w:pPr>
        <w:pStyle w:val="Titre2"/>
        <w:rPr>
          <w:lang w:val="fr-CA"/>
        </w:rPr>
      </w:pPr>
      <w:bookmarkStart w:id="1" w:name="_Toc150423795"/>
      <w:r w:rsidRPr="00AE2EBB">
        <w:rPr>
          <w:lang w:val="fr-CA"/>
        </w:rPr>
        <w:t>Fic</w:t>
      </w:r>
      <w:r>
        <w:rPr>
          <w:lang w:val="fr-CA"/>
        </w:rPr>
        <w:t>hiers nécessaires</w:t>
      </w:r>
      <w:bookmarkEnd w:id="1"/>
    </w:p>
    <w:p w14:paraId="496D6CC6" w14:textId="3FE8C3D0" w:rsidR="007E2C9C" w:rsidRDefault="007E2C9C" w:rsidP="0038576D">
      <w:pPr>
        <w:pStyle w:val="Titre3"/>
        <w:rPr>
          <w:lang w:val="fr-CA"/>
        </w:rPr>
      </w:pPr>
      <w:bookmarkStart w:id="2" w:name="_Toc150423796"/>
      <w:r>
        <w:rPr>
          <w:lang w:val="fr-CA"/>
        </w:rPr>
        <w:t>Fichiers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8576D">
      <w:pPr>
        <w:pStyle w:val="Titre3"/>
        <w:rPr>
          <w:lang w:val="fr-CA"/>
        </w:rPr>
      </w:pPr>
      <w:bookmarkStart w:id="3" w:name="_Toc150423797"/>
      <w:r>
        <w:rPr>
          <w:lang w:val="fr-CA"/>
        </w:rPr>
        <w:t xml:space="preserve">Fichiers texte </w:t>
      </w:r>
      <w:proofErr w:type="spellStart"/>
      <w:r>
        <w:rPr>
          <w:lang w:val="fr-CA"/>
        </w:rP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8576D">
      <w:pPr>
        <w:pStyle w:val="Titre3"/>
        <w:rPr>
          <w:lang w:val="fr-CA"/>
        </w:rPr>
      </w:pPr>
      <w:bookmarkStart w:id="4" w:name="_Toc150423798"/>
      <w:r>
        <w:rPr>
          <w:lang w:val="fr-CA"/>
        </w:rPr>
        <w:t>Nom des fichiers</w:t>
      </w:r>
      <w:bookmarkEnd w:id="4"/>
    </w:p>
    <w:p w14:paraId="4519CF8E" w14:textId="1DD6452A" w:rsidR="00477EF2" w:rsidRPr="00477EF2" w:rsidRDefault="00477EF2" w:rsidP="0038576D">
      <w:pPr>
        <w:rPr>
          <w:lang w:val="fr-CA"/>
        </w:rPr>
      </w:pPr>
      <w:r>
        <w:rPr>
          <w:lang w:val="fr-CA"/>
        </w:rPr>
        <w:t>Ces deux fichiers doivent avoir le même nom</w:t>
      </w:r>
      <w:r w:rsidR="007E4A8C">
        <w:rPr>
          <w:lang w:val="fr-CA"/>
        </w:rPr>
        <w:t>.</w:t>
      </w:r>
    </w:p>
    <w:p w14:paraId="4D1D0D70" w14:textId="0FA42E04" w:rsidR="00192AA1" w:rsidRDefault="00192AA1" w:rsidP="0038576D">
      <w:pPr>
        <w:pStyle w:val="Titre2"/>
        <w:rPr>
          <w:lang w:val="fr-CA"/>
        </w:rPr>
      </w:pPr>
      <w:bookmarkStart w:id="5" w:name="_Toc150423799"/>
      <w:r>
        <w:rPr>
          <w:lang w:val="fr-CA"/>
        </w:rPr>
        <w:t>Structure des données</w:t>
      </w:r>
      <w:bookmarkEnd w:id="5"/>
    </w:p>
    <w:p w14:paraId="74161C27" w14:textId="6F34CC10" w:rsidR="0019551D" w:rsidRDefault="00436DCD" w:rsidP="0038576D">
      <w:pPr>
        <w:pStyle w:val="Titre3"/>
        <w:rPr>
          <w:lang w:val="fr-CA"/>
        </w:rPr>
      </w:pPr>
      <w:bookmarkStart w:id="6" w:name="_Toc150423800"/>
      <w:r>
        <w:rPr>
          <w:lang w:val="fr-CA"/>
        </w:rPr>
        <w:t>Structure des variables</w:t>
      </w:r>
      <w:r w:rsidR="00C051EE">
        <w:rPr>
          <w:lang w:val="fr-CA"/>
        </w:rPr>
        <w:t xml:space="preserve"> chargées</w:t>
      </w:r>
      <w:bookmarkEnd w:id="6"/>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lastRenderedPageBreak/>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8576D">
      <w:pPr>
        <w:pStyle w:val="Titre3"/>
        <w:rPr>
          <w:lang w:val="fr-CA"/>
        </w:rPr>
      </w:pPr>
      <w:bookmarkStart w:id="7" w:name="_Toc150423801"/>
      <w:r w:rsidRPr="00AE2EBB">
        <w:rPr>
          <w:lang w:val="fr-CA"/>
        </w:rPr>
        <w:t>Variables de muscles</w:t>
      </w:r>
      <w:bookmarkEnd w:id="7"/>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295FC35" w14:textId="77777777" w:rsidR="004169F7" w:rsidRDefault="004169F7">
      <w:pPr>
        <w:spacing w:line="259" w:lineRule="auto"/>
        <w:jc w:val="left"/>
        <w:rPr>
          <w:lang w:val="fr-CA"/>
        </w:rPr>
      </w:pPr>
      <w:r>
        <w:rPr>
          <w:lang w:val="fr-CA"/>
        </w:rPr>
        <w:br w:type="page"/>
      </w:r>
    </w:p>
    <w:p w14:paraId="159F758D" w14:textId="12A6584B" w:rsidR="00EE416B" w:rsidRDefault="00EE416B" w:rsidP="0038576D">
      <w:pPr>
        <w:rPr>
          <w:lang w:val="fr-CA"/>
        </w:rPr>
      </w:pPr>
      <w:r>
        <w:rPr>
          <w:lang w:val="fr-CA"/>
        </w:rPr>
        <w:lastRenderedPageBreak/>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2536DCDB" w14:textId="2DABE617" w:rsidR="000E5A21" w:rsidRDefault="000E5A21" w:rsidP="0038576D">
      <w:pPr>
        <w:rPr>
          <w:lang w:val="fr-CA"/>
        </w:rPr>
      </w:pPr>
      <w:r>
        <w:rPr>
          <w:lang w:val="fr-CA"/>
        </w:rPr>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lastRenderedPageBreak/>
        <w:drawing>
          <wp:anchor distT="0" distB="0" distL="114300" distR="114300" simplePos="0" relativeHeight="251695104" behindDoc="0" locked="0" layoutInCell="1" allowOverlap="1" wp14:anchorId="4B4DA1F7" wp14:editId="1EB0DC6C">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8576D">
      <w:pPr>
        <w:pStyle w:val="Titre3"/>
        <w:rPr>
          <w:lang w:val="fr-CA"/>
        </w:rPr>
      </w:pPr>
      <w:bookmarkStart w:id="8" w:name="_Toc150423802"/>
      <w:r>
        <w:rPr>
          <w:lang w:val="fr-CA"/>
        </w:rPr>
        <w:t>Constantes</w:t>
      </w:r>
      <w:bookmarkEnd w:id="8"/>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31616" behindDoc="0" locked="0" layoutInCell="1" allowOverlap="1" wp14:anchorId="63C3CDA7" wp14:editId="65DED9F0">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32640" behindDoc="0" locked="0" layoutInCell="1" allowOverlap="1" wp14:anchorId="6B522AB7" wp14:editId="315BBF6E">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8576D">
      <w:pPr>
        <w:pStyle w:val="Titre3"/>
        <w:rPr>
          <w:lang w:val="fr-CA"/>
        </w:rPr>
      </w:pPr>
      <w:bookmarkStart w:id="9" w:name="_Toc150423803"/>
      <w:r>
        <w:rPr>
          <w:lang w:val="fr-CA"/>
        </w:rPr>
        <w:lastRenderedPageBreak/>
        <w:t>Structure des données résultats</w:t>
      </w:r>
      <w:bookmarkEnd w:id="9"/>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6736" behindDoc="0" locked="0" layoutInCell="1" allowOverlap="1" wp14:anchorId="719E6D9E" wp14:editId="27CBA060">
                <wp:simplePos x="0" y="0"/>
                <wp:positionH relativeFrom="page">
                  <wp:align>right</wp:align>
                </wp:positionH>
                <wp:positionV relativeFrom="paragraph">
                  <wp:posOffset>869315</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7320" cy="3066239"/>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36368C71"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3390C">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560.15pt;margin-top:68.45pt;width:611.35pt;height:241.4pt;z-index:251636736;mso-position-horizontal:righ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FEAIIf0IhThCyKCkqvibfzkU4sqjEIcmFOIIIYQQ0s9QiKsGCnEAAADDhUIcgGFFAYQQ0o9QiCOE&#10;DEq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AAAAAAAAGEEKceUU4gAAAAAAAAAAAEaQQlw5hTgAAAAAAAAAAIARpBBXTiEO&#10;AAAAAAAAAABgBCnElVOIAwAAAAAAAAAAGEEKceUU4gAAAAAAAAAAAEaQQlw5hTgAAAAAAAAAAIAR&#10;pBBXTiEOAAAAAAAAAABgBCnElVOIAwAAAAAAAAAAGEEKceUU4gAAAAAAAAAAAEaQQlw5hTgAAAAA&#10;AAAAAIARpBBXTiEOAAAAAAAAAABgBCnElVOIAwAAAAAAAAAAGEE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DgorjyyiuHP29fc801myMAAAAAAADb5X+srw5P&#10;+jycn0JcP4U4AADgonjhC184/Hk7xTgAAAAAAIAx9XnC8573vM0Rzkchrp9CHAAAcFG0U5znL7MA&#10;AAAAAADlvvvuG64yU58lvPrVr968hfNRiOunEAcAAFw0V1111dafu5Orr756+AutiIiIiIiIiIiI&#10;iIisb1KEy4xw9flBvk9BjgtTiOunEAcAAFw0+ctrSnD1Z28REREREREREREREZE2ucpMejwsRiGu&#10;n0IcAABw0eXP3Jkt7pnPfObWn8NFRERERERERERERGQ9c+WVVw6fG7zhDW8wM1wn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eSIvPjxwYXRoIGQ9Ik02Ny0xMDFDNTktNzIgNjAtMjggOTQt&#10;MzAgMTE3LTMyIDEyNi00NiAxMzMtNjdMMTgxLTU4QzE3MC0xOSAxNDEgNCA5MSA0IDM2IDQgNy0y&#10;OCAxMi04NiAxOC0xNjEgNzMtMjEwIDE1Mi0xODkgMTc4LTE4MiAxOTItMTYwIDE5NS0xMzBMMTQ1&#10;LTEyNkMxNDQtMTQ2IDEzNi0xNjAgMTE2LTE2MCA4MS0xNjAgNzUtMTMxIDY3LTEwMSIgaWQ9ImJ6&#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36368C71"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3390C">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18741102" w14:textId="77777777" w:rsidR="001907FE" w:rsidRDefault="00250F7D" w:rsidP="0038576D">
      <w:pPr>
        <w:jc w:val="left"/>
        <w:rPr>
          <w:lang w:val="fr-CA"/>
        </w:rPr>
      </w:pPr>
      <w:r>
        <w:rPr>
          <w:lang w:val="fr-CA"/>
        </w:rPr>
        <w:t>Pour tracer un graphique de plusieurs cas, il faudrait seulement entrer une liste d’un ou plusieurs cas dans la fonction graphiques</w:t>
      </w:r>
      <w:r w:rsidR="00480E95">
        <w:rPr>
          <w:lang w:val="fr-CA"/>
        </w:rPr>
        <w:t xml:space="preserve"> utilisée en mettant par exemple : </w:t>
      </w:r>
    </w:p>
    <w:p w14:paraId="65B70CF3" w14:textId="3D9FFD5D"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r w:rsidR="005A26AF">
        <w:rPr>
          <w:lang w:val="fr-CA"/>
        </w:rPr>
        <w:br w:type="page"/>
      </w:r>
    </w:p>
    <w:p w14:paraId="06F692E7" w14:textId="1A91C81F" w:rsidR="00EA4ADF" w:rsidRDefault="00F43348" w:rsidP="0038576D">
      <w:pPr>
        <w:rPr>
          <w:lang w:val="fr-CA"/>
        </w:rPr>
      </w:pPr>
      <w:r>
        <w:rPr>
          <w:lang w:val="fr-CA"/>
        </w:rPr>
        <w:lastRenderedPageBreak/>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40832" behindDoc="0" locked="0" layoutInCell="1" allowOverlap="1" wp14:anchorId="0CB65CF7" wp14:editId="49D44C4E">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7D2D8A51"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3390C">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40832"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9"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7D2D8A51"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3390C">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51071FA7" w14:textId="1B7AFBF7" w:rsidR="005A26AF" w:rsidRPr="005A26AF" w:rsidRDefault="005434F6" w:rsidP="0038576D">
      <w:pPr>
        <w:rPr>
          <w:lang w:val="fr-CA"/>
        </w:rPr>
        <w:sectPr w:rsidR="005A26AF" w:rsidRPr="005A26AF" w:rsidSect="00822071">
          <w:pgSz w:w="12240" w:h="15840"/>
          <w:pgMar w:top="1440" w:right="1440" w:bottom="1440" w:left="1440" w:header="720" w:footer="720" w:gutter="0"/>
          <w:pgNumType w:start="1"/>
          <w:cols w:space="720"/>
          <w:docGrid w:linePitch="360"/>
        </w:sect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2BDBE7BD" w14:textId="539A85EB" w:rsidR="00B9048F" w:rsidRPr="007F0E7B" w:rsidRDefault="007F719D" w:rsidP="0038576D">
      <w:pPr>
        <w:pStyle w:val="Titre2"/>
        <w:rPr>
          <w:lang w:val="fr-CA"/>
        </w:rPr>
      </w:pPr>
      <w:bookmarkStart w:id="10" w:name="_Toc150423804"/>
      <w:r w:rsidRPr="007F0E7B">
        <w:rPr>
          <w:lang w:val="fr-CA"/>
        </w:rPr>
        <w:lastRenderedPageBreak/>
        <w:t>Chargement des variables</w:t>
      </w:r>
      <w:bookmarkEnd w:id="10"/>
    </w:p>
    <w:p w14:paraId="2D202F25" w14:textId="5975D8B0" w:rsidR="00327202" w:rsidRPr="007F0E7B" w:rsidRDefault="00626870" w:rsidP="0038576D">
      <w:pPr>
        <w:pStyle w:val="Titre3"/>
        <w:rPr>
          <w:lang w:val="fr-CA"/>
        </w:rPr>
      </w:pPr>
      <w:bookmarkStart w:id="11" w:name="_Toc150423805"/>
      <w:r>
        <w:rPr>
          <w:lang w:val="fr-CA"/>
        </w:rPr>
        <w:t xml:space="preserve">Liste des muscles : </w:t>
      </w:r>
      <w:proofErr w:type="spellStart"/>
      <w:r w:rsidR="00327202" w:rsidRPr="007F0E7B">
        <w:rPr>
          <w:lang w:val="fr-CA"/>
        </w:rPr>
        <w:t>MuscleDictionary</w:t>
      </w:r>
      <w:bookmarkEnd w:id="11"/>
      <w:proofErr w:type="spellEnd"/>
      <w:r w:rsidR="00A658E4">
        <w:rPr>
          <w:lang w:val="fr-CA"/>
        </w:rPr>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30"/>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6DA91C8A" w14:textId="77777777" w:rsidR="00EF60C6" w:rsidRDefault="00EF60C6" w:rsidP="0038576D">
      <w:pPr>
        <w:rPr>
          <w:lang w:val="fr-CA" w:eastAsia="en-CA"/>
        </w:rPr>
      </w:pPr>
    </w:p>
    <w:p w14:paraId="1398A797" w14:textId="77777777" w:rsidR="008A34D8" w:rsidRDefault="008A34D8">
      <w:pPr>
        <w:spacing w:line="259" w:lineRule="auto"/>
        <w:jc w:val="left"/>
        <w:rPr>
          <w:lang w:val="fr-CA" w:eastAsia="en-CA"/>
        </w:rPr>
      </w:pPr>
      <w:r>
        <w:rPr>
          <w:lang w:val="fr-CA" w:eastAsia="en-CA"/>
        </w:rPr>
        <w:br w:type="page"/>
      </w:r>
    </w:p>
    <w:p w14:paraId="53ED3CE1" w14:textId="098021AD" w:rsidR="006653BD" w:rsidRDefault="009E7DC5" w:rsidP="0038576D">
      <w:pPr>
        <w:rPr>
          <w:lang w:val="fr-CA" w:eastAsia="en-CA"/>
        </w:rPr>
      </w:pPr>
      <w:r>
        <w:rPr>
          <w:lang w:val="fr-CA" w:eastAsia="en-CA"/>
        </w:rPr>
        <w:lastRenderedPageBreak/>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12AAB65F" w14:textId="77777777" w:rsidR="00EE09B7" w:rsidRDefault="00EE09B7" w:rsidP="0038576D">
      <w:pPr>
        <w:rPr>
          <w:lang w:val="fr-CA" w:eastAsia="en-CA"/>
        </w:rPr>
      </w:pPr>
    </w:p>
    <w:p w14:paraId="01D777D1" w14:textId="57A93D8A" w:rsidR="00A543AD" w:rsidRDefault="00A543AD" w:rsidP="0038576D">
      <w:pPr>
        <w:rPr>
          <w:lang w:val="fr-CA" w:eastAsia="en-CA"/>
        </w:rPr>
      </w:pPr>
      <w:r w:rsidRPr="00A543AD">
        <w:rPr>
          <w:lang w:val="fr-CA" w:eastAsia="en-CA"/>
        </w:rPr>
        <w:t>Ce groupe aura donc 15 p</w:t>
      </w:r>
      <w:r>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65BD654B" w14:textId="5D18C0E9" w:rsidR="00FF1735" w:rsidRPr="00491755" w:rsidRDefault="00A543AD" w:rsidP="0038576D">
      <w:pPr>
        <w:rPr>
          <w:b/>
          <w:bCs/>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p>
    <w:p w14:paraId="59A998B2"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"Deltoideus lateral"</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deltoideus_lateral</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p>
    <w:p w14:paraId="4093D648" w14:textId="77777777" w:rsidR="006F5491" w:rsidRPr="00DD70D1" w:rsidRDefault="006F5491" w:rsidP="0038576D">
      <w:pPr>
        <w:rPr>
          <w:lang w:val="en-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3CA928ED"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6018E486" w14:textId="77777777" w:rsidR="005A06CA" w:rsidRDefault="005A06CA">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2DB5A368" w14:textId="1A19853B" w:rsidR="007F719D" w:rsidRPr="007F0E7B" w:rsidRDefault="00626870" w:rsidP="0038576D">
      <w:pPr>
        <w:pStyle w:val="Titre3"/>
        <w:rPr>
          <w:lang w:val="fr-CA"/>
        </w:rPr>
      </w:pPr>
      <w:bookmarkStart w:id="12" w:name="_Toc150423806"/>
      <w:r>
        <w:rPr>
          <w:lang w:val="fr-CA"/>
        </w:rPr>
        <w:lastRenderedPageBreak/>
        <w:t xml:space="preserve">Liste des variables : </w:t>
      </w:r>
      <w:proofErr w:type="spellStart"/>
      <w:r w:rsidR="007F719D" w:rsidRPr="007F0E7B">
        <w:rPr>
          <w:lang w:val="fr-CA"/>
        </w:rPr>
        <w:t>VariableDictionary</w:t>
      </w:r>
      <w:bookmarkEnd w:id="12"/>
      <w:proofErr w:type="spellEnd"/>
    </w:p>
    <w:p w14:paraId="1D490039" w14:textId="5DEB6E98" w:rsidR="0052353B" w:rsidRDefault="0052353B" w:rsidP="0038576D">
      <w:pPr>
        <w:rPr>
          <w:lang w:val="fr-CA"/>
        </w:rPr>
      </w:pPr>
      <w:r w:rsidRPr="0052353B">
        <w:rPr>
          <w:lang w:val="fr-CA"/>
        </w:rPr>
        <w:t>On charge toutes les v</w:t>
      </w:r>
      <w:r>
        <w:rPr>
          <w:lang w:val="fr-CA"/>
        </w:rPr>
        <w:t xml:space="preserve">ariables voulues dans ce dictionnaire. </w:t>
      </w:r>
    </w:p>
    <w:p w14:paraId="5A866317" w14:textId="1B64A240" w:rsidR="00AF0903" w:rsidRDefault="0052353B" w:rsidP="0038576D">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w:t>
      </w:r>
      <w:r w:rsidR="00212448">
        <w:rPr>
          <w:lang w:val="fr-CA"/>
        </w:rPr>
        <w:t xml:space="preserve">, </w:t>
      </w:r>
      <w:r w:rsidR="00AF0903">
        <w:rPr>
          <w:lang w:val="fr-CA"/>
        </w:rPr>
        <w:t>la description de la variable</w:t>
      </w:r>
      <w:r w:rsidR="00212448">
        <w:rPr>
          <w:lang w:val="fr-CA"/>
        </w:rPr>
        <w:t xml:space="preserve"> qui sera indiquée dans les graphiques</w:t>
      </w:r>
      <w:r w:rsidR="00AF0903">
        <w:rPr>
          <w:lang w:val="fr-CA"/>
        </w:rPr>
        <w:t xml:space="preserve">. Et les noms des composantes si on veut autre chose que la séquence </w:t>
      </w:r>
      <w:r w:rsidR="00D40FED">
        <w:rPr>
          <w:lang w:val="fr-CA"/>
        </w:rPr>
        <w:t xml:space="preserve">par défaut </w:t>
      </w:r>
      <w:proofErr w:type="spellStart"/>
      <w:proofErr w:type="gramStart"/>
      <w:r w:rsidR="00AF0903">
        <w:rPr>
          <w:lang w:val="fr-CA"/>
        </w:rPr>
        <w:t>x,y</w:t>
      </w:r>
      <w:proofErr w:type="gramEnd"/>
      <w:r w:rsidR="00AF0903">
        <w:rPr>
          <w:lang w:val="fr-CA"/>
        </w:rPr>
        <w:t>,z</w:t>
      </w:r>
      <w:proofErr w:type="spellEnd"/>
      <w:r w:rsidR="00AF0903">
        <w:rPr>
          <w:lang w:val="fr-CA"/>
        </w:rPr>
        <w:t xml:space="preserve"> (3D) ou Total (1D)</w:t>
      </w:r>
      <w:r w:rsidR="00626870">
        <w:rPr>
          <w:lang w:val="fr-CA"/>
        </w:rPr>
        <w:t>.</w:t>
      </w:r>
    </w:p>
    <w:p w14:paraId="7D78AE58"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19C572C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46D06201"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434C9EEC" w14:textId="77777777" w:rsidR="00DD70D1" w:rsidRPr="00B5080A"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348AB1C6" w14:textId="77777777" w:rsidR="004A4592" w:rsidRPr="00DE4D68" w:rsidRDefault="004A4592" w:rsidP="0038576D">
      <w:pPr>
        <w:rPr>
          <w:lang w:val="fr-CA"/>
        </w:rPr>
      </w:pPr>
    </w:p>
    <w:p w14:paraId="4C6977B7" w14:textId="1FAFF29E" w:rsidR="00327202" w:rsidRPr="00FC4BD3" w:rsidRDefault="00FC4BD3" w:rsidP="0038576D">
      <w:pPr>
        <w:pStyle w:val="Titre3"/>
        <w:rPr>
          <w:lang w:val="fr-CA"/>
        </w:rPr>
      </w:pPr>
      <w:bookmarkStart w:id="13" w:name="_Toc150423807"/>
      <w:r w:rsidRPr="00FC4BD3">
        <w:rPr>
          <w:lang w:val="fr-CA"/>
        </w:rPr>
        <w:t xml:space="preserve">Liste des variables musculaires : </w:t>
      </w:r>
      <w:proofErr w:type="spellStart"/>
      <w:r w:rsidR="00327202" w:rsidRPr="00FC4BD3">
        <w:rPr>
          <w:lang w:val="fr-CA"/>
        </w:rPr>
        <w:t>MuscleVariableDictionary</w:t>
      </w:r>
      <w:bookmarkEnd w:id="13"/>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lastRenderedPageBreak/>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1"/>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FB29AA0" w14:textId="01E34A32" w:rsidR="00A74A72" w:rsidRPr="00B9539C" w:rsidRDefault="00A74A72" w:rsidP="0038576D">
      <w:pPr>
        <w:rPr>
          <w:lang w:val="fr-CA"/>
        </w:rPr>
      </w:pPr>
      <w:r>
        <w:rPr>
          <w:lang w:val="fr-CA"/>
        </w:rPr>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8576D">
      <w:pPr>
        <w:pStyle w:val="Titre2"/>
        <w:rPr>
          <w:lang w:val="fr-CA"/>
        </w:rPr>
      </w:pPr>
      <w:bookmarkStart w:id="14" w:name="_Toc150423808"/>
      <w:r>
        <w:rPr>
          <w:lang w:val="fr-CA"/>
        </w:rPr>
        <w:t>Calculs avancés lors du chargement des variables</w:t>
      </w:r>
      <w:bookmarkEnd w:id="14"/>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8576D">
      <w:pPr>
        <w:pStyle w:val="Titre3"/>
        <w:rPr>
          <w:lang w:val="fr-CA"/>
        </w:rPr>
      </w:pPr>
      <w:bookmarkStart w:id="15" w:name="_Toc150423809"/>
      <w:r w:rsidRPr="0028051B">
        <w:rPr>
          <w:lang w:val="fr-CA"/>
        </w:rPr>
        <w:t>Facteur multiplicateur</w:t>
      </w:r>
      <w:bookmarkEnd w:id="15"/>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28B8512B" w14:textId="77777777" w:rsidR="004A4692" w:rsidRDefault="004A4692">
      <w:pPr>
        <w:spacing w:line="259" w:lineRule="auto"/>
        <w:jc w:val="left"/>
        <w:rPr>
          <w:rFonts w:asciiTheme="majorHAnsi" w:eastAsiaTheme="majorEastAsia" w:hAnsiTheme="majorHAnsi" w:cstheme="majorBidi"/>
          <w:color w:val="1F3763" w:themeColor="accent1" w:themeShade="7F"/>
          <w:szCs w:val="24"/>
          <w:lang w:val="fr-CA"/>
        </w:rPr>
      </w:pPr>
      <w:bookmarkStart w:id="16" w:name="_Toc150423810"/>
      <w:r>
        <w:rPr>
          <w:lang w:val="fr-CA"/>
        </w:rPr>
        <w:br w:type="page"/>
      </w:r>
    </w:p>
    <w:p w14:paraId="00B797A1" w14:textId="3399A76A" w:rsidR="00192AA1" w:rsidRDefault="00192AA1" w:rsidP="0038576D">
      <w:pPr>
        <w:pStyle w:val="Titre3"/>
        <w:rPr>
          <w:lang w:val="fr-CA"/>
        </w:rPr>
      </w:pPr>
      <w:r w:rsidRPr="0028051B">
        <w:rPr>
          <w:lang w:val="fr-CA"/>
        </w:rPr>
        <w:lastRenderedPageBreak/>
        <w:t>Rotations</w:t>
      </w:r>
      <w:bookmarkEnd w:id="16"/>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5A1BD1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Pr>
          <w:lang w:val="fr-CA"/>
        </w:rPr>
        <w:t>AnyRefNode_Name.</w:t>
      </w:r>
      <w:r w:rsidR="00351306">
        <w:rPr>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351306">
        <w:rPr>
          <w:lang w:val="fr-CA"/>
        </w:rPr>
        <w:t xml:space="preserve"> et on applique une rotation inverse. 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05267B2B" w14:textId="3FC083DD" w:rsidR="009D5E76" w:rsidRDefault="009D5E76" w:rsidP="0038576D">
      <w:pPr>
        <w:pStyle w:val="Titre3"/>
        <w:rPr>
          <w:lang w:val="fr-CA"/>
        </w:rPr>
      </w:pPr>
      <w:bookmarkStart w:id="17" w:name="_Toc150423811"/>
      <w:r w:rsidRPr="009D5E76">
        <w:rPr>
          <w:lang w:val="fr-CA"/>
        </w:rPr>
        <w:t>Inverser la</w:t>
      </w:r>
      <w:r>
        <w:rPr>
          <w:lang w:val="fr-CA"/>
        </w:rPr>
        <w:t xml:space="preserve"> direction d’un axe</w:t>
      </w:r>
      <w:bookmarkEnd w:id="17"/>
    </w:p>
    <w:p w14:paraId="1A430B0D" w14:textId="0D63A895"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 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8576D">
      <w:pPr>
        <w:pStyle w:val="Titre3"/>
        <w:rPr>
          <w:lang w:val="fr-CA"/>
        </w:rPr>
      </w:pPr>
      <w:bookmarkStart w:id="18" w:name="_Toc150423812"/>
      <w:r>
        <w:rPr>
          <w:lang w:val="fr-CA"/>
        </w:rPr>
        <w:t>Offset</w:t>
      </w:r>
      <w:bookmarkEnd w:id="18"/>
    </w:p>
    <w:p w14:paraId="4CCE0EAD" w14:textId="4CC1E23F" w:rsidR="00292B21"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A75BA2" w:rsidRPr="007F0E7B">
        <w:rPr>
          <w:rFonts w:ascii="Courier New" w:eastAsia="Times New Roman" w:hAnsi="Courier New" w:cs="Courier New"/>
          <w:color w:val="808080"/>
          <w:sz w:val="20"/>
          <w:szCs w:val="20"/>
          <w:lang w:val="fr-CA" w:eastAsia="en-CA"/>
        </w:rPr>
        <w:t>"offset"</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p>
    <w:p w14:paraId="604471F1" w14:textId="58405C8C" w:rsidR="00D24826" w:rsidRPr="00292B21" w:rsidRDefault="00D24826" w:rsidP="0038576D">
      <w:pPr>
        <w:rPr>
          <w:lang w:val="fr-CA" w:eastAsia="en-CA"/>
        </w:rPr>
      </w:pPr>
      <w:r>
        <w:rPr>
          <w:lang w:val="fr-CA" w:eastAsia="en-CA"/>
        </w:rPr>
        <w:t xml:space="preserve">Ou bien, si on veut décaler à 0 seulement la première composante mais pas les autres : </w:t>
      </w:r>
      <w:r w:rsidR="00267582">
        <w:rPr>
          <w:lang w:val="fr-CA" w:eastAsia="en-CA"/>
        </w:rPr>
        <w:br/>
      </w:r>
      <w:r w:rsidRPr="007F0E7B">
        <w:rPr>
          <w:rFonts w:ascii="Courier New" w:eastAsia="Times New Roman" w:hAnsi="Courier New" w:cs="Courier New"/>
          <w:color w:val="808080"/>
          <w:sz w:val="20"/>
          <w:szCs w:val="20"/>
          <w:lang w:val="fr-CA" w:eastAsia="en-CA"/>
        </w:rPr>
        <w:t>"offset"</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FF0000"/>
          <w:sz w:val="20"/>
          <w:szCs w:val="20"/>
          <w:lang w:val="fr-CA" w:eastAsia="en-CA"/>
        </w:rPr>
        <w:t>0</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p>
    <w:p w14:paraId="7943B017" w14:textId="3B061A81" w:rsidR="003926D4" w:rsidRDefault="003926D4" w:rsidP="0038576D">
      <w:pPr>
        <w:pStyle w:val="Titre3"/>
        <w:rPr>
          <w:lang w:val="fr-CA"/>
        </w:rPr>
      </w:pPr>
      <w:bookmarkStart w:id="19" w:name="_Toc150423813"/>
      <w:r>
        <w:rPr>
          <w:lang w:val="fr-CA"/>
        </w:rPr>
        <w:lastRenderedPageBreak/>
        <w:t>Sélectionner une ligne ou colonne particulière d’une matrice</w:t>
      </w:r>
      <w:bookmarkEnd w:id="19"/>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04D06E9" w14:textId="7EA8251A" w:rsidR="00CA4CDC" w:rsidRDefault="00744A8D" w:rsidP="0038576D">
      <w:pPr>
        <w:pStyle w:val="Titre3"/>
        <w:rPr>
          <w:lang w:val="fr-CA"/>
        </w:rPr>
      </w:pPr>
      <w:bookmarkStart w:id="20" w:name="_Toc150423814"/>
      <w:r>
        <w:rPr>
          <w:lang w:val="fr-CA"/>
        </w:rPr>
        <w:t>Décomposer la force d’un muscle sur son origine dans le repère local d’un muscle</w:t>
      </w:r>
      <w:bookmarkEnd w:id="20"/>
    </w:p>
    <w:p w14:paraId="235AA785" w14:textId="7DE25ED2" w:rsidR="00744A8D" w:rsidRDefault="00744A8D" w:rsidP="0038576D">
      <w:pPr>
        <w:rPr>
          <w:lang w:val="fr-CA"/>
        </w:rPr>
      </w:pPr>
      <w:r>
        <w:rPr>
          <w:lang w:val="fr-CA"/>
        </w:rPr>
        <w:t xml:space="preserve">On peut combiner les fonctions précédentes pour sélectionner une ligne d’une matrice qui contient la force sur l’origine </w:t>
      </w:r>
      <w:r w:rsidR="00926014">
        <w:rPr>
          <w:lang w:val="fr-CA"/>
        </w:rPr>
        <w:t>d’un muscle, la tourner dans le repère local de la scapula et indiquer la séquence de composantes de ce nouveau repère :</w:t>
      </w:r>
    </w:p>
    <w:p w14:paraId="3885AB89"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select</w:t>
      </w:r>
      <w:proofErr w:type="gramEnd"/>
      <w:r w:rsidRPr="00F7699E">
        <w:rPr>
          <w:rFonts w:ascii="Courier New" w:eastAsia="Times New Roman" w:hAnsi="Courier New" w:cs="Courier New"/>
          <w:color w:val="808080"/>
          <w:sz w:val="20"/>
          <w:szCs w:val="20"/>
          <w:lang w:val="en-CA" w:eastAsia="en-CA"/>
        </w:rPr>
        <w:t>_matrix_line</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FF0000"/>
          <w:sz w:val="20"/>
          <w:szCs w:val="20"/>
          <w:lang w:val="en-CA" w:eastAsia="en-CA"/>
        </w:rPr>
        <w:t>0</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7B12731E"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rotation</w:t>
      </w:r>
      <w:proofErr w:type="gramEnd"/>
      <w:r w:rsidRPr="00F7699E">
        <w:rPr>
          <w:rFonts w:ascii="Courier New" w:eastAsia="Times New Roman" w:hAnsi="Courier New" w:cs="Courier New"/>
          <w:color w:val="808080"/>
          <w:sz w:val="20"/>
          <w:szCs w:val="20"/>
          <w:lang w:val="en-CA" w:eastAsia="en-CA"/>
        </w:rPr>
        <w:t>_matrix_path</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Output.Seg.Scapula.AnatomicalFrame.ISB_Coord.Axes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0DD749A0" w14:textId="77777777" w:rsidR="00F7699E" w:rsidRPr="00B5080A"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inverse_rotation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B5080A">
        <w:rPr>
          <w:rFonts w:ascii="Courier New" w:eastAsia="Times New Roman" w:hAnsi="Courier New" w:cs="Courier New"/>
          <w:b/>
          <w:bCs/>
          <w:color w:val="880088"/>
          <w:sz w:val="20"/>
          <w:szCs w:val="20"/>
          <w:lang w:val="fr-CA" w:eastAsia="en-CA"/>
        </w:rPr>
        <w:t>True</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4AB32C88"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bookmarkStart w:id="21" w:name="_Toc150423815"/>
      <w:r>
        <w:rPr>
          <w:lang w:val="fr-CA"/>
        </w:rPr>
        <w:br w:type="page"/>
      </w:r>
    </w:p>
    <w:p w14:paraId="69CE2117" w14:textId="76E85935" w:rsidR="00327202" w:rsidRPr="00A75BA2" w:rsidRDefault="00327202" w:rsidP="0038576D">
      <w:pPr>
        <w:pStyle w:val="Titre3"/>
        <w:rPr>
          <w:lang w:val="fr-CA"/>
        </w:rPr>
      </w:pPr>
      <w:proofErr w:type="spellStart"/>
      <w:r w:rsidRPr="00A75BA2">
        <w:rPr>
          <w:lang w:val="fr-CA"/>
        </w:rPr>
        <w:lastRenderedPageBreak/>
        <w:t>ConstantsDictionary</w:t>
      </w:r>
      <w:bookmarkEnd w:id="21"/>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2"/>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1A5AAFCF" w14:textId="36656835" w:rsidR="00B9048F" w:rsidRPr="007F0E7B" w:rsidRDefault="00B9048F" w:rsidP="0038576D">
      <w:pPr>
        <w:pStyle w:val="Titre2"/>
        <w:rPr>
          <w:lang w:val="fr-CA"/>
        </w:rPr>
      </w:pPr>
      <w:bookmarkStart w:id="22" w:name="_Toc150423816"/>
      <w:r w:rsidRPr="007F0E7B">
        <w:rPr>
          <w:lang w:val="fr-CA"/>
        </w:rPr>
        <w:t>Chargement des simulations</w:t>
      </w:r>
      <w:bookmarkEnd w:id="22"/>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proofErr w:type="spellStart"/>
      <w:proofErr w:type="gramStart"/>
      <w:r w:rsidRPr="00694657">
        <w:rPr>
          <w:rFonts w:asciiTheme="majorHAnsi" w:eastAsiaTheme="majorEastAsia" w:hAnsiTheme="majorHAnsi" w:cstheme="majorBidi"/>
          <w:color w:val="1F3763" w:themeColor="accent1" w:themeShade="7F"/>
          <w:szCs w:val="24"/>
          <w:lang w:val="fr-CA"/>
        </w:rPr>
        <w:t>define</w:t>
      </w:r>
      <w:proofErr w:type="gramEnd"/>
      <w:r w:rsidRPr="00694657">
        <w:rPr>
          <w:rFonts w:asciiTheme="majorHAnsi" w:eastAsiaTheme="majorEastAsia" w:hAnsiTheme="majorHAnsi" w:cstheme="majorBidi"/>
          <w:color w:val="1F3763" w:themeColor="accent1" w:themeShade="7F"/>
          <w:szCs w:val="24"/>
          <w:lang w:val="fr-CA"/>
        </w:rPr>
        <w:t>_variables_to_load</w:t>
      </w:r>
      <w:proofErr w:type="spellEnd"/>
      <w:r w:rsidRPr="00694657">
        <w:rPr>
          <w:rFonts w:asciiTheme="majorHAnsi" w:eastAsiaTheme="majorEastAsia" w:hAnsiTheme="majorHAnsi" w:cstheme="majorBidi"/>
          <w:color w:val="1F3763" w:themeColor="accent1" w:themeShade="7F"/>
          <w:szCs w:val="24"/>
          <w:lang w:val="fr-CA"/>
        </w:rPr>
        <w:t xml:space="preserve">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624A079E" w14:textId="77777777" w:rsidR="002F17B0" w:rsidRDefault="002F17B0">
      <w:pPr>
        <w:spacing w:line="259" w:lineRule="auto"/>
        <w:jc w:val="left"/>
        <w:rPr>
          <w:lang w:val="fr-CA"/>
        </w:rPr>
      </w:pPr>
      <w:r>
        <w:rPr>
          <w:lang w:val="fr-CA"/>
        </w:rPr>
        <w:br w:type="page"/>
      </w:r>
    </w:p>
    <w:p w14:paraId="7B1A26F7" w14:textId="26BE0171" w:rsidR="00FE5208" w:rsidRDefault="00FE5208" w:rsidP="0038576D">
      <w:pPr>
        <w:rPr>
          <w:lang w:val="fr-CA"/>
        </w:rPr>
      </w:pPr>
      <w:r>
        <w:rPr>
          <w:lang w:val="fr-CA"/>
        </w:rPr>
        <w:lastRenderedPageBreak/>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 xml:space="preserve">s modèles avec </w:t>
      </w:r>
      <w:r>
        <w:rPr>
          <w:lang w:val="fr-CA"/>
        </w:rPr>
        <w:t>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72D3D9D9" w14:textId="0AD89790" w:rsidR="00B9048F" w:rsidRDefault="00840533" w:rsidP="0038576D">
      <w:pPr>
        <w:pStyle w:val="Titre3"/>
        <w:rPr>
          <w:lang w:val="fr-CA"/>
        </w:rPr>
      </w:pPr>
      <w:bookmarkStart w:id="23" w:name="_Toc150423817"/>
      <w:r>
        <w:rPr>
          <w:lang w:val="fr-CA"/>
        </w:rPr>
        <w:t>Chargement d’un fichier h5</w:t>
      </w:r>
      <w:bookmarkEnd w:id="23"/>
    </w:p>
    <w:p w14:paraId="7F6CEA44" w14:textId="7E09D7F0" w:rsidR="004241DF" w:rsidRPr="009411F5"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09071870" w14:textId="1E6F1FFA" w:rsidR="004241DF" w:rsidRPr="00BC5D60" w:rsidRDefault="00BC5D60" w:rsidP="0038576D">
      <w:pPr>
        <w:pStyle w:val="Code"/>
        <w:framePr w:wrap="notBeside"/>
      </w:pPr>
      <w:r w:rsidRPr="00BC5D60">
        <w:t>Re</w:t>
      </w:r>
      <w:r>
        <w:t xml:space="preserve">sults = </w:t>
      </w:r>
      <w:proofErr w:type="spellStart"/>
      <w:r w:rsidR="00EA4252" w:rsidRPr="00694657">
        <w:rPr>
          <w:b/>
          <w:bCs/>
          <w:color w:val="7030A0"/>
        </w:rPr>
        <w:t>load_</w:t>
      </w:r>
      <w:proofErr w:type="gramStart"/>
      <w:r w:rsidR="00EA4252" w:rsidRPr="00694657">
        <w:rPr>
          <w:b/>
          <w:bCs/>
          <w:color w:val="7030A0"/>
        </w:rPr>
        <w:t>simulation</w:t>
      </w:r>
      <w:proofErr w:type="spellEnd"/>
      <w:r w:rsidR="009411F5" w:rsidRPr="00BC5D60">
        <w:t>(</w:t>
      </w:r>
      <w:proofErr w:type="spellStart"/>
      <w:proofErr w:type="gramEnd"/>
      <w:r w:rsidR="008F2048" w:rsidRPr="00BC5D60">
        <w:t>FileDirectory</w:t>
      </w:r>
      <w:proofErr w:type="spellEnd"/>
      <w:r w:rsidR="009411F5" w:rsidRPr="00BC5D60">
        <w:t xml:space="preserve">, </w:t>
      </w:r>
      <w:proofErr w:type="spellStart"/>
      <w:r w:rsidR="009411F5" w:rsidRPr="00BC5D60">
        <w:t>FileName</w:t>
      </w:r>
      <w:proofErr w:type="spellEnd"/>
      <w:r w:rsidR="009411F5" w:rsidRPr="00BC5D60">
        <w:t xml:space="preserve">, </w:t>
      </w:r>
      <w:proofErr w:type="spellStart"/>
      <w:r w:rsidR="009411F5" w:rsidRPr="00BC5D60">
        <w:t>VariablesToLoad</w:t>
      </w:r>
      <w:proofErr w:type="spellEnd"/>
      <w:r w:rsidR="009411F5" w:rsidRPr="00BC5D60">
        <w:t>)</w:t>
      </w:r>
    </w:p>
    <w:p w14:paraId="204B2139" w14:textId="6CF45C98" w:rsidR="00840533" w:rsidRDefault="00840533" w:rsidP="0038576D">
      <w:pPr>
        <w:pStyle w:val="Titre3"/>
        <w:rPr>
          <w:lang w:val="fr-CA"/>
        </w:rPr>
      </w:pPr>
      <w:bookmarkStart w:id="24" w:name="_Toc150423818"/>
      <w:r>
        <w:rPr>
          <w:lang w:val="fr-CA"/>
        </w:rPr>
        <w:t>Chargement de plusieurs fichiers pour former des cas de simulation</w:t>
      </w:r>
      <w:bookmarkEnd w:id="24"/>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gramEnd"/>
      <w:r w:rsidR="00BC5D60" w:rsidRPr="0084720A">
        <w:t xml:space="preserve">SaveDataDir,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bookmarkStart w:id="25" w:name="_Toc150423819"/>
      <w:r>
        <w:rPr>
          <w:lang w:val="fr-CA"/>
        </w:rPr>
        <w:br w:type="page"/>
      </w:r>
    </w:p>
    <w:p w14:paraId="784DBB44" w14:textId="4D1321BF" w:rsidR="00840533" w:rsidRDefault="00333E29" w:rsidP="0038576D">
      <w:pPr>
        <w:pStyle w:val="Titre3"/>
        <w:rPr>
          <w:lang w:val="fr-CA"/>
        </w:rPr>
      </w:pPr>
      <w:r>
        <w:rPr>
          <w:lang w:val="fr-CA"/>
        </w:rPr>
        <w:lastRenderedPageBreak/>
        <w:t>Fonction pour créer des dictionnaires de comparaison</w:t>
      </w:r>
      <w:bookmarkEnd w:id="25"/>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59BFDDFC" w14:textId="73F2CFAA" w:rsidR="00840533" w:rsidRDefault="00022DC1" w:rsidP="00FC41E0">
      <w:pPr>
        <w:pStyle w:val="Titre2"/>
        <w:rPr>
          <w:lang w:val="fr-CA"/>
        </w:rPr>
      </w:pPr>
      <w:bookmarkStart w:id="26" w:name="_Toc150423820"/>
      <w:r>
        <w:rPr>
          <w:lang w:val="fr-CA"/>
        </w:rPr>
        <w:t xml:space="preserve">Dans le cas où </w:t>
      </w:r>
      <w:r w:rsidR="00522898">
        <w:rPr>
          <w:lang w:val="fr-CA"/>
        </w:rPr>
        <w:t>des</w:t>
      </w:r>
      <w:r>
        <w:rPr>
          <w:lang w:val="fr-CA"/>
        </w:rPr>
        <w:t xml:space="preserve"> simulation</w:t>
      </w:r>
      <w:r w:rsidR="00522898">
        <w:rPr>
          <w:lang w:val="fr-CA"/>
        </w:rPr>
        <w:t>s</w:t>
      </w:r>
      <w:r>
        <w:rPr>
          <w:lang w:val="fr-CA"/>
        </w:rPr>
        <w:t xml:space="preserve"> </w:t>
      </w:r>
      <w:r w:rsidR="00522898">
        <w:rPr>
          <w:lang w:val="fr-CA"/>
        </w:rPr>
        <w:t>ont</w:t>
      </w:r>
      <w:r>
        <w:rPr>
          <w:lang w:val="fr-CA"/>
        </w:rPr>
        <w:t xml:space="preserve"> </w:t>
      </w:r>
      <w:r w:rsidR="00625108">
        <w:rPr>
          <w:lang w:val="fr-CA"/>
        </w:rPr>
        <w:t>échoué</w:t>
      </w:r>
      <w:bookmarkEnd w:id="26"/>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A20B9" w:rsidRDefault="002368E6" w:rsidP="0038576D">
      <w:pPr>
        <w:pStyle w:val="Code"/>
        <w:framePr w:wrap="notBeside"/>
      </w:pPr>
      <w:r w:rsidRPr="007A20B9">
        <w:t xml:space="preserve">Results = </w:t>
      </w:r>
      <w:proofErr w:type="spellStart"/>
      <w:r w:rsidR="007A20B9" w:rsidRPr="00694657">
        <w:rPr>
          <w:b/>
          <w:bCs/>
          <w:color w:val="7030A0"/>
        </w:rPr>
        <w:t>load_</w:t>
      </w:r>
      <w:proofErr w:type="gramStart"/>
      <w:r w:rsidR="007A20B9" w:rsidRPr="00694657">
        <w:rPr>
          <w:b/>
          <w:bCs/>
          <w:color w:val="7030A0"/>
        </w:rPr>
        <w:t>simulation</w:t>
      </w:r>
      <w:proofErr w:type="spellEnd"/>
      <w:r w:rsidRPr="007A20B9">
        <w:t>(</w:t>
      </w:r>
      <w:proofErr w:type="spellStart"/>
      <w:proofErr w:type="gramEnd"/>
      <w:r w:rsidRPr="007A20B9">
        <w:t>FileDirectory</w:t>
      </w:r>
      <w:proofErr w:type="spellEnd"/>
      <w:r w:rsidRPr="007A20B9">
        <w:t xml:space="preserve">, </w:t>
      </w:r>
      <w:proofErr w:type="spellStart"/>
      <w:r w:rsidRPr="007A20B9">
        <w:t>FileName</w:t>
      </w:r>
      <w:proofErr w:type="spellEnd"/>
      <w:r w:rsidRPr="007A20B9">
        <w:t xml:space="preserve">, </w:t>
      </w:r>
      <w:proofErr w:type="spellStart"/>
      <w:r w:rsidRPr="007A20B9">
        <w:t>VariablesToLoad</w:t>
      </w:r>
      <w:proofErr w:type="spellEnd"/>
      <w:r w:rsidRPr="007A20B9">
        <w:t xml:space="preserve">, </w:t>
      </w:r>
      <w:r w:rsidRPr="007D152B">
        <w:rPr>
          <w:b/>
          <w:bCs/>
          <w:color w:val="C45911" w:themeColor="accent2" w:themeShade="BF"/>
        </w:rPr>
        <w:t>Failed =</w:t>
      </w:r>
      <w:r w:rsidRPr="007A20B9">
        <w:t xml:space="preserve"> </w:t>
      </w:r>
      <w:r w:rsidRPr="007A20B9">
        <w:rPr>
          <w:color w:val="FF0000"/>
        </w:rPr>
        <w:t>51</w:t>
      </w:r>
      <w:r w:rsidRPr="007A20B9">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gramEnd"/>
      <w:r w:rsidR="002507B2" w:rsidRPr="002507B2">
        <w:t xml:space="preserve">SaveDataDir,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8576D">
      <w:pPr>
        <w:pStyle w:val="Titre2"/>
        <w:rPr>
          <w:lang w:val="fr-CA" w:eastAsia="en-CA"/>
        </w:rPr>
      </w:pPr>
      <w:bookmarkStart w:id="27" w:name="_Toc150423821"/>
      <w:r w:rsidRPr="006F2BAB">
        <w:rPr>
          <w:lang w:val="fr-CA" w:eastAsia="en-CA"/>
        </w:rPr>
        <w:lastRenderedPageBreak/>
        <w:t xml:space="preserve">Sauvegarde des dictionnaires </w:t>
      </w:r>
      <w:r w:rsidR="006F2BAB">
        <w:rPr>
          <w:lang w:val="fr-CA" w:eastAsia="en-CA"/>
        </w:rPr>
        <w:t>de résultats</w:t>
      </w:r>
      <w:bookmarkEnd w:id="27"/>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52E1D6E8"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w:t>
      </w:r>
      <w:proofErr w:type="gramStart"/>
      <w:r w:rsidR="00D21AC7">
        <w:rPr>
          <w:b/>
          <w:bCs/>
          <w:color w:val="000000"/>
          <w:lang w:val="fr-CA" w:eastAsia="en-CA"/>
        </w:rPr>
        <w:t>Simulations</w:t>
      </w:r>
      <w:r w:rsidR="00D21AC7">
        <w:rPr>
          <w:color w:val="000000"/>
          <w:lang w:val="fr-CA" w:eastAsia="en-CA"/>
        </w:rPr>
        <w:t>)</w:t>
      </w:r>
      <w:r w:rsidR="0075070B">
        <w:rPr>
          <w:color w:val="000000"/>
          <w:lang w:val="fr-CA" w:eastAsia="en-CA"/>
        </w:rPr>
        <w:t>et</w:t>
      </w:r>
      <w:proofErr w:type="gramEnd"/>
      <w:r w:rsidR="0075070B">
        <w:rPr>
          <w:color w:val="000000"/>
          <w:lang w:val="fr-CA" w:eastAsia="en-CA"/>
        </w:rPr>
        <w:t xml:space="preserve">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rPr>
          <w:rStyle w:val="Sansinterligne"/>
        </w:rPr>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46536D0F" w14:textId="65B78722" w:rsidR="00AE2EBB" w:rsidRPr="009709EF" w:rsidRDefault="00AE2EBB" w:rsidP="0038576D">
      <w:pPr>
        <w:jc w:val="left"/>
        <w:rPr>
          <w:rFonts w:eastAsiaTheme="majorEastAsia" w:cstheme="majorBidi"/>
          <w:b/>
          <w:color w:val="000000" w:themeColor="text1"/>
          <w:sz w:val="32"/>
          <w:szCs w:val="32"/>
          <w:lang w:val="en-CA"/>
        </w:rPr>
      </w:pPr>
      <w:r w:rsidRPr="009709EF">
        <w:rPr>
          <w:lang w:val="en-CA"/>
        </w:rPr>
        <w:br w:type="page"/>
      </w:r>
    </w:p>
    <w:p w14:paraId="55DF8514" w14:textId="51AF1F5F" w:rsidR="00327202" w:rsidRPr="001F7702" w:rsidRDefault="00327202" w:rsidP="0038576D">
      <w:pPr>
        <w:pStyle w:val="Titre1"/>
      </w:pPr>
      <w:bookmarkStart w:id="28" w:name="_Toc150423822"/>
      <w:r w:rsidRPr="001F7702">
        <w:lastRenderedPageBreak/>
        <w:t>Graphiques</w:t>
      </w:r>
      <w:bookmarkEnd w:id="28"/>
    </w:p>
    <w:p w14:paraId="3FF2712A" w14:textId="078DBA4E" w:rsidR="00EA6809" w:rsidRDefault="00EA6809" w:rsidP="0038576D">
      <w:pPr>
        <w:pStyle w:val="Titre2"/>
        <w:rPr>
          <w:lang w:val="fr-CA"/>
        </w:rPr>
      </w:pPr>
      <w:bookmarkStart w:id="29" w:name="_Toc150423823"/>
      <w:r w:rsidRPr="005F7D73">
        <w:rPr>
          <w:lang w:val="fr-CA"/>
        </w:rPr>
        <w:t xml:space="preserve">Chargement des dictionnaires de </w:t>
      </w:r>
      <w:r w:rsidR="009709EF">
        <w:rPr>
          <w:lang w:val="fr-CA"/>
        </w:rPr>
        <w:t>résultats sauvegardés</w:t>
      </w:r>
      <w:bookmarkEnd w:id="29"/>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8576D">
      <w:pPr>
        <w:pStyle w:val="Titre2"/>
        <w:rPr>
          <w:lang w:val="fr-CA"/>
        </w:rPr>
      </w:pPr>
      <w:bookmarkStart w:id="30" w:name="_Toc150423824"/>
      <w:r>
        <w:rPr>
          <w:lang w:val="fr-CA"/>
        </w:rPr>
        <w:t>Paramètres esthétiques de tous les graphiques</w:t>
      </w:r>
      <w:bookmarkEnd w:id="30"/>
    </w:p>
    <w:p w14:paraId="7828C3BC" w14:textId="77777777" w:rsidR="00E95D73" w:rsidRPr="00E95D73" w:rsidRDefault="00E95D73" w:rsidP="00E95D73">
      <w:pPr>
        <w:pStyle w:val="Titre3"/>
        <w:rPr>
          <w:lang w:val="fr-CA"/>
        </w:rPr>
      </w:pPr>
      <w:bookmarkStart w:id="31" w:name="_Toc150423825"/>
      <w:r w:rsidRPr="00E95D73">
        <w:rPr>
          <w:lang w:val="fr-CA"/>
        </w:rPr>
        <w:t>Contrôle de la taille de la police des graphiques</w:t>
      </w:r>
      <w:bookmarkEnd w:id="31"/>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Default="00F82E0A" w:rsidP="00E95D73">
      <w:pPr>
        <w:pStyle w:val="Titre3"/>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individuellement</w:t>
      </w:r>
      <w:r w:rsidR="00524CCE">
        <w:rPr>
          <w:lang w:val="fr-CA"/>
        </w:rPr>
        <w:t xml:space="preserve">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7A719E">
      <w:pPr>
        <w:pStyle w:val="Titre3"/>
        <w:rPr>
          <w:lang w:val="fr-CA"/>
        </w:rPr>
      </w:pPr>
      <w:bookmarkStart w:id="32" w:name="_Toc150423826"/>
      <w:r w:rsidRPr="00E61FD1">
        <w:rPr>
          <w:lang w:val="fr-CA"/>
        </w:rPr>
        <w:lastRenderedPageBreak/>
        <w:t>Contrôle du style de lignes selon le nom de la simulation ou du cas de simulation</w:t>
      </w:r>
      <w:bookmarkEnd w:id="32"/>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5344" behindDoc="0" locked="0" layoutInCell="1" allowOverlap="1" wp14:anchorId="665B743A" wp14:editId="1293F314">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64F44E5A"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3390C">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01CE86D1"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3390C">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5344;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5"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64F44E5A"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3390C">
                            <w:rPr>
                              <w:noProof/>
                            </w:rPr>
                            <w:t>4</w:t>
                          </w:r>
                          <w:r>
                            <w:fldChar w:fldCharType="end"/>
                          </w:r>
                          <w:r>
                            <w:t xml:space="preserve">: Couleurs </w:t>
                          </w:r>
                          <w:proofErr w:type="spellStart"/>
                          <w:r>
                            <w:t>automatiques</w:t>
                          </w:r>
                          <w:proofErr w:type="spellEnd"/>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6"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01CE86D1"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3390C">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7" w:history="1">
        <w:r w:rsidR="00D05EE7" w:rsidRPr="00D05EE7">
          <w:rPr>
            <w:rStyle w:val="Hyperlien"/>
            <w:lang w:val="fr-CA"/>
          </w:rPr>
          <w:t>noms de couleurs</w:t>
        </w:r>
      </w:hyperlink>
      <w:r w:rsidR="00D05EE7">
        <w:rPr>
          <w:lang w:val="fr-CA"/>
        </w:rPr>
        <w:t xml:space="preserve">, </w:t>
      </w:r>
      <w:hyperlink r:id="rId38" w:history="1">
        <w:r w:rsidR="00D05EE7" w:rsidRPr="00D05EE7">
          <w:rPr>
            <w:rStyle w:val="Hyperlien"/>
            <w:lang w:val="fr-CA"/>
          </w:rPr>
          <w:t>les types de marqueurs</w:t>
        </w:r>
      </w:hyperlink>
      <w:r w:rsidR="00D05EE7">
        <w:rPr>
          <w:lang w:val="fr-CA"/>
        </w:rPr>
        <w:t xml:space="preserve"> et les </w:t>
      </w:r>
      <w:hyperlink r:id="rId39" w:history="1">
        <w:r w:rsidR="00D05EE7" w:rsidRPr="00D05EE7">
          <w:rPr>
            <w:rStyle w:val="Hyperlien"/>
            <w:lang w:val="fr-CA"/>
          </w:rPr>
          <w:t>types de lignes</w:t>
        </w:r>
      </w:hyperlink>
      <w:r w:rsidR="000139D0">
        <w:rPr>
          <w:lang w:val="fr-CA"/>
        </w:rPr>
        <w:t xml:space="preserve"> dans la documentation du package python </w:t>
      </w:r>
      <w:hyperlink r:id="rId40"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16574C">
      <w:pPr>
        <w:pStyle w:val="Titre2"/>
        <w:rPr>
          <w:lang w:val="fr-CA"/>
        </w:rPr>
      </w:pPr>
      <w:bookmarkStart w:id="33" w:name="_Toc150423827"/>
      <w:r>
        <w:rPr>
          <w:lang w:val="fr-CA"/>
        </w:rPr>
        <w:lastRenderedPageBreak/>
        <w:t>Choix du texte de la légende</w:t>
      </w:r>
      <w:bookmarkEnd w:id="33"/>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4560" behindDoc="0" locked="0" layoutInCell="1" allowOverlap="1" wp14:anchorId="2CED878F" wp14:editId="7E5F14AE">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1">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44EA43D2"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3390C">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2">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3753BA93"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3390C">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4560;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3"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44EA43D2"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3390C">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4"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3753BA93"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3390C">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CE09DB">
        <w:rPr>
          <w:rFonts w:ascii="Courier New" w:eastAsia="Times New Roman" w:hAnsi="Courier New" w:cs="Courier New"/>
          <w:b/>
          <w:bCs/>
          <w:color w:val="7030A0"/>
          <w:sz w:val="20"/>
          <w:szCs w:val="20"/>
          <w:lang w:val="en-CA" w:eastAsia="en-CA"/>
        </w:rPr>
        <w:t>define_simulation_</w:t>
      </w:r>
      <w:proofErr w:type="gramStart"/>
      <w:r w:rsidRPr="00CE09DB">
        <w:rPr>
          <w:rFonts w:ascii="Courier New" w:eastAsia="Times New Roman" w:hAnsi="Courier New" w:cs="Courier New"/>
          <w:b/>
          <w:bCs/>
          <w:color w:val="7030A0"/>
          <w:sz w:val="20"/>
          <w:szCs w:val="20"/>
          <w:lang w:val="en-CA" w:eastAsia="en-CA"/>
        </w:rPr>
        <w:t>description</w:t>
      </w:r>
      <w:proofErr w:type="spellEnd"/>
      <w:r w:rsidRPr="00CE09DB">
        <w:rPr>
          <w:rFonts w:ascii="Courier New" w:eastAsia="Times New Roman" w:hAnsi="Courier New" w:cs="Courier New"/>
          <w:b/>
          <w:bCs/>
          <w:color w:val="000080"/>
          <w:sz w:val="20"/>
          <w:szCs w:val="20"/>
          <w:lang w:val="en-CA" w:eastAsia="en-CA"/>
        </w:rPr>
        <w:t>(</w:t>
      </w:r>
      <w:proofErr w:type="spellStart"/>
      <w:proofErr w:type="gramEnd"/>
      <w:r w:rsidRPr="00CE09DB">
        <w:rPr>
          <w:rFonts w:ascii="Courier New" w:eastAsia="Times New Roman" w:hAnsi="Courier New" w:cs="Courier New"/>
          <w:color w:val="000000"/>
          <w:sz w:val="20"/>
          <w:szCs w:val="20"/>
          <w:lang w:val="en-CA" w:eastAsia="en-CA"/>
        </w:rPr>
        <w:t>SimulationDescriptionDictionary</w:t>
      </w:r>
      <w:proofErr w:type="spellEnd"/>
      <w:r w:rsidRPr="00CE09DB">
        <w:rPr>
          <w:rFonts w:ascii="Courier New" w:eastAsia="Times New Roman" w:hAnsi="Courier New" w:cs="Courier New"/>
          <w:b/>
          <w:bCs/>
          <w:color w:val="000080"/>
          <w:sz w:val="20"/>
          <w:szCs w:val="20"/>
          <w:lang w:val="en-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8576D">
      <w:pPr>
        <w:pStyle w:val="Titre2"/>
        <w:rPr>
          <w:lang w:val="fr-CA"/>
        </w:rPr>
      </w:pPr>
      <w:bookmarkStart w:id="34" w:name="_Toc150423828"/>
      <w:r>
        <w:rPr>
          <w:lang w:val="fr-CA"/>
        </w:rPr>
        <w:lastRenderedPageBreak/>
        <w:t>Structure des fonctions de graphiques</w:t>
      </w:r>
      <w:bookmarkEnd w:id="34"/>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E54EE3">
        <w:rPr>
          <w:b/>
          <w:bCs/>
          <w:color w:val="7030A0"/>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8576D">
      <w:pPr>
        <w:pStyle w:val="Titre3"/>
        <w:rPr>
          <w:lang w:val="fr-CA"/>
        </w:rPr>
      </w:pPr>
      <w:bookmarkStart w:id="35" w:name="_Toc150423829"/>
      <w:r>
        <w:rPr>
          <w:lang w:val="fr-CA"/>
        </w:rPr>
        <w:t>Arguments obligatoires</w:t>
      </w:r>
      <w:bookmarkEnd w:id="35"/>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8576D">
      <w:pPr>
        <w:pStyle w:val="Titre3"/>
        <w:rPr>
          <w:lang w:val="fr-CA"/>
        </w:rPr>
      </w:pPr>
      <w:bookmarkStart w:id="36" w:name="_Toc150423830"/>
      <w:r>
        <w:rPr>
          <w:lang w:val="fr-CA"/>
        </w:rPr>
        <w:t>Arguments pour indiquer la structure de donnée</w:t>
      </w:r>
      <w:r w:rsidR="00606D00">
        <w:rPr>
          <w:lang w:val="fr-CA"/>
        </w:rPr>
        <w:t xml:space="preserve"> utilisée</w:t>
      </w:r>
      <w:bookmarkEnd w:id="36"/>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w:t>
      </w:r>
      <w:r w:rsidR="00085E66">
        <w:rPr>
          <w:lang w:val="fr-CA"/>
        </w:rPr>
        <w:t>et leur couleur</w:t>
      </w:r>
    </w:p>
    <w:p w14:paraId="2897893C" w14:textId="3FF03E19" w:rsidR="00CB20C2" w:rsidRDefault="00606D00" w:rsidP="0038576D">
      <w:pPr>
        <w:pStyle w:val="Titre3"/>
        <w:rPr>
          <w:lang w:val="fr-CA"/>
        </w:rPr>
      </w:pPr>
      <w:bookmarkStart w:id="37" w:name="_Toc150423831"/>
      <w:r>
        <w:rPr>
          <w:lang w:val="fr-CA"/>
        </w:rPr>
        <w:t>Sélection des composantes de la variable à entrer</w:t>
      </w:r>
      <w:bookmarkEnd w:id="37"/>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8576D">
      <w:pPr>
        <w:pStyle w:val="Titre3"/>
        <w:rPr>
          <w:lang w:val="fr-CA"/>
        </w:rPr>
      </w:pPr>
      <w:bookmarkStart w:id="38" w:name="_Toc150423832"/>
      <w:r>
        <w:rPr>
          <w:lang w:val="fr-CA"/>
        </w:rPr>
        <w:t>Fonction graph</w:t>
      </w:r>
      <w:bookmarkEnd w:id="38"/>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E54EE3">
        <w:rPr>
          <w:b/>
          <w:bCs/>
          <w:color w:val="7030A0"/>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8576D">
      <w:pPr>
        <w:pStyle w:val="Titre3"/>
        <w:rPr>
          <w:lang w:val="fr-CA"/>
        </w:rPr>
      </w:pPr>
      <w:bookmarkStart w:id="39" w:name="_Toc150423833"/>
      <w:r>
        <w:rPr>
          <w:lang w:val="fr-CA"/>
        </w:rPr>
        <w:t xml:space="preserve">Fonction </w:t>
      </w:r>
      <w:proofErr w:type="spellStart"/>
      <w:r w:rsidR="003A60EA" w:rsidRPr="007F0E7B">
        <w:rPr>
          <w:lang w:val="fr-CA"/>
        </w:rPr>
        <w:t>m</w:t>
      </w:r>
      <w:r w:rsidR="00AE2EBB" w:rsidRPr="007F0E7B">
        <w:rPr>
          <w:lang w:val="fr-CA"/>
        </w:rPr>
        <w:t>uscle</w:t>
      </w:r>
      <w:r w:rsidR="003A60EA" w:rsidRPr="007F0E7B">
        <w:rPr>
          <w:lang w:val="fr-CA"/>
        </w:rPr>
        <w:t>_g</w:t>
      </w:r>
      <w:r w:rsidR="00AE2EBB" w:rsidRPr="007F0E7B">
        <w:rPr>
          <w:lang w:val="fr-CA"/>
        </w:rPr>
        <w:t>raph</w:t>
      </w:r>
      <w:bookmarkEnd w:id="39"/>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spellStart"/>
      <w:proofErr w:type="gramStart"/>
      <w:r w:rsidRPr="00625BCB">
        <w:rPr>
          <w:b/>
          <w:bCs/>
          <w:color w:val="7030A0"/>
        </w:rPr>
        <w:t>muscle</w:t>
      </w:r>
      <w:proofErr w:type="gramEnd"/>
      <w:r w:rsidRPr="00625BCB">
        <w:rPr>
          <w:b/>
          <w:bCs/>
          <w:color w:val="7030A0"/>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8576D">
      <w:pPr>
        <w:pStyle w:val="Titre3"/>
        <w:rPr>
          <w:lang w:val="fr-CA"/>
        </w:rPr>
      </w:pPr>
      <w:bookmarkStart w:id="40" w:name="_Toc150423834"/>
      <w:proofErr w:type="spellStart"/>
      <w:r w:rsidRPr="007F0E7B">
        <w:rPr>
          <w:lang w:val="fr-CA"/>
        </w:rPr>
        <w:lastRenderedPageBreak/>
        <w:t>COP</w:t>
      </w:r>
      <w:r w:rsidR="003A60EA" w:rsidRPr="007F0E7B">
        <w:rPr>
          <w:lang w:val="fr-CA"/>
        </w:rPr>
        <w:t>_g</w:t>
      </w:r>
      <w:r w:rsidRPr="007F0E7B">
        <w:rPr>
          <w:lang w:val="fr-CA"/>
        </w:rPr>
        <w:t>raph</w:t>
      </w:r>
      <w:bookmarkEnd w:id="40"/>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7731F">
        <w:rPr>
          <w:b/>
          <w:bCs/>
          <w:color w:val="7030A0"/>
        </w:rPr>
        <w:t>COP_</w:t>
      </w:r>
      <w:proofErr w:type="gramStart"/>
      <w:r w:rsidR="009C6715" w:rsidRPr="00A7731F">
        <w:rPr>
          <w:b/>
          <w:bCs/>
          <w:color w:val="7030A0"/>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32CC0A99" w14:textId="77777777" w:rsidR="00465838" w:rsidRDefault="00465838" w:rsidP="00A62BFC">
      <w:pPr>
        <w:rPr>
          <w:lang w:val="fr-CA"/>
        </w:rPr>
      </w:pP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8576D">
      <w:pPr>
        <w:pStyle w:val="Titre2"/>
        <w:rPr>
          <w:lang w:val="fr-CA"/>
        </w:rPr>
      </w:pPr>
      <w:bookmarkStart w:id="41" w:name="_Toc150423835"/>
      <w:proofErr w:type="spellStart"/>
      <w:r w:rsidRPr="007F0E7B">
        <w:rPr>
          <w:lang w:val="fr-CA"/>
        </w:rPr>
        <w:lastRenderedPageBreak/>
        <w:t>Premade</w:t>
      </w:r>
      <w:proofErr w:type="spellEnd"/>
      <w:r w:rsidRPr="007F0E7B">
        <w:rPr>
          <w:lang w:val="fr-CA"/>
        </w:rPr>
        <w:t xml:space="preserve"> graphs</w:t>
      </w:r>
      <w:bookmarkEnd w:id="41"/>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9D3913">
      <w:pPr>
        <w:pStyle w:val="Titre3"/>
        <w:rPr>
          <w:lang w:val="fr-CA"/>
        </w:rPr>
      </w:pPr>
      <w:bookmarkStart w:id="42" w:name="_Toc150423836"/>
      <w:proofErr w:type="spellStart"/>
      <w:proofErr w:type="gramStart"/>
      <w:r w:rsidRPr="00052F12">
        <w:rPr>
          <w:lang w:val="fr-CA"/>
        </w:rPr>
        <w:t>muscle</w:t>
      </w:r>
      <w:proofErr w:type="gramEnd"/>
      <w:r w:rsidRPr="00052F12">
        <w:rPr>
          <w:lang w:val="fr-CA"/>
        </w:rPr>
        <w:t>_graph_from_list</w:t>
      </w:r>
      <w:bookmarkEnd w:id="42"/>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E294F">
        <w:rPr>
          <w:rFonts w:ascii="Courier New" w:eastAsia="Times New Roman" w:hAnsi="Courier New" w:cs="Courier New"/>
          <w:b/>
          <w:bCs/>
          <w:color w:val="7030A0"/>
          <w:sz w:val="20"/>
          <w:szCs w:val="20"/>
          <w:lang w:val="en-CA" w:eastAsia="en-CA"/>
        </w:rPr>
        <w:t>PremadeGraphs.</w:t>
      </w:r>
      <w:r w:rsidR="00E640AC" w:rsidRPr="00AE294F">
        <w:rPr>
          <w:rFonts w:ascii="Courier New" w:eastAsia="Times New Roman" w:hAnsi="Courier New" w:cs="Courier New"/>
          <w:b/>
          <w:bCs/>
          <w:color w:val="7030A0"/>
          <w:sz w:val="20"/>
          <w:szCs w:val="20"/>
          <w:lang w:val="en-CA" w:eastAsia="en-CA"/>
        </w:rPr>
        <w:t>muscle_graph_from_</w:t>
      </w:r>
      <w:proofErr w:type="gramStart"/>
      <w:r w:rsidR="00E640AC" w:rsidRPr="00AE294F">
        <w:rPr>
          <w:rFonts w:ascii="Courier New" w:eastAsia="Times New Roman" w:hAnsi="Courier New" w:cs="Courier New"/>
          <w:b/>
          <w:bCs/>
          <w:color w:val="7030A0"/>
          <w:sz w:val="20"/>
          <w:szCs w:val="20"/>
          <w:lang w:val="en-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9D3913">
      <w:pPr>
        <w:pStyle w:val="Titre3"/>
        <w:rPr>
          <w:lang w:val="fr-CA"/>
        </w:rPr>
      </w:pPr>
      <w:bookmarkStart w:id="43" w:name="_Toc150423837"/>
      <w:proofErr w:type="spellStart"/>
      <w:proofErr w:type="gramStart"/>
      <w:r w:rsidRPr="00302D51">
        <w:rPr>
          <w:lang w:val="fr-CA"/>
        </w:rPr>
        <w:t>gr</w:t>
      </w:r>
      <w:r w:rsidR="009D3913" w:rsidRPr="00302D51">
        <w:rPr>
          <w:lang w:val="fr-CA"/>
        </w:rPr>
        <w:t>aph</w:t>
      </w:r>
      <w:proofErr w:type="gramEnd"/>
      <w:r w:rsidR="009D3913" w:rsidRPr="00302D51">
        <w:rPr>
          <w:lang w:val="fr-CA"/>
        </w:rPr>
        <w:t>_all_muscle_fibers</w:t>
      </w:r>
      <w:bookmarkEnd w:id="43"/>
      <w:proofErr w:type="spellEnd"/>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9A2FF7">
        <w:rPr>
          <w:rFonts w:ascii="Courier New" w:eastAsia="Times New Roman" w:hAnsi="Courier New" w:cs="Courier New"/>
          <w:b/>
          <w:bCs/>
          <w:color w:val="7030A0"/>
          <w:sz w:val="20"/>
          <w:szCs w:val="20"/>
          <w:lang w:val="en-CA" w:eastAsia="en-CA"/>
        </w:rPr>
        <w:t>PremadeGraphs.</w:t>
      </w:r>
      <w:r w:rsidR="00FB556F" w:rsidRPr="009A2FF7">
        <w:rPr>
          <w:rFonts w:ascii="Courier New" w:eastAsia="Times New Roman" w:hAnsi="Courier New" w:cs="Courier New"/>
          <w:b/>
          <w:bCs/>
          <w:color w:val="7030A0"/>
          <w:sz w:val="20"/>
          <w:szCs w:val="20"/>
          <w:lang w:val="en-CA" w:eastAsia="en-CA"/>
        </w:rPr>
        <w:t>graph_all_muscle_</w:t>
      </w:r>
      <w:proofErr w:type="gramStart"/>
      <w:r w:rsidR="00FB556F" w:rsidRPr="009A2FF7">
        <w:rPr>
          <w:rFonts w:ascii="Courier New" w:eastAsia="Times New Roman" w:hAnsi="Courier New" w:cs="Courier New"/>
          <w:b/>
          <w:bCs/>
          <w:color w:val="7030A0"/>
          <w:sz w:val="20"/>
          <w:szCs w:val="20"/>
          <w:lang w:val="en-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7FEA80B7" w:rsidR="00CB35D2" w:rsidRPr="008A6621" w:rsidRDefault="00A56D94" w:rsidP="00A56D94">
      <w:pPr>
        <w:pStyle w:val="Titre3"/>
        <w:rPr>
          <w:lang w:val="fr-CA"/>
        </w:rPr>
      </w:pPr>
      <w:bookmarkStart w:id="44" w:name="_Toc150423838"/>
      <w:proofErr w:type="spellStart"/>
      <w:proofErr w:type="gramStart"/>
      <w:r w:rsidRPr="00B5080A">
        <w:rPr>
          <w:highlight w:val="yellow"/>
          <w:lang w:val="fr-CA"/>
        </w:rPr>
        <w:lastRenderedPageBreak/>
        <w:t>graph</w:t>
      </w:r>
      <w:proofErr w:type="gramEnd"/>
      <w:r w:rsidRPr="00B5080A">
        <w:rPr>
          <w:highlight w:val="yellow"/>
          <w:lang w:val="fr-CA"/>
        </w:rPr>
        <w:t>_by_variable</w:t>
      </w:r>
      <w:proofErr w:type="spellEnd"/>
      <w:r w:rsidR="008A6621">
        <w:rPr>
          <w:lang w:val="fr-CA"/>
        </w:rPr>
        <w:t xml:space="preserve"> </w:t>
      </w:r>
      <w:r w:rsidR="00CA3C54" w:rsidRPr="008A6621">
        <w:rPr>
          <w:highlight w:val="yellow"/>
          <w:lang w:val="fr-CA"/>
        </w:rPr>
        <w:t>à ajouter</w:t>
      </w:r>
      <w:bookmarkEnd w:id="44"/>
      <w:r w:rsidR="00CB35D2" w:rsidRPr="00B5080A">
        <w:rPr>
          <w:lang w:val="fr-CA"/>
        </w:rPr>
        <w:br w:type="page"/>
      </w:r>
    </w:p>
    <w:p w14:paraId="4BA1AE44" w14:textId="4F700621" w:rsidR="00A065AA" w:rsidRDefault="00A065AA" w:rsidP="0038576D">
      <w:pPr>
        <w:pStyle w:val="Titre2"/>
        <w:rPr>
          <w:lang w:val="fr-CA"/>
        </w:rPr>
      </w:pPr>
      <w:bookmarkStart w:id="45" w:name="_Toc150423839"/>
      <w:r>
        <w:rPr>
          <w:lang w:val="fr-CA"/>
        </w:rPr>
        <w:lastRenderedPageBreak/>
        <w:t xml:space="preserve">Arguments esthétiques </w:t>
      </w:r>
      <w:r w:rsidR="005E1A12">
        <w:rPr>
          <w:lang w:val="fr-CA"/>
        </w:rPr>
        <w:t xml:space="preserve">facultatifs </w:t>
      </w:r>
      <w:r>
        <w:rPr>
          <w:lang w:val="fr-CA"/>
        </w:rPr>
        <w:t>pour les fonctions de graph</w:t>
      </w:r>
      <w:r w:rsidR="005E1A12">
        <w:rPr>
          <w:lang w:val="fr-CA"/>
        </w:rPr>
        <w:t>ique</w:t>
      </w:r>
      <w:bookmarkEnd w:id="45"/>
    </w:p>
    <w:p w14:paraId="4597EAA6" w14:textId="65AEB1D5" w:rsidR="00D4513C" w:rsidRDefault="00D4513C" w:rsidP="00D4513C">
      <w:pPr>
        <w:rPr>
          <w:lang w:val="fr-CA"/>
        </w:rPr>
      </w:pPr>
      <w:r>
        <w:rPr>
          <w:lang w:val="fr-CA"/>
        </w:rPr>
        <w:t xml:space="preserve">Ces arguments peuvent être entrés dans n'importe quelle fonction qui font des graphiques </w:t>
      </w:r>
      <w:r>
        <w:rPr>
          <w:lang w:val="fr-CA"/>
        </w:rPr>
        <w:t>(</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w:t>
      </w:r>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8576D">
      <w:pPr>
        <w:pStyle w:val="Titre3"/>
        <w:rPr>
          <w:lang w:val="fr-CA"/>
        </w:rPr>
      </w:pPr>
      <w:bookmarkStart w:id="46" w:name="_Toc150423840"/>
      <w:proofErr w:type="spellStart"/>
      <w:r>
        <w:rPr>
          <w:lang w:val="fr-CA"/>
        </w:rPr>
        <w:t>Subplot</w:t>
      </w:r>
      <w:bookmarkEnd w:id="46"/>
      <w:proofErr w:type="spellEnd"/>
    </w:p>
    <w:p w14:paraId="335C7075" w14:textId="72B38801"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w:t>
      </w:r>
      <w:r w:rsidR="00BF339D">
        <w:rPr>
          <w:color w:val="000000"/>
          <w:lang w:val="fr-CA"/>
        </w:rPr>
        <w:t xml:space="preserve">souvent </w:t>
      </w:r>
      <w:r w:rsidR="00BF339D">
        <w:rPr>
          <w:color w:val="000000"/>
          <w:lang w:val="fr-CA"/>
        </w:rPr>
        <w:t>e</w:t>
      </w:r>
      <w:r w:rsidR="00BF339D">
        <w:rPr>
          <w:color w:val="000000"/>
          <w:lang w:val="fr-CA"/>
        </w:rPr>
        <w:t xml:space="preserv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5952" behindDoc="0" locked="0" layoutInCell="1" allowOverlap="1" wp14:anchorId="1B91E613" wp14:editId="1382A591">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66A24F"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C43D09">
      <w:pPr>
        <w:pStyle w:val="Titre3"/>
        <w:rPr>
          <w:lang w:val="fr-CA"/>
        </w:rPr>
      </w:pPr>
      <w:bookmarkStart w:id="47" w:name="_Toc150423841"/>
      <w:r>
        <w:rPr>
          <w:lang w:val="fr-CA"/>
        </w:rPr>
        <w:lastRenderedPageBreak/>
        <w:t>Titre d</w:t>
      </w:r>
      <w:r w:rsidR="00F932EF">
        <w:rPr>
          <w:lang w:val="fr-CA"/>
        </w:rPr>
        <w:t>'</w:t>
      </w:r>
      <w:r>
        <w:rPr>
          <w:lang w:val="fr-CA"/>
        </w:rPr>
        <w:t>u</w:t>
      </w:r>
      <w:r w:rsidR="00F932EF">
        <w:rPr>
          <w:lang w:val="fr-CA"/>
        </w:rPr>
        <w:t>ne case de</w:t>
      </w:r>
      <w:r>
        <w:rPr>
          <w:lang w:val="fr-CA"/>
        </w:rPr>
        <w:t xml:space="preserve"> </w:t>
      </w:r>
      <w:proofErr w:type="spellStart"/>
      <w:r>
        <w:rPr>
          <w:lang w:val="fr-CA"/>
        </w:rPr>
        <w:t>subplot</w:t>
      </w:r>
      <w:bookmarkEnd w:id="47"/>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8576D">
      <w:pPr>
        <w:pStyle w:val="Titre3"/>
        <w:rPr>
          <w:lang w:val="fr-CA"/>
        </w:rPr>
      </w:pPr>
      <w:bookmarkStart w:id="48" w:name="_Toc150423842"/>
      <w:r>
        <w:rPr>
          <w:lang w:val="fr-CA"/>
        </w:rPr>
        <w:t xml:space="preserve">Limites </w:t>
      </w:r>
      <w:r w:rsidR="0038576D">
        <w:rPr>
          <w:lang w:val="fr-CA"/>
        </w:rPr>
        <w:t>du graphique</w:t>
      </w:r>
      <w:bookmarkEnd w:id="48"/>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09F1E9" w14:textId="501D5902" w:rsidR="007D184C" w:rsidRPr="008C0AE1" w:rsidRDefault="007D184C" w:rsidP="0038576D">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Pr>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 xml:space="preserve">. </w:t>
      </w:r>
    </w:p>
    <w:p w14:paraId="2B6B1BCB" w14:textId="77777777" w:rsidR="005203EE" w:rsidRDefault="005203EE" w:rsidP="0038576D">
      <w:pPr>
        <w:jc w:val="left"/>
        <w:rPr>
          <w:rFonts w:asciiTheme="majorHAnsi" w:eastAsiaTheme="majorEastAsia" w:hAnsiTheme="majorHAnsi" w:cstheme="majorBidi"/>
          <w:color w:val="1F3763" w:themeColor="accent1" w:themeShade="7F"/>
          <w:szCs w:val="24"/>
          <w:lang w:val="fr-CA"/>
        </w:rPr>
      </w:pPr>
      <w:r>
        <w:rPr>
          <w:lang w:val="fr-CA"/>
        </w:rPr>
        <w:br w:type="page"/>
      </w:r>
    </w:p>
    <w:p w14:paraId="152A3A49" w14:textId="01C1750A" w:rsidR="00F05139" w:rsidRDefault="00F05139" w:rsidP="0038576D">
      <w:pPr>
        <w:pStyle w:val="Titre3"/>
        <w:rPr>
          <w:lang w:val="fr-CA"/>
        </w:rPr>
      </w:pPr>
      <w:bookmarkStart w:id="49" w:name="_Toc150423843"/>
      <w:r>
        <w:rPr>
          <w:lang w:val="fr-CA"/>
        </w:rPr>
        <w:lastRenderedPageBreak/>
        <w:t>Annotation de graphiques</w:t>
      </w:r>
      <w:bookmarkEnd w:id="49"/>
    </w:p>
    <w:p w14:paraId="1D60CCAC" w14:textId="6CB39340" w:rsidR="000A49ED"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CE55EA">
        <w:rPr>
          <w:b/>
          <w:bCs/>
          <w:lang w:val="fr-CA"/>
        </w:rPr>
        <w:t>graph_annotation_on</w:t>
      </w:r>
      <w:proofErr w:type="spellEnd"/>
      <w:r w:rsidR="00CE55EA" w:rsidRPr="00CE55EA">
        <w:rPr>
          <w:b/>
          <w:bCs/>
          <w:lang w:val="fr-CA"/>
        </w:rPr>
        <w:t>=</w:t>
      </w:r>
      <w:proofErr w:type="spellStart"/>
      <w:r w:rsidR="00CE55EA" w:rsidRPr="00CE55EA">
        <w:rPr>
          <w:b/>
          <w:bCs/>
          <w:lang w:val="fr-CA"/>
        </w:rPr>
        <w:t>True</w:t>
      </w:r>
      <w:proofErr w:type="spellEnd"/>
    </w:p>
    <w:p w14:paraId="7921D047" w14:textId="09DFEBFD" w:rsidR="00536CFB" w:rsidRPr="00DE4D68" w:rsidRDefault="000D5268" w:rsidP="0038576D">
      <w:pPr>
        <w:rPr>
          <w:lang w:val="fr-CA"/>
        </w:rPr>
      </w:pPr>
      <w:r w:rsidRPr="00DE4D68">
        <w:rPr>
          <w:lang w:val="fr-CA"/>
        </w:rPr>
        <w:t xml:space="preserve">Mode d’annotation </w:t>
      </w:r>
      <w:proofErr w:type="spellStart"/>
      <w:r w:rsidR="00C40178" w:rsidRPr="00DE4D68">
        <w:rPr>
          <w:b/>
          <w:bCs/>
          <w:lang w:val="fr-CA"/>
        </w:rPr>
        <w:t>annotation_mode</w:t>
      </w:r>
      <w:proofErr w:type="spellEnd"/>
      <w:r w:rsidR="00C40178" w:rsidRPr="00DE4D68">
        <w:rPr>
          <w:lang w:val="fr-CA"/>
        </w:rPr>
        <w:t xml:space="preserve"> (</w:t>
      </w:r>
      <w:r w:rsidRPr="00DE4D68">
        <w:rPr>
          <w:lang w:val="fr-CA"/>
        </w:rPr>
        <w:t xml:space="preserve">first, last, max, min, </w:t>
      </w:r>
      <w:proofErr w:type="spellStart"/>
      <w:r w:rsidRPr="00DE4D68">
        <w:rPr>
          <w:lang w:val="fr-CA"/>
        </w:rPr>
        <w:t>max_peak</w:t>
      </w:r>
      <w:proofErr w:type="spellEnd"/>
      <w:r w:rsidRPr="00DE4D68">
        <w:rPr>
          <w:lang w:val="fr-CA"/>
        </w:rPr>
        <w:t xml:space="preserve">, </w:t>
      </w:r>
      <w:proofErr w:type="spellStart"/>
      <w:r w:rsidRPr="00DE4D68">
        <w:rPr>
          <w:lang w:val="fr-CA"/>
        </w:rPr>
        <w:t>min_peak</w:t>
      </w:r>
      <w:proofErr w:type="spellEnd"/>
      <w:r w:rsidRPr="00DE4D68">
        <w:rPr>
          <w:lang w:val="fr-CA"/>
        </w:rPr>
        <w:t>)</w:t>
      </w:r>
    </w:p>
    <w:p w14:paraId="085F0255" w14:textId="1E4B8324"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9504" behindDoc="0" locked="0" layoutInCell="1" allowOverlap="1" wp14:anchorId="3A18F3C0" wp14:editId="16166E97">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60240DB0"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3390C">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66E0D53A"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90C">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706A79F8"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90C">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9504;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9"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60240DB0"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3390C">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0"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66E0D53A"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90C">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1"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706A79F8"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90C">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8576D">
      <w:pPr>
        <w:pStyle w:val="Titre3"/>
        <w:rPr>
          <w:lang w:val="fr-CA"/>
        </w:rPr>
      </w:pPr>
      <w:bookmarkStart w:id="50" w:name="_Toc150423844"/>
      <w:r>
        <w:rPr>
          <w:lang w:val="fr-CA"/>
        </w:rPr>
        <w:lastRenderedPageBreak/>
        <w:t>Mode de placement des annotations</w:t>
      </w:r>
      <w:bookmarkEnd w:id="50"/>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6128" behindDoc="0" locked="0" layoutInCell="1" allowOverlap="1" wp14:anchorId="5872B534" wp14:editId="0204F0BB">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2">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82816" behindDoc="0" locked="0" layoutInCell="1" allowOverlap="1" wp14:anchorId="15F9D09E" wp14:editId="1C8F149A">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23C8AF25"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3390C">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6BA11D3F"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3390C">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82816;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5"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23C8AF25"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3390C">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6"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6BA11D3F"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3390C">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6912" behindDoc="0" locked="0" layoutInCell="1" allowOverlap="1" wp14:anchorId="1474D670" wp14:editId="2F6742F9">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11FCEDD5"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3390C">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45D8B64A"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3390C">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6912;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8"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11FCEDD5"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3390C">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6"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45D8B64A"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3390C">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4080" behindDoc="0" locked="0" layoutInCell="1" allowOverlap="1" wp14:anchorId="2D1044A7" wp14:editId="27811935">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6B4648F6"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90C">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6018C1D7"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90C">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4080;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6"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6B4648F6"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90C">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0"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6018C1D7"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90C">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8576D">
      <w:pPr>
        <w:pStyle w:val="Titre3"/>
        <w:rPr>
          <w:lang w:val="fr-CA"/>
        </w:rPr>
      </w:pPr>
      <w:bookmarkStart w:id="51" w:name="_Toc150423845"/>
      <w:r>
        <w:rPr>
          <w:lang w:val="fr-CA"/>
        </w:rPr>
        <w:t>Taille du graphique</w:t>
      </w:r>
      <w:bookmarkEnd w:id="51"/>
    </w:p>
    <w:p w14:paraId="19235E28" w14:textId="77777777" w:rsidR="007C5F0A" w:rsidRDefault="00852EC5" w:rsidP="0038576D">
      <w:pPr>
        <w:shd w:val="clear" w:color="auto" w:fill="FFFFFF"/>
        <w:jc w:val="left"/>
        <w:rPr>
          <w:lang w:val="fr-CA"/>
        </w:rPr>
      </w:pPr>
      <w:r>
        <w:rPr>
          <w:lang w:val="fr-CA"/>
        </w:rPr>
        <w:t xml:space="preserve">On peut augmenter la taille du graphique </w:t>
      </w:r>
      <w:r w:rsidR="00F3438E">
        <w:rPr>
          <w:lang w:val="fr-CA"/>
        </w:rPr>
        <w:t xml:space="preserve">avec l’argument </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3C1118FF" w14:textId="0FA6873F" w:rsidR="00852EC5" w:rsidRPr="00852EC5" w:rsidRDefault="00F3438E" w:rsidP="0038576D">
      <w:pPr>
        <w:rPr>
          <w:lang w:val="fr-CA"/>
        </w:rPr>
      </w:pPr>
      <w:r>
        <w:rPr>
          <w:lang w:val="fr-CA"/>
        </w:rPr>
        <w:t xml:space="preserve"> </w:t>
      </w:r>
      <w:proofErr w:type="gramStart"/>
      <w:r>
        <w:rPr>
          <w:lang w:val="fr-CA"/>
        </w:rPr>
        <w:t>pour</w:t>
      </w:r>
      <w:proofErr w:type="gramEnd"/>
      <w:r>
        <w:rPr>
          <w:lang w:val="fr-CA"/>
        </w:rPr>
        <w:t xml:space="preserve"> le cas où il y a beaucoup de cases de </w:t>
      </w:r>
      <w:proofErr w:type="spellStart"/>
      <w:r>
        <w:rPr>
          <w:lang w:val="fr-CA"/>
        </w:rPr>
        <w:t>subplot</w:t>
      </w:r>
      <w:proofErr w:type="spellEnd"/>
      <w:r>
        <w:rPr>
          <w:lang w:val="fr-CA"/>
        </w:rPr>
        <w:t xml:space="preserve"> pour aider à ce qu’elles ne se superposent pas</w:t>
      </w:r>
      <w:r w:rsidR="00052727">
        <w:rPr>
          <w:lang w:val="fr-CA"/>
        </w:rPr>
        <w:t>.</w:t>
      </w:r>
    </w:p>
    <w:p w14:paraId="6C6D87ED" w14:textId="09AFDAC2" w:rsidR="003A60EA" w:rsidRDefault="003A60EA" w:rsidP="0038576D">
      <w:pPr>
        <w:pStyle w:val="Titre3"/>
        <w:rPr>
          <w:lang w:val="fr-CA"/>
        </w:rPr>
      </w:pPr>
      <w:bookmarkStart w:id="52" w:name="_Toc150423846"/>
      <w:r>
        <w:rPr>
          <w:lang w:val="fr-CA"/>
        </w:rPr>
        <w:t>Position de la légende</w:t>
      </w:r>
      <w:bookmarkEnd w:id="52"/>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8576D">
      <w:pPr>
        <w:pStyle w:val="Titre3"/>
        <w:rPr>
          <w:lang w:val="fr-CA"/>
        </w:rPr>
      </w:pPr>
      <w:bookmarkStart w:id="53" w:name="_Toc150423847"/>
      <w:proofErr w:type="spellStart"/>
      <w:proofErr w:type="gramStart"/>
      <w:r>
        <w:rPr>
          <w:lang w:val="fr-CA"/>
        </w:rPr>
        <w:lastRenderedPageBreak/>
        <w:t>add</w:t>
      </w:r>
      <w:proofErr w:type="gramEnd"/>
      <w:r>
        <w:rPr>
          <w:lang w:val="fr-CA"/>
        </w:rPr>
        <w:t>_graph</w:t>
      </w:r>
      <w:proofErr w:type="spellEnd"/>
      <w:r>
        <w:rPr>
          <w:lang w:val="fr-CA"/>
        </w:rPr>
        <w:t xml:space="preserve"> et label</w:t>
      </w:r>
      <w:bookmarkEnd w:id="53"/>
    </w:p>
    <w:p w14:paraId="5092E76B" w14:textId="7D4716EC" w:rsidR="00CD75DF" w:rsidRDefault="00CD75DF" w:rsidP="0038576D">
      <w:pPr>
        <w:shd w:val="clear" w:color="auto" w:fill="FFFFFF"/>
        <w:jc w:val="left"/>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Pr>
          <w:lang w:val="fr-CA"/>
        </w:rPr>
        <w:t>.</w:t>
      </w:r>
    </w:p>
    <w:p w14:paraId="6C786644" w14:textId="19517DF5" w:rsidR="00CD75DF" w:rsidRPr="005477EE" w:rsidRDefault="00CD75DF" w:rsidP="0038576D">
      <w:pPr>
        <w:shd w:val="clear" w:color="auto" w:fill="FFFFFF"/>
        <w:jc w:val="left"/>
        <w:rPr>
          <w:rFonts w:eastAsia="Times New Roman" w:cs="Times New Roman"/>
          <w:szCs w:val="24"/>
          <w:lang w:val="fr-CA" w:eastAsia="en-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code.</w:t>
      </w:r>
    </w:p>
    <w:p w14:paraId="64F31D90" w14:textId="77777777" w:rsidR="00ED541D" w:rsidRPr="00ED541D" w:rsidRDefault="00ED541D" w:rsidP="00ED541D">
      <w:pPr>
        <w:rPr>
          <w:highlight w:val="yellow"/>
          <w:lang w:val="fr-CA"/>
        </w:rPr>
      </w:pPr>
    </w:p>
    <w:p w14:paraId="7B906FFD" w14:textId="7747A3BB" w:rsidR="00ED541D" w:rsidRPr="00ED541D" w:rsidRDefault="00ED541D" w:rsidP="00ED541D">
      <w:pPr>
        <w:rPr>
          <w:lang w:val="fr-CA"/>
        </w:rPr>
        <w:sectPr w:rsidR="00ED541D" w:rsidRPr="00ED541D" w:rsidSect="00822071">
          <w:pgSz w:w="12240" w:h="15840"/>
          <w:pgMar w:top="1440" w:right="1440" w:bottom="1440" w:left="1440" w:header="720" w:footer="720" w:gutter="0"/>
          <w:pgNumType w:start="1"/>
          <w:cols w:space="720"/>
          <w:docGrid w:linePitch="360"/>
        </w:sectPr>
      </w:pPr>
    </w:p>
    <w:p w14:paraId="464D3110" w14:textId="5555E8C1" w:rsidR="000B2940" w:rsidRPr="00B5080A" w:rsidRDefault="00A11D9C" w:rsidP="0038576D">
      <w:pPr>
        <w:pStyle w:val="Titre2"/>
        <w:rPr>
          <w:lang w:val="en-CA"/>
        </w:rPr>
      </w:pPr>
      <w:bookmarkStart w:id="54" w:name="_Toc150423848"/>
      <w:r>
        <w:rPr>
          <w:noProof/>
        </w:rPr>
        <w:lastRenderedPageBreak/>
        <w:drawing>
          <wp:anchor distT="0" distB="0" distL="114300" distR="114300" simplePos="0" relativeHeight="251630591" behindDoc="1" locked="0" layoutInCell="1" allowOverlap="1" wp14:anchorId="0C8528FE" wp14:editId="1F6E4F24">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B2940" w:rsidRPr="00B5080A">
        <w:rPr>
          <w:lang w:val="en-CA"/>
        </w:rPr>
        <w:t>FlowChart</w:t>
      </w:r>
      <w:proofErr w:type="spellEnd"/>
      <w:r w:rsidR="000B2940" w:rsidRPr="00B5080A">
        <w:rPr>
          <w:lang w:val="en-CA"/>
        </w:rPr>
        <w:t xml:space="preserve"> </w:t>
      </w:r>
      <w:r w:rsidR="00A84AFE" w:rsidRPr="00B5080A">
        <w:rPr>
          <w:lang w:val="en-CA"/>
        </w:rPr>
        <w:t>graph</w:t>
      </w:r>
      <w:bookmarkEnd w:id="54"/>
    </w:p>
    <w:p w14:paraId="5CF9CFFC" w14:textId="77777777" w:rsidR="00DA278A" w:rsidRPr="00B5080A" w:rsidRDefault="00DA278A" w:rsidP="0038576D">
      <w:pPr>
        <w:rPr>
          <w:lang w:val="en-CA"/>
        </w:rPr>
        <w:sectPr w:rsidR="00DA278A" w:rsidRPr="00B5080A" w:rsidSect="00A11D9C">
          <w:pgSz w:w="24480" w:h="15840" w:orient="landscape" w:code="3"/>
          <w:pgMar w:top="1440" w:right="1440" w:bottom="1440" w:left="1440" w:header="720" w:footer="720" w:gutter="0"/>
          <w:pgNumType w:start="1"/>
          <w:cols w:space="720"/>
          <w:docGrid w:linePitch="360"/>
        </w:sectPr>
      </w:pPr>
    </w:p>
    <w:p w14:paraId="751C6273" w14:textId="2FBEDFCF" w:rsidR="00DA278A" w:rsidRDefault="00DA278A" w:rsidP="0038576D">
      <w:pPr>
        <w:pStyle w:val="Titre2"/>
        <w:rPr>
          <w:noProof/>
        </w:rPr>
      </w:pPr>
      <w:bookmarkStart w:id="55" w:name="_Toc150423849"/>
      <w:r>
        <w:rPr>
          <w:noProof/>
        </w:rPr>
        <w:lastRenderedPageBreak/>
        <w:drawing>
          <wp:anchor distT="0" distB="0" distL="114300" distR="114300" simplePos="0" relativeHeight="251641856" behindDoc="1" locked="0" layoutInCell="1" allowOverlap="1" wp14:anchorId="4D7A3B3D" wp14:editId="70802679">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rPr>
          <w:lang w:val="en-CA"/>
        </w:rPr>
        <w:t xml:space="preserve">Flowchart </w:t>
      </w:r>
      <w:proofErr w:type="spellStart"/>
      <w:r w:rsidRPr="00DE4D68">
        <w:rPr>
          <w:lang w:val="en-CA"/>
        </w:rPr>
        <w:t>muscle_graph</w:t>
      </w:r>
      <w:bookmarkEnd w:id="55"/>
      <w:proofErr w:type="spellEnd"/>
      <w:r w:rsidRPr="00DA278A">
        <w:rPr>
          <w:noProof/>
        </w:rPr>
        <w:t xml:space="preserve"> </w:t>
      </w:r>
    </w:p>
    <w:p w14:paraId="3AA721C2" w14:textId="77777777" w:rsidR="004636F5" w:rsidRDefault="004636F5" w:rsidP="0038576D">
      <w:pPr>
        <w:sectPr w:rsidR="004636F5" w:rsidSect="00DA278A">
          <w:pgSz w:w="24480" w:h="15840" w:orient="landscape" w:code="3"/>
          <w:pgMar w:top="1440" w:right="1440" w:bottom="1440" w:left="1440" w:header="720" w:footer="720" w:gutter="0"/>
          <w:pgNumType w:start="1"/>
          <w:cols w:space="720"/>
          <w:docGrid w:linePitch="360"/>
        </w:sectPr>
      </w:pPr>
    </w:p>
    <w:p w14:paraId="0F0B2C17" w14:textId="3E044E76" w:rsidR="004636F5" w:rsidRPr="00B5080A" w:rsidRDefault="00181144" w:rsidP="0038576D">
      <w:pPr>
        <w:pStyle w:val="Titre2"/>
        <w:rPr>
          <w:noProof/>
          <w:lang w:val="en-CA"/>
        </w:rPr>
      </w:pPr>
      <w:bookmarkStart w:id="56" w:name="_Toc150423850"/>
      <w:r>
        <w:rPr>
          <w:noProof/>
        </w:rPr>
        <w:lastRenderedPageBreak/>
        <w:drawing>
          <wp:anchor distT="0" distB="0" distL="114300" distR="114300" simplePos="0" relativeHeight="251642880" behindDoc="1" locked="0" layoutInCell="1" allowOverlap="1" wp14:anchorId="2B7A2017" wp14:editId="7F50DD80">
            <wp:simplePos x="0" y="0"/>
            <wp:positionH relativeFrom="margin">
              <wp:align>center</wp:align>
            </wp:positionH>
            <wp:positionV relativeFrom="paragraph">
              <wp:posOffset>127000</wp:posOffset>
            </wp:positionV>
            <wp:extent cx="8813528" cy="13965440"/>
            <wp:effectExtent l="0" t="0" r="6985" b="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813528" cy="13965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36F5" w:rsidRPr="00B5080A">
        <w:rPr>
          <w:lang w:val="en-CA"/>
        </w:rPr>
        <w:t>FlowChart</w:t>
      </w:r>
      <w:proofErr w:type="spellEnd"/>
      <w:r w:rsidR="004636F5" w:rsidRPr="00B5080A">
        <w:rPr>
          <w:lang w:val="en-CA"/>
        </w:rPr>
        <w:t xml:space="preserve"> </w:t>
      </w:r>
      <w:proofErr w:type="spellStart"/>
      <w:r w:rsidR="004636F5" w:rsidRPr="00B5080A">
        <w:rPr>
          <w:lang w:val="en-CA"/>
        </w:rPr>
        <w:t>COP_graph</w:t>
      </w:r>
      <w:bookmarkEnd w:id="56"/>
      <w:proofErr w:type="spellEnd"/>
      <w:r w:rsidR="00BB4E2A" w:rsidRPr="00B5080A">
        <w:rPr>
          <w:noProof/>
          <w:lang w:val="en-CA"/>
        </w:rPr>
        <w:t xml:space="preserve"> </w:t>
      </w:r>
    </w:p>
    <w:p w14:paraId="261C79FD" w14:textId="77777777" w:rsidR="00B27E04" w:rsidRDefault="00BB4E2A" w:rsidP="0038576D">
      <w:pPr>
        <w:rPr>
          <w:lang w:val="fr-CA"/>
        </w:rPr>
        <w:sectPr w:rsidR="00B27E04" w:rsidSect="00BB4E2A">
          <w:pgSz w:w="15840" w:h="24480" w:code="3"/>
          <w:pgMar w:top="1440" w:right="1440" w:bottom="1440" w:left="1440" w:header="720" w:footer="720" w:gutter="0"/>
          <w:pgNumType w:start="1"/>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09D48190" w14:textId="77777777" w:rsidR="007B6647" w:rsidRPr="00DE4D68" w:rsidRDefault="004B30B2" w:rsidP="0038576D">
      <w:pPr>
        <w:pStyle w:val="Titre2"/>
        <w:rPr>
          <w:noProof/>
          <w:lang w:val="fr-CA"/>
        </w:rPr>
        <w:sectPr w:rsidR="007B6647" w:rsidRPr="00DE4D68" w:rsidSect="004B30B2">
          <w:pgSz w:w="24480" w:h="15840" w:orient="landscape" w:code="3"/>
          <w:pgMar w:top="1440" w:right="1440" w:bottom="1440" w:left="1440" w:header="720" w:footer="720" w:gutter="0"/>
          <w:pgNumType w:start="1"/>
          <w:cols w:space="720"/>
          <w:docGrid w:linePitch="360"/>
        </w:sectPr>
      </w:pPr>
      <w:bookmarkStart w:id="57" w:name="_Toc150423851"/>
      <w:r>
        <w:rPr>
          <w:noProof/>
        </w:rPr>
        <w:lastRenderedPageBreak/>
        <w:drawing>
          <wp:anchor distT="0" distB="0" distL="114300" distR="114300" simplePos="0" relativeHeight="251643904" behindDoc="1" locked="0" layoutInCell="1" allowOverlap="1" wp14:anchorId="02FA3796" wp14:editId="5C4E66EB">
            <wp:simplePos x="0" y="0"/>
            <wp:positionH relativeFrom="margin">
              <wp:align>left</wp:align>
            </wp:positionH>
            <wp:positionV relativeFrom="paragraph">
              <wp:posOffset>0</wp:posOffset>
            </wp:positionV>
            <wp:extent cx="13405326" cy="9410303"/>
            <wp:effectExtent l="0" t="0" r="6350" b="635"/>
            <wp:wrapNone/>
            <wp:docPr id="10067547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4766"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405326" cy="9410303"/>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fr-CA"/>
        </w:rPr>
        <w:t>FlowChart</w:t>
      </w:r>
      <w:proofErr w:type="spellEnd"/>
      <w:r>
        <w:rPr>
          <w:lang w:val="fr-CA"/>
        </w:rPr>
        <w:t xml:space="preserve"> Structure des données</w:t>
      </w:r>
      <w:bookmarkEnd w:id="57"/>
      <w:r w:rsidRPr="00DE4D68">
        <w:rPr>
          <w:noProof/>
          <w:lang w:val="fr-CA"/>
        </w:rPr>
        <w:t xml:space="preserve"> </w:t>
      </w:r>
    </w:p>
    <w:p w14:paraId="754E881E" w14:textId="59CBA624" w:rsidR="00BB4E2A" w:rsidRPr="00DE4D68" w:rsidRDefault="00D3578C" w:rsidP="0038576D">
      <w:pPr>
        <w:pStyle w:val="Titre2"/>
        <w:rPr>
          <w:lang w:val="fr-CA"/>
        </w:rPr>
      </w:pPr>
      <w:bookmarkStart w:id="58" w:name="_Toc150423852"/>
      <w:r>
        <w:rPr>
          <w:noProof/>
        </w:rPr>
        <w:lastRenderedPageBreak/>
        <w:drawing>
          <wp:anchor distT="0" distB="0" distL="114300" distR="114300" simplePos="0" relativeHeight="251644928" behindDoc="1" locked="0" layoutInCell="1" allowOverlap="1" wp14:anchorId="2AB57AA3" wp14:editId="46CF231B">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6647" w:rsidRPr="00DE4D68">
        <w:rPr>
          <w:lang w:val="fr-CA"/>
        </w:rPr>
        <w:t>FlowChart</w:t>
      </w:r>
      <w:proofErr w:type="spellEnd"/>
      <w:r w:rsidR="007B6647" w:rsidRPr="00DE4D68">
        <w:rPr>
          <w:lang w:val="fr-CA"/>
        </w:rPr>
        <w:t xml:space="preserve"> structure des variables</w:t>
      </w:r>
      <w:bookmarkEnd w:id="58"/>
    </w:p>
    <w:p w14:paraId="091AD424" w14:textId="1C89493F" w:rsidR="00D3578C" w:rsidRPr="00DE4D68" w:rsidRDefault="00D3578C" w:rsidP="0038576D">
      <w:pPr>
        <w:rPr>
          <w:lang w:val="fr-CA"/>
        </w:rPr>
      </w:pPr>
    </w:p>
    <w:sectPr w:rsidR="00D3578C" w:rsidRPr="00DE4D68" w:rsidSect="004B30B2">
      <w:pgSz w:w="24480" w:h="15840" w:orient="landscape" w:code="3"/>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21846" w14:textId="77777777" w:rsidR="00D82C9B" w:rsidRDefault="00D82C9B">
      <w:pPr>
        <w:spacing w:after="0" w:line="240" w:lineRule="auto"/>
      </w:pPr>
      <w:r>
        <w:separator/>
      </w:r>
    </w:p>
  </w:endnote>
  <w:endnote w:type="continuationSeparator" w:id="0">
    <w:p w14:paraId="4D653B3D" w14:textId="77777777" w:rsidR="00D82C9B" w:rsidRDefault="00D82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91C9C" w14:textId="77777777" w:rsidR="00D82C9B" w:rsidRDefault="00D82C9B">
      <w:pPr>
        <w:spacing w:after="0" w:line="240" w:lineRule="auto"/>
      </w:pPr>
      <w:r>
        <w:separator/>
      </w:r>
    </w:p>
  </w:footnote>
  <w:footnote w:type="continuationSeparator" w:id="0">
    <w:p w14:paraId="22CB4007" w14:textId="77777777" w:rsidR="00D82C9B" w:rsidRDefault="00D82C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2"/>
  </w:num>
  <w:num w:numId="2" w16cid:durableId="362441150">
    <w:abstractNumId w:val="4"/>
  </w:num>
  <w:num w:numId="3" w16cid:durableId="2014599200">
    <w:abstractNumId w:val="1"/>
  </w:num>
  <w:num w:numId="4" w16cid:durableId="1295403456">
    <w:abstractNumId w:val="6"/>
  </w:num>
  <w:num w:numId="5" w16cid:durableId="1482890628">
    <w:abstractNumId w:val="0"/>
  </w:num>
  <w:num w:numId="6" w16cid:durableId="239603622">
    <w:abstractNumId w:val="5"/>
  </w:num>
  <w:num w:numId="7" w16cid:durableId="19432255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139D0"/>
    <w:rsid w:val="00022DC1"/>
    <w:rsid w:val="000237A6"/>
    <w:rsid w:val="00030F1A"/>
    <w:rsid w:val="00047E8F"/>
    <w:rsid w:val="00051659"/>
    <w:rsid w:val="00052727"/>
    <w:rsid w:val="00052F12"/>
    <w:rsid w:val="0006301D"/>
    <w:rsid w:val="00063075"/>
    <w:rsid w:val="000640F1"/>
    <w:rsid w:val="000657A0"/>
    <w:rsid w:val="00072F8A"/>
    <w:rsid w:val="00081FA6"/>
    <w:rsid w:val="00085E66"/>
    <w:rsid w:val="0008734A"/>
    <w:rsid w:val="00096D2B"/>
    <w:rsid w:val="0009719A"/>
    <w:rsid w:val="000A1229"/>
    <w:rsid w:val="000A1478"/>
    <w:rsid w:val="000A25BC"/>
    <w:rsid w:val="000A365B"/>
    <w:rsid w:val="000A49ED"/>
    <w:rsid w:val="000B2940"/>
    <w:rsid w:val="000B42C9"/>
    <w:rsid w:val="000C0B65"/>
    <w:rsid w:val="000C6A78"/>
    <w:rsid w:val="000D25DC"/>
    <w:rsid w:val="000D33AF"/>
    <w:rsid w:val="000D47B1"/>
    <w:rsid w:val="000D4918"/>
    <w:rsid w:val="000D5268"/>
    <w:rsid w:val="000D5C3F"/>
    <w:rsid w:val="000E4152"/>
    <w:rsid w:val="000E5A21"/>
    <w:rsid w:val="000E6AF2"/>
    <w:rsid w:val="000F157D"/>
    <w:rsid w:val="000F25B1"/>
    <w:rsid w:val="000F7DB0"/>
    <w:rsid w:val="001059CA"/>
    <w:rsid w:val="001072AF"/>
    <w:rsid w:val="00111F51"/>
    <w:rsid w:val="001130BC"/>
    <w:rsid w:val="001174DC"/>
    <w:rsid w:val="00125D17"/>
    <w:rsid w:val="00130432"/>
    <w:rsid w:val="001336BB"/>
    <w:rsid w:val="00142494"/>
    <w:rsid w:val="00143187"/>
    <w:rsid w:val="00144616"/>
    <w:rsid w:val="00145B23"/>
    <w:rsid w:val="00151414"/>
    <w:rsid w:val="0016574C"/>
    <w:rsid w:val="00165C76"/>
    <w:rsid w:val="00181144"/>
    <w:rsid w:val="0018588F"/>
    <w:rsid w:val="001907FE"/>
    <w:rsid w:val="00192AA1"/>
    <w:rsid w:val="0019551D"/>
    <w:rsid w:val="00197072"/>
    <w:rsid w:val="001A028D"/>
    <w:rsid w:val="001A3D0A"/>
    <w:rsid w:val="001A40B0"/>
    <w:rsid w:val="001B138B"/>
    <w:rsid w:val="001B35A9"/>
    <w:rsid w:val="001B65D1"/>
    <w:rsid w:val="001C46B6"/>
    <w:rsid w:val="001C739E"/>
    <w:rsid w:val="001D1E6E"/>
    <w:rsid w:val="001D427C"/>
    <w:rsid w:val="001D4E2C"/>
    <w:rsid w:val="001E0887"/>
    <w:rsid w:val="001E26F8"/>
    <w:rsid w:val="001F2E4E"/>
    <w:rsid w:val="001F7702"/>
    <w:rsid w:val="001F7D6B"/>
    <w:rsid w:val="002078E8"/>
    <w:rsid w:val="0021222C"/>
    <w:rsid w:val="00212448"/>
    <w:rsid w:val="00213C7F"/>
    <w:rsid w:val="002147A0"/>
    <w:rsid w:val="00215F0A"/>
    <w:rsid w:val="00216765"/>
    <w:rsid w:val="00220EFD"/>
    <w:rsid w:val="00222813"/>
    <w:rsid w:val="00222EA6"/>
    <w:rsid w:val="00230D0D"/>
    <w:rsid w:val="002368E6"/>
    <w:rsid w:val="002424FF"/>
    <w:rsid w:val="002432F2"/>
    <w:rsid w:val="00245167"/>
    <w:rsid w:val="00245BF8"/>
    <w:rsid w:val="002476A7"/>
    <w:rsid w:val="002507B2"/>
    <w:rsid w:val="00250F7D"/>
    <w:rsid w:val="00254DF3"/>
    <w:rsid w:val="00256C30"/>
    <w:rsid w:val="00256D1E"/>
    <w:rsid w:val="00261ED8"/>
    <w:rsid w:val="00265422"/>
    <w:rsid w:val="00267582"/>
    <w:rsid w:val="002703AC"/>
    <w:rsid w:val="00274A7E"/>
    <w:rsid w:val="00277286"/>
    <w:rsid w:val="0028051B"/>
    <w:rsid w:val="002902C5"/>
    <w:rsid w:val="00292B21"/>
    <w:rsid w:val="00297AB6"/>
    <w:rsid w:val="002A52EA"/>
    <w:rsid w:val="002A67FF"/>
    <w:rsid w:val="002B02E9"/>
    <w:rsid w:val="002B0406"/>
    <w:rsid w:val="002B69A5"/>
    <w:rsid w:val="002C0D38"/>
    <w:rsid w:val="002C4631"/>
    <w:rsid w:val="002C6045"/>
    <w:rsid w:val="002C703B"/>
    <w:rsid w:val="002D1303"/>
    <w:rsid w:val="002D1F3E"/>
    <w:rsid w:val="002E040D"/>
    <w:rsid w:val="002E424B"/>
    <w:rsid w:val="002E51ED"/>
    <w:rsid w:val="002F0224"/>
    <w:rsid w:val="002F17B0"/>
    <w:rsid w:val="002F6204"/>
    <w:rsid w:val="00302D51"/>
    <w:rsid w:val="00305664"/>
    <w:rsid w:val="0031017B"/>
    <w:rsid w:val="00320CC1"/>
    <w:rsid w:val="00322F09"/>
    <w:rsid w:val="00324D44"/>
    <w:rsid w:val="00327202"/>
    <w:rsid w:val="00331DE5"/>
    <w:rsid w:val="00333E29"/>
    <w:rsid w:val="00337CC7"/>
    <w:rsid w:val="00340DA5"/>
    <w:rsid w:val="0034225D"/>
    <w:rsid w:val="00345130"/>
    <w:rsid w:val="00351306"/>
    <w:rsid w:val="003525B2"/>
    <w:rsid w:val="00355230"/>
    <w:rsid w:val="00355EDF"/>
    <w:rsid w:val="003602D6"/>
    <w:rsid w:val="0036157A"/>
    <w:rsid w:val="00363174"/>
    <w:rsid w:val="00365027"/>
    <w:rsid w:val="00366727"/>
    <w:rsid w:val="00366E05"/>
    <w:rsid w:val="00371F29"/>
    <w:rsid w:val="00374B9E"/>
    <w:rsid w:val="003802C3"/>
    <w:rsid w:val="00380551"/>
    <w:rsid w:val="0038538F"/>
    <w:rsid w:val="0038576D"/>
    <w:rsid w:val="00386189"/>
    <w:rsid w:val="0039087B"/>
    <w:rsid w:val="003926D4"/>
    <w:rsid w:val="003942A3"/>
    <w:rsid w:val="00396E04"/>
    <w:rsid w:val="00397231"/>
    <w:rsid w:val="003A1FBF"/>
    <w:rsid w:val="003A4F1F"/>
    <w:rsid w:val="003A60EA"/>
    <w:rsid w:val="003B2B5E"/>
    <w:rsid w:val="003B596A"/>
    <w:rsid w:val="003C0FB5"/>
    <w:rsid w:val="003C7192"/>
    <w:rsid w:val="003D0588"/>
    <w:rsid w:val="003D2E84"/>
    <w:rsid w:val="003D72F1"/>
    <w:rsid w:val="003E7867"/>
    <w:rsid w:val="003E790B"/>
    <w:rsid w:val="003F246D"/>
    <w:rsid w:val="00406609"/>
    <w:rsid w:val="00407E27"/>
    <w:rsid w:val="00410789"/>
    <w:rsid w:val="004111EF"/>
    <w:rsid w:val="00414E14"/>
    <w:rsid w:val="004169F7"/>
    <w:rsid w:val="004241DF"/>
    <w:rsid w:val="00426C46"/>
    <w:rsid w:val="00430028"/>
    <w:rsid w:val="004336BA"/>
    <w:rsid w:val="00436DCD"/>
    <w:rsid w:val="00440514"/>
    <w:rsid w:val="0044694A"/>
    <w:rsid w:val="00452F74"/>
    <w:rsid w:val="00455C6E"/>
    <w:rsid w:val="004570E6"/>
    <w:rsid w:val="004634B3"/>
    <w:rsid w:val="004636F5"/>
    <w:rsid w:val="00465838"/>
    <w:rsid w:val="00466697"/>
    <w:rsid w:val="00470BB7"/>
    <w:rsid w:val="0047570F"/>
    <w:rsid w:val="004779DC"/>
    <w:rsid w:val="00477EF2"/>
    <w:rsid w:val="00480E95"/>
    <w:rsid w:val="004820E3"/>
    <w:rsid w:val="00491755"/>
    <w:rsid w:val="00494CFC"/>
    <w:rsid w:val="004956D1"/>
    <w:rsid w:val="004A1B43"/>
    <w:rsid w:val="004A4592"/>
    <w:rsid w:val="004A4692"/>
    <w:rsid w:val="004A739F"/>
    <w:rsid w:val="004A75C2"/>
    <w:rsid w:val="004B30B2"/>
    <w:rsid w:val="004B6E1C"/>
    <w:rsid w:val="004C0AE6"/>
    <w:rsid w:val="004C19FD"/>
    <w:rsid w:val="004C35FE"/>
    <w:rsid w:val="004D04DF"/>
    <w:rsid w:val="004D105E"/>
    <w:rsid w:val="004E29CC"/>
    <w:rsid w:val="004E36A7"/>
    <w:rsid w:val="004E5CDF"/>
    <w:rsid w:val="004E5EC8"/>
    <w:rsid w:val="004E7E62"/>
    <w:rsid w:val="004F07C8"/>
    <w:rsid w:val="004F4B3F"/>
    <w:rsid w:val="0050774A"/>
    <w:rsid w:val="00512D35"/>
    <w:rsid w:val="00513AEA"/>
    <w:rsid w:val="005203EE"/>
    <w:rsid w:val="00522898"/>
    <w:rsid w:val="0052353B"/>
    <w:rsid w:val="0052418A"/>
    <w:rsid w:val="00524CCE"/>
    <w:rsid w:val="00536CFB"/>
    <w:rsid w:val="005374FD"/>
    <w:rsid w:val="005416C4"/>
    <w:rsid w:val="005434F6"/>
    <w:rsid w:val="0054621E"/>
    <w:rsid w:val="005477EE"/>
    <w:rsid w:val="00570439"/>
    <w:rsid w:val="00571B0F"/>
    <w:rsid w:val="00585D56"/>
    <w:rsid w:val="00587164"/>
    <w:rsid w:val="005916B8"/>
    <w:rsid w:val="005977BA"/>
    <w:rsid w:val="005A06CA"/>
    <w:rsid w:val="005A26AF"/>
    <w:rsid w:val="005C53E3"/>
    <w:rsid w:val="005D38CD"/>
    <w:rsid w:val="005E0105"/>
    <w:rsid w:val="005E1A12"/>
    <w:rsid w:val="005E4C05"/>
    <w:rsid w:val="005F12FA"/>
    <w:rsid w:val="005F32DE"/>
    <w:rsid w:val="005F5EFA"/>
    <w:rsid w:val="005F7D73"/>
    <w:rsid w:val="00601D38"/>
    <w:rsid w:val="00606D00"/>
    <w:rsid w:val="00606DAF"/>
    <w:rsid w:val="00613661"/>
    <w:rsid w:val="00616F63"/>
    <w:rsid w:val="006204CD"/>
    <w:rsid w:val="00621011"/>
    <w:rsid w:val="00625108"/>
    <w:rsid w:val="00625BCB"/>
    <w:rsid w:val="00626870"/>
    <w:rsid w:val="00630287"/>
    <w:rsid w:val="00631C63"/>
    <w:rsid w:val="00631C70"/>
    <w:rsid w:val="00653F0D"/>
    <w:rsid w:val="0065565B"/>
    <w:rsid w:val="00655EB9"/>
    <w:rsid w:val="006627AF"/>
    <w:rsid w:val="006653BD"/>
    <w:rsid w:val="00666E3D"/>
    <w:rsid w:val="0067059E"/>
    <w:rsid w:val="00671012"/>
    <w:rsid w:val="00671AD9"/>
    <w:rsid w:val="006769B6"/>
    <w:rsid w:val="00676C9B"/>
    <w:rsid w:val="00682BE5"/>
    <w:rsid w:val="006900A4"/>
    <w:rsid w:val="006910CB"/>
    <w:rsid w:val="00694657"/>
    <w:rsid w:val="00696890"/>
    <w:rsid w:val="00697A4A"/>
    <w:rsid w:val="006A0147"/>
    <w:rsid w:val="006A6BE2"/>
    <w:rsid w:val="006B1783"/>
    <w:rsid w:val="006B733D"/>
    <w:rsid w:val="006B745E"/>
    <w:rsid w:val="006C34EB"/>
    <w:rsid w:val="006C5311"/>
    <w:rsid w:val="006D0C56"/>
    <w:rsid w:val="006D20E4"/>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FAF"/>
    <w:rsid w:val="00716BE5"/>
    <w:rsid w:val="00720D8E"/>
    <w:rsid w:val="007256EE"/>
    <w:rsid w:val="0072729C"/>
    <w:rsid w:val="007416A2"/>
    <w:rsid w:val="00744A8D"/>
    <w:rsid w:val="007456C5"/>
    <w:rsid w:val="00747A76"/>
    <w:rsid w:val="00750664"/>
    <w:rsid w:val="0075070B"/>
    <w:rsid w:val="00763AE0"/>
    <w:rsid w:val="007666A7"/>
    <w:rsid w:val="007668F3"/>
    <w:rsid w:val="007700B4"/>
    <w:rsid w:val="00777BF4"/>
    <w:rsid w:val="007967B7"/>
    <w:rsid w:val="007979FB"/>
    <w:rsid w:val="007A0AA3"/>
    <w:rsid w:val="007A20B9"/>
    <w:rsid w:val="007A2A27"/>
    <w:rsid w:val="007A46C7"/>
    <w:rsid w:val="007A4B84"/>
    <w:rsid w:val="007A719E"/>
    <w:rsid w:val="007B6647"/>
    <w:rsid w:val="007C5F0A"/>
    <w:rsid w:val="007C649D"/>
    <w:rsid w:val="007D152B"/>
    <w:rsid w:val="007D16AA"/>
    <w:rsid w:val="007D184C"/>
    <w:rsid w:val="007D2DAB"/>
    <w:rsid w:val="007E2C9C"/>
    <w:rsid w:val="007E4A8C"/>
    <w:rsid w:val="007E7AFF"/>
    <w:rsid w:val="007F0E7B"/>
    <w:rsid w:val="007F6361"/>
    <w:rsid w:val="007F719D"/>
    <w:rsid w:val="008016CC"/>
    <w:rsid w:val="00804A79"/>
    <w:rsid w:val="008107B6"/>
    <w:rsid w:val="00812352"/>
    <w:rsid w:val="00813B96"/>
    <w:rsid w:val="00814B0E"/>
    <w:rsid w:val="0081741B"/>
    <w:rsid w:val="008178C6"/>
    <w:rsid w:val="00822071"/>
    <w:rsid w:val="00822758"/>
    <w:rsid w:val="0082620C"/>
    <w:rsid w:val="00832397"/>
    <w:rsid w:val="00834ECF"/>
    <w:rsid w:val="00836B86"/>
    <w:rsid w:val="00840533"/>
    <w:rsid w:val="008415AA"/>
    <w:rsid w:val="0084720A"/>
    <w:rsid w:val="0085011E"/>
    <w:rsid w:val="00852EC5"/>
    <w:rsid w:val="008653ED"/>
    <w:rsid w:val="00865DF9"/>
    <w:rsid w:val="008751AE"/>
    <w:rsid w:val="00877601"/>
    <w:rsid w:val="0088292C"/>
    <w:rsid w:val="00883D5A"/>
    <w:rsid w:val="00885BD6"/>
    <w:rsid w:val="00891CC6"/>
    <w:rsid w:val="00897AAF"/>
    <w:rsid w:val="008A34D8"/>
    <w:rsid w:val="008A6621"/>
    <w:rsid w:val="008B064A"/>
    <w:rsid w:val="008B5E9C"/>
    <w:rsid w:val="008B6ECE"/>
    <w:rsid w:val="008C03A3"/>
    <w:rsid w:val="008C0AE1"/>
    <w:rsid w:val="008C0E43"/>
    <w:rsid w:val="008C7134"/>
    <w:rsid w:val="008E0690"/>
    <w:rsid w:val="008E3E2C"/>
    <w:rsid w:val="008F2048"/>
    <w:rsid w:val="008F3774"/>
    <w:rsid w:val="008F3A05"/>
    <w:rsid w:val="008F6209"/>
    <w:rsid w:val="00901E97"/>
    <w:rsid w:val="009048C0"/>
    <w:rsid w:val="009066B6"/>
    <w:rsid w:val="00910EEA"/>
    <w:rsid w:val="00913640"/>
    <w:rsid w:val="00926014"/>
    <w:rsid w:val="00932F5F"/>
    <w:rsid w:val="00934C37"/>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6010"/>
    <w:rsid w:val="009A7373"/>
    <w:rsid w:val="009B00AF"/>
    <w:rsid w:val="009C489F"/>
    <w:rsid w:val="009C6715"/>
    <w:rsid w:val="009D3913"/>
    <w:rsid w:val="009D5E76"/>
    <w:rsid w:val="009E174F"/>
    <w:rsid w:val="009E7B7F"/>
    <w:rsid w:val="009E7DC5"/>
    <w:rsid w:val="009F3F92"/>
    <w:rsid w:val="00A03BD6"/>
    <w:rsid w:val="00A065AA"/>
    <w:rsid w:val="00A11D9C"/>
    <w:rsid w:val="00A166E7"/>
    <w:rsid w:val="00A17280"/>
    <w:rsid w:val="00A2723A"/>
    <w:rsid w:val="00A274BA"/>
    <w:rsid w:val="00A32518"/>
    <w:rsid w:val="00A36338"/>
    <w:rsid w:val="00A5309C"/>
    <w:rsid w:val="00A543AD"/>
    <w:rsid w:val="00A56D94"/>
    <w:rsid w:val="00A62BFC"/>
    <w:rsid w:val="00A658E4"/>
    <w:rsid w:val="00A66149"/>
    <w:rsid w:val="00A727D2"/>
    <w:rsid w:val="00A731C0"/>
    <w:rsid w:val="00A74A72"/>
    <w:rsid w:val="00A75BA2"/>
    <w:rsid w:val="00A7714F"/>
    <w:rsid w:val="00A7731F"/>
    <w:rsid w:val="00A77644"/>
    <w:rsid w:val="00A81CB8"/>
    <w:rsid w:val="00A83511"/>
    <w:rsid w:val="00A83E5B"/>
    <w:rsid w:val="00A84AFE"/>
    <w:rsid w:val="00A9706E"/>
    <w:rsid w:val="00AA13DA"/>
    <w:rsid w:val="00AA60E7"/>
    <w:rsid w:val="00AC1FC3"/>
    <w:rsid w:val="00AC4652"/>
    <w:rsid w:val="00AC53C0"/>
    <w:rsid w:val="00AC661F"/>
    <w:rsid w:val="00AC6BA0"/>
    <w:rsid w:val="00AD040A"/>
    <w:rsid w:val="00AD4EE7"/>
    <w:rsid w:val="00AD6A30"/>
    <w:rsid w:val="00AE0CF1"/>
    <w:rsid w:val="00AE0D8C"/>
    <w:rsid w:val="00AE294F"/>
    <w:rsid w:val="00AE2EBB"/>
    <w:rsid w:val="00AF0903"/>
    <w:rsid w:val="00AF1F73"/>
    <w:rsid w:val="00AF486F"/>
    <w:rsid w:val="00B007CA"/>
    <w:rsid w:val="00B00DCA"/>
    <w:rsid w:val="00B01F84"/>
    <w:rsid w:val="00B06EDA"/>
    <w:rsid w:val="00B10362"/>
    <w:rsid w:val="00B11EA2"/>
    <w:rsid w:val="00B14A31"/>
    <w:rsid w:val="00B2156F"/>
    <w:rsid w:val="00B2234C"/>
    <w:rsid w:val="00B25218"/>
    <w:rsid w:val="00B25CD4"/>
    <w:rsid w:val="00B2608B"/>
    <w:rsid w:val="00B27E04"/>
    <w:rsid w:val="00B36BAC"/>
    <w:rsid w:val="00B45EC3"/>
    <w:rsid w:val="00B5080A"/>
    <w:rsid w:val="00B519ED"/>
    <w:rsid w:val="00B52522"/>
    <w:rsid w:val="00B52E5B"/>
    <w:rsid w:val="00B551DC"/>
    <w:rsid w:val="00B55A0E"/>
    <w:rsid w:val="00B630CE"/>
    <w:rsid w:val="00B64577"/>
    <w:rsid w:val="00B718FE"/>
    <w:rsid w:val="00B86805"/>
    <w:rsid w:val="00B9048F"/>
    <w:rsid w:val="00B9539C"/>
    <w:rsid w:val="00B95B45"/>
    <w:rsid w:val="00BA68FD"/>
    <w:rsid w:val="00BA7157"/>
    <w:rsid w:val="00BB0833"/>
    <w:rsid w:val="00BB4E2A"/>
    <w:rsid w:val="00BB7344"/>
    <w:rsid w:val="00BC02D6"/>
    <w:rsid w:val="00BC1AD8"/>
    <w:rsid w:val="00BC47CC"/>
    <w:rsid w:val="00BC5D60"/>
    <w:rsid w:val="00BD3C85"/>
    <w:rsid w:val="00BD49F6"/>
    <w:rsid w:val="00BE084F"/>
    <w:rsid w:val="00BE1550"/>
    <w:rsid w:val="00BE5213"/>
    <w:rsid w:val="00BF339D"/>
    <w:rsid w:val="00BF493F"/>
    <w:rsid w:val="00BF567B"/>
    <w:rsid w:val="00C0237C"/>
    <w:rsid w:val="00C02861"/>
    <w:rsid w:val="00C0327D"/>
    <w:rsid w:val="00C04CD5"/>
    <w:rsid w:val="00C051EE"/>
    <w:rsid w:val="00C20259"/>
    <w:rsid w:val="00C2098A"/>
    <w:rsid w:val="00C2454B"/>
    <w:rsid w:val="00C263B1"/>
    <w:rsid w:val="00C3151D"/>
    <w:rsid w:val="00C32797"/>
    <w:rsid w:val="00C32A6C"/>
    <w:rsid w:val="00C40178"/>
    <w:rsid w:val="00C41056"/>
    <w:rsid w:val="00C43D09"/>
    <w:rsid w:val="00C51D08"/>
    <w:rsid w:val="00C55F75"/>
    <w:rsid w:val="00C61974"/>
    <w:rsid w:val="00C62EE0"/>
    <w:rsid w:val="00C63057"/>
    <w:rsid w:val="00C71512"/>
    <w:rsid w:val="00C71693"/>
    <w:rsid w:val="00C73005"/>
    <w:rsid w:val="00C840F6"/>
    <w:rsid w:val="00C93519"/>
    <w:rsid w:val="00C959A9"/>
    <w:rsid w:val="00CA3C54"/>
    <w:rsid w:val="00CA4CDC"/>
    <w:rsid w:val="00CA7D5B"/>
    <w:rsid w:val="00CB20C2"/>
    <w:rsid w:val="00CB35D2"/>
    <w:rsid w:val="00CB505A"/>
    <w:rsid w:val="00CC69BC"/>
    <w:rsid w:val="00CC7427"/>
    <w:rsid w:val="00CD05D2"/>
    <w:rsid w:val="00CD0CD0"/>
    <w:rsid w:val="00CD5D90"/>
    <w:rsid w:val="00CD75DF"/>
    <w:rsid w:val="00CE09DB"/>
    <w:rsid w:val="00CE55EA"/>
    <w:rsid w:val="00CE66ED"/>
    <w:rsid w:val="00CF1FA6"/>
    <w:rsid w:val="00CF2A8B"/>
    <w:rsid w:val="00CF48DD"/>
    <w:rsid w:val="00D03E2B"/>
    <w:rsid w:val="00D05306"/>
    <w:rsid w:val="00D05EE7"/>
    <w:rsid w:val="00D13811"/>
    <w:rsid w:val="00D21AC7"/>
    <w:rsid w:val="00D24826"/>
    <w:rsid w:val="00D3179D"/>
    <w:rsid w:val="00D3556C"/>
    <w:rsid w:val="00D3578C"/>
    <w:rsid w:val="00D376AF"/>
    <w:rsid w:val="00D40FED"/>
    <w:rsid w:val="00D41965"/>
    <w:rsid w:val="00D4513C"/>
    <w:rsid w:val="00D5577D"/>
    <w:rsid w:val="00D55B4F"/>
    <w:rsid w:val="00D6661D"/>
    <w:rsid w:val="00D672C9"/>
    <w:rsid w:val="00D67544"/>
    <w:rsid w:val="00D70631"/>
    <w:rsid w:val="00D7134B"/>
    <w:rsid w:val="00D71CC7"/>
    <w:rsid w:val="00D75425"/>
    <w:rsid w:val="00D75771"/>
    <w:rsid w:val="00D75DD4"/>
    <w:rsid w:val="00D77EA4"/>
    <w:rsid w:val="00D82C9B"/>
    <w:rsid w:val="00D84FB2"/>
    <w:rsid w:val="00D85B07"/>
    <w:rsid w:val="00D87EAB"/>
    <w:rsid w:val="00D91360"/>
    <w:rsid w:val="00D93929"/>
    <w:rsid w:val="00D94DA5"/>
    <w:rsid w:val="00D95E98"/>
    <w:rsid w:val="00D95F91"/>
    <w:rsid w:val="00DA0D48"/>
    <w:rsid w:val="00DA278A"/>
    <w:rsid w:val="00DA5866"/>
    <w:rsid w:val="00DB1DF8"/>
    <w:rsid w:val="00DB4A35"/>
    <w:rsid w:val="00DC741B"/>
    <w:rsid w:val="00DD0C2F"/>
    <w:rsid w:val="00DD66DC"/>
    <w:rsid w:val="00DD70D1"/>
    <w:rsid w:val="00DE027C"/>
    <w:rsid w:val="00DE02AA"/>
    <w:rsid w:val="00DE4D68"/>
    <w:rsid w:val="00DF4F2F"/>
    <w:rsid w:val="00DF6F00"/>
    <w:rsid w:val="00E00506"/>
    <w:rsid w:val="00E03126"/>
    <w:rsid w:val="00E03484"/>
    <w:rsid w:val="00E077C6"/>
    <w:rsid w:val="00E20D93"/>
    <w:rsid w:val="00E27613"/>
    <w:rsid w:val="00E27F2C"/>
    <w:rsid w:val="00E33F3F"/>
    <w:rsid w:val="00E342EE"/>
    <w:rsid w:val="00E42047"/>
    <w:rsid w:val="00E4563C"/>
    <w:rsid w:val="00E46482"/>
    <w:rsid w:val="00E47B8B"/>
    <w:rsid w:val="00E5457B"/>
    <w:rsid w:val="00E54EE3"/>
    <w:rsid w:val="00E57CEA"/>
    <w:rsid w:val="00E61FD1"/>
    <w:rsid w:val="00E62D7F"/>
    <w:rsid w:val="00E640AC"/>
    <w:rsid w:val="00E95D73"/>
    <w:rsid w:val="00EA4252"/>
    <w:rsid w:val="00EA4ADF"/>
    <w:rsid w:val="00EA6809"/>
    <w:rsid w:val="00EB0B13"/>
    <w:rsid w:val="00EB144A"/>
    <w:rsid w:val="00EB24DD"/>
    <w:rsid w:val="00EB2BBF"/>
    <w:rsid w:val="00EB5AA3"/>
    <w:rsid w:val="00ED341D"/>
    <w:rsid w:val="00ED541D"/>
    <w:rsid w:val="00EE09B7"/>
    <w:rsid w:val="00EE416B"/>
    <w:rsid w:val="00EE5697"/>
    <w:rsid w:val="00EE579D"/>
    <w:rsid w:val="00EF3A53"/>
    <w:rsid w:val="00EF60C6"/>
    <w:rsid w:val="00F0340E"/>
    <w:rsid w:val="00F03C74"/>
    <w:rsid w:val="00F05139"/>
    <w:rsid w:val="00F146F6"/>
    <w:rsid w:val="00F158F3"/>
    <w:rsid w:val="00F2717A"/>
    <w:rsid w:val="00F2744B"/>
    <w:rsid w:val="00F3390C"/>
    <w:rsid w:val="00F3438E"/>
    <w:rsid w:val="00F412F8"/>
    <w:rsid w:val="00F43348"/>
    <w:rsid w:val="00F46FDF"/>
    <w:rsid w:val="00F54AA0"/>
    <w:rsid w:val="00F55FE5"/>
    <w:rsid w:val="00F57152"/>
    <w:rsid w:val="00F641AD"/>
    <w:rsid w:val="00F65576"/>
    <w:rsid w:val="00F66CBF"/>
    <w:rsid w:val="00F67FA0"/>
    <w:rsid w:val="00F73F98"/>
    <w:rsid w:val="00F7699E"/>
    <w:rsid w:val="00F80C3C"/>
    <w:rsid w:val="00F82E0A"/>
    <w:rsid w:val="00F871B6"/>
    <w:rsid w:val="00F917C3"/>
    <w:rsid w:val="00F932EF"/>
    <w:rsid w:val="00F95C8C"/>
    <w:rsid w:val="00F96EEC"/>
    <w:rsid w:val="00F97A95"/>
    <w:rsid w:val="00F97FCA"/>
    <w:rsid w:val="00FA54E4"/>
    <w:rsid w:val="00FA5A3F"/>
    <w:rsid w:val="00FA6FC6"/>
    <w:rsid w:val="00FB3863"/>
    <w:rsid w:val="00FB3CEB"/>
    <w:rsid w:val="00FB4669"/>
    <w:rsid w:val="00FB556F"/>
    <w:rsid w:val="00FB59D6"/>
    <w:rsid w:val="00FC1815"/>
    <w:rsid w:val="00FC2BC8"/>
    <w:rsid w:val="00FC41E0"/>
    <w:rsid w:val="00FC4BD3"/>
    <w:rsid w:val="00FD74F1"/>
    <w:rsid w:val="00FE33BB"/>
    <w:rsid w:val="00FE4030"/>
    <w:rsid w:val="00FE5208"/>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2F6204"/>
    <w:pPr>
      <w:keepNext/>
      <w:keepLines/>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2F6204"/>
    <w:pPr>
      <w:keepNext/>
      <w:keepLines/>
      <w:spacing w:before="40" w:after="0"/>
      <w:jc w:val="left"/>
      <w:outlineLvl w:val="1"/>
    </w:pPr>
    <w:rPr>
      <w:rFonts w:eastAsiaTheme="majorEastAsia" w:cstheme="majorBidi"/>
      <w:color w:val="000000" w:themeColor="text1"/>
      <w:sz w:val="28"/>
      <w:szCs w:val="26"/>
      <w:u w:val="single"/>
    </w:rPr>
  </w:style>
  <w:style w:type="paragraph" w:styleId="Titre3">
    <w:name w:val="heading 3"/>
    <w:basedOn w:val="Normal"/>
    <w:next w:val="Normal"/>
    <w:link w:val="Titre3Car"/>
    <w:uiPriority w:val="9"/>
    <w:unhideWhenUsed/>
    <w:qFormat/>
    <w:rsid w:val="00B9048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2F6204"/>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D95F91"/>
    <w:pPr>
      <w:tabs>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2F6204"/>
    <w:rPr>
      <w:rFonts w:ascii="Times New Roman" w:eastAsiaTheme="majorEastAsia" w:hAnsi="Times New Roman" w:cstheme="majorBidi"/>
      <w:color w:val="000000" w:themeColor="text1"/>
      <w:sz w:val="28"/>
      <w:szCs w:val="26"/>
      <w:u w:val="single"/>
      <w:lang w:val="en-US"/>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B9048F"/>
    <w:rPr>
      <w:rFonts w:asciiTheme="majorHAnsi" w:eastAsiaTheme="majorEastAsia" w:hAnsiTheme="majorHAnsi" w:cstheme="majorBidi"/>
      <w:color w:val="1F3763" w:themeColor="accent1" w:themeShade="7F"/>
      <w:sz w:val="24"/>
      <w:szCs w:val="24"/>
      <w:lang w:val="en-US"/>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gallery/color/named_colors.html" TargetMode="External"/><Relationship Id="rId40" Type="http://schemas.openxmlformats.org/officeDocument/2006/relationships/hyperlink" Target="https://matplotlib.org/stable/gallery/lines_bars_and_markers/index.html"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sv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api/markers_api.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linestyle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977</TotalTime>
  <Pages>42</Pages>
  <Words>5920</Words>
  <Characters>33744</Characters>
  <Application>Microsoft Office Word</Application>
  <DocSecurity>0</DocSecurity>
  <Lines>281</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357</cp:revision>
  <cp:lastPrinted>2023-11-09T17:21:00Z</cp:lastPrinted>
  <dcterms:created xsi:type="dcterms:W3CDTF">2023-11-03T19:02:00Z</dcterms:created>
  <dcterms:modified xsi:type="dcterms:W3CDTF">2023-11-09T17:44:00Z</dcterms:modified>
</cp:coreProperties>
</file>