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Pr="00F85268" w:rsidRDefault="008C0E43" w:rsidP="003931EF">
          <w:pPr>
            <w:pStyle w:val="En-ttedetabledesmatires"/>
            <w:numPr>
              <w:ilvl w:val="0"/>
              <w:numId w:val="0"/>
            </w:numPr>
            <w:ind w:left="360"/>
            <w:rPr>
              <w:b w:val="0"/>
              <w:bCs/>
            </w:rPr>
          </w:pPr>
          <w:r>
            <w:t>Table des matières</w:t>
          </w:r>
        </w:p>
        <w:p w14:paraId="3BF7B22A" w14:textId="1C256A01" w:rsidR="00F6350A" w:rsidRPr="00F85268" w:rsidRDefault="008C0E43">
          <w:pPr>
            <w:pStyle w:val="TM1"/>
            <w:rPr>
              <w:rFonts w:asciiTheme="minorHAnsi" w:eastAsiaTheme="minorEastAsia" w:hAnsiTheme="minorHAnsi"/>
              <w:b/>
              <w:bCs/>
              <w:noProof/>
              <w:kern w:val="2"/>
              <w:sz w:val="22"/>
              <w:lang w:val="en-CA" w:eastAsia="en-CA"/>
              <w14:ligatures w14:val="standardContextual"/>
            </w:rPr>
          </w:pPr>
          <w:r>
            <w:fldChar w:fldCharType="begin"/>
          </w:r>
          <w:r>
            <w:instrText xml:space="preserve"> TOC \o "1-3" \h \z \u </w:instrText>
          </w:r>
          <w:r>
            <w:fldChar w:fldCharType="separate"/>
          </w:r>
          <w:hyperlink w:anchor="_Toc152764833" w:history="1">
            <w:r w:rsidR="00F6350A" w:rsidRPr="0046239C">
              <w:rPr>
                <w:rStyle w:val="Hyperlien"/>
                <w:noProof/>
              </w:rPr>
              <w:t>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Setup du package</w:t>
            </w:r>
            <w:r w:rsidR="00F6350A">
              <w:rPr>
                <w:noProof/>
                <w:webHidden/>
              </w:rPr>
              <w:tab/>
            </w:r>
            <w:r w:rsidR="00F6350A">
              <w:rPr>
                <w:noProof/>
                <w:webHidden/>
              </w:rPr>
              <w:fldChar w:fldCharType="begin"/>
            </w:r>
            <w:r w:rsidR="00F6350A">
              <w:rPr>
                <w:noProof/>
                <w:webHidden/>
              </w:rPr>
              <w:instrText xml:space="preserve"> PAGEREF _Toc152764833 \h </w:instrText>
            </w:r>
            <w:r w:rsidR="00F6350A">
              <w:rPr>
                <w:noProof/>
                <w:webHidden/>
              </w:rPr>
            </w:r>
            <w:r w:rsidR="00F6350A">
              <w:rPr>
                <w:noProof/>
                <w:webHidden/>
              </w:rPr>
              <w:fldChar w:fldCharType="separate"/>
            </w:r>
            <w:r w:rsidR="00722E35">
              <w:rPr>
                <w:noProof/>
                <w:webHidden/>
              </w:rPr>
              <w:t>1</w:t>
            </w:r>
            <w:r w:rsidR="00F6350A">
              <w:rPr>
                <w:noProof/>
                <w:webHidden/>
              </w:rPr>
              <w:fldChar w:fldCharType="end"/>
            </w:r>
          </w:hyperlink>
        </w:p>
        <w:p w14:paraId="287ACD60" w14:textId="1D227E83"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34" w:history="1">
            <w:r w:rsidR="00F6350A" w:rsidRPr="0046239C">
              <w:rPr>
                <w:rStyle w:val="Hyperlien"/>
                <w:noProof/>
              </w:rPr>
              <w:t>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Fichiers nécessaires</w:t>
            </w:r>
            <w:r w:rsidR="00F6350A">
              <w:rPr>
                <w:noProof/>
                <w:webHidden/>
              </w:rPr>
              <w:tab/>
            </w:r>
            <w:r w:rsidR="00F6350A">
              <w:rPr>
                <w:noProof/>
                <w:webHidden/>
              </w:rPr>
              <w:fldChar w:fldCharType="begin"/>
            </w:r>
            <w:r w:rsidR="00F6350A">
              <w:rPr>
                <w:noProof/>
                <w:webHidden/>
              </w:rPr>
              <w:instrText xml:space="preserve"> PAGEREF _Toc152764834 \h </w:instrText>
            </w:r>
            <w:r w:rsidR="00F6350A">
              <w:rPr>
                <w:noProof/>
                <w:webHidden/>
              </w:rPr>
            </w:r>
            <w:r w:rsidR="00F6350A">
              <w:rPr>
                <w:noProof/>
                <w:webHidden/>
              </w:rPr>
              <w:fldChar w:fldCharType="separate"/>
            </w:r>
            <w:r w:rsidR="00722E35">
              <w:rPr>
                <w:noProof/>
                <w:webHidden/>
              </w:rPr>
              <w:t>1</w:t>
            </w:r>
            <w:r w:rsidR="00F6350A">
              <w:rPr>
                <w:noProof/>
                <w:webHidden/>
              </w:rPr>
              <w:fldChar w:fldCharType="end"/>
            </w:r>
          </w:hyperlink>
        </w:p>
        <w:p w14:paraId="0A25A6BB" w14:textId="1B19F1C4"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5" w:history="1">
            <w:r w:rsidR="00F6350A" w:rsidRPr="0046239C">
              <w:rPr>
                <w:rStyle w:val="Hyperlien"/>
                <w:noProof/>
              </w:rPr>
              <w:t>1.1.1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Fichiers .h5</w:t>
            </w:r>
            <w:r w:rsidR="00F6350A">
              <w:rPr>
                <w:noProof/>
                <w:webHidden/>
              </w:rPr>
              <w:tab/>
            </w:r>
            <w:r w:rsidR="00F6350A">
              <w:rPr>
                <w:noProof/>
                <w:webHidden/>
              </w:rPr>
              <w:fldChar w:fldCharType="begin"/>
            </w:r>
            <w:r w:rsidR="00F6350A">
              <w:rPr>
                <w:noProof/>
                <w:webHidden/>
              </w:rPr>
              <w:instrText xml:space="preserve"> PAGEREF _Toc152764835 \h </w:instrText>
            </w:r>
            <w:r w:rsidR="00F6350A">
              <w:rPr>
                <w:noProof/>
                <w:webHidden/>
              </w:rPr>
            </w:r>
            <w:r w:rsidR="00F6350A">
              <w:rPr>
                <w:noProof/>
                <w:webHidden/>
              </w:rPr>
              <w:fldChar w:fldCharType="separate"/>
            </w:r>
            <w:r w:rsidR="00722E35">
              <w:rPr>
                <w:noProof/>
                <w:webHidden/>
              </w:rPr>
              <w:t>1</w:t>
            </w:r>
            <w:r w:rsidR="00F6350A">
              <w:rPr>
                <w:noProof/>
                <w:webHidden/>
              </w:rPr>
              <w:fldChar w:fldCharType="end"/>
            </w:r>
          </w:hyperlink>
        </w:p>
        <w:p w14:paraId="617A1904" w14:textId="75CE233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6" w:history="1">
            <w:r w:rsidR="00F6350A" w:rsidRPr="0046239C">
              <w:rPr>
                <w:rStyle w:val="Hyperlien"/>
                <w:noProof/>
              </w:rPr>
              <w:t>1.1.2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Fichiers texte AnyFileOut</w:t>
            </w:r>
            <w:r w:rsidR="00F6350A">
              <w:rPr>
                <w:noProof/>
                <w:webHidden/>
              </w:rPr>
              <w:tab/>
            </w:r>
            <w:r w:rsidR="00F6350A">
              <w:rPr>
                <w:noProof/>
                <w:webHidden/>
              </w:rPr>
              <w:fldChar w:fldCharType="begin"/>
            </w:r>
            <w:r w:rsidR="00F6350A">
              <w:rPr>
                <w:noProof/>
                <w:webHidden/>
              </w:rPr>
              <w:instrText xml:space="preserve"> PAGEREF _Toc152764836 \h </w:instrText>
            </w:r>
            <w:r w:rsidR="00F6350A">
              <w:rPr>
                <w:noProof/>
                <w:webHidden/>
              </w:rPr>
            </w:r>
            <w:r w:rsidR="00F6350A">
              <w:rPr>
                <w:noProof/>
                <w:webHidden/>
              </w:rPr>
              <w:fldChar w:fldCharType="separate"/>
            </w:r>
            <w:r w:rsidR="00722E35">
              <w:rPr>
                <w:noProof/>
                <w:webHidden/>
              </w:rPr>
              <w:t>1</w:t>
            </w:r>
            <w:r w:rsidR="00F6350A">
              <w:rPr>
                <w:noProof/>
                <w:webHidden/>
              </w:rPr>
              <w:fldChar w:fldCharType="end"/>
            </w:r>
          </w:hyperlink>
        </w:p>
        <w:p w14:paraId="241E9A6D" w14:textId="70E1915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7" w:history="1">
            <w:r w:rsidR="00F6350A" w:rsidRPr="0046239C">
              <w:rPr>
                <w:rStyle w:val="Hyperlien"/>
                <w:noProof/>
              </w:rPr>
              <w:t>1.1.3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Nom des fichiers</w:t>
            </w:r>
            <w:r w:rsidR="00F6350A">
              <w:rPr>
                <w:noProof/>
                <w:webHidden/>
              </w:rPr>
              <w:tab/>
            </w:r>
            <w:r w:rsidR="00F6350A">
              <w:rPr>
                <w:noProof/>
                <w:webHidden/>
              </w:rPr>
              <w:fldChar w:fldCharType="begin"/>
            </w:r>
            <w:r w:rsidR="00F6350A">
              <w:rPr>
                <w:noProof/>
                <w:webHidden/>
              </w:rPr>
              <w:instrText xml:space="preserve"> PAGEREF _Toc152764837 \h </w:instrText>
            </w:r>
            <w:r w:rsidR="00F6350A">
              <w:rPr>
                <w:noProof/>
                <w:webHidden/>
              </w:rPr>
            </w:r>
            <w:r w:rsidR="00F6350A">
              <w:rPr>
                <w:noProof/>
                <w:webHidden/>
              </w:rPr>
              <w:fldChar w:fldCharType="separate"/>
            </w:r>
            <w:r w:rsidR="00722E35">
              <w:rPr>
                <w:noProof/>
                <w:webHidden/>
              </w:rPr>
              <w:t>1</w:t>
            </w:r>
            <w:r w:rsidR="00F6350A">
              <w:rPr>
                <w:noProof/>
                <w:webHidden/>
              </w:rPr>
              <w:fldChar w:fldCharType="end"/>
            </w:r>
          </w:hyperlink>
        </w:p>
        <w:p w14:paraId="4517179F" w14:textId="544B7200"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38" w:history="1">
            <w:r w:rsidR="00F6350A" w:rsidRPr="0046239C">
              <w:rPr>
                <w:rStyle w:val="Hyperlien"/>
                <w:noProof/>
              </w:rPr>
              <w:t>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Dossiers à créer</w:t>
            </w:r>
            <w:r w:rsidR="00F6350A">
              <w:rPr>
                <w:noProof/>
                <w:webHidden/>
              </w:rPr>
              <w:tab/>
            </w:r>
            <w:r w:rsidR="00F6350A">
              <w:rPr>
                <w:noProof/>
                <w:webHidden/>
              </w:rPr>
              <w:fldChar w:fldCharType="begin"/>
            </w:r>
            <w:r w:rsidR="00F6350A">
              <w:rPr>
                <w:noProof/>
                <w:webHidden/>
              </w:rPr>
              <w:instrText xml:space="preserve"> PAGEREF _Toc152764838 \h </w:instrText>
            </w:r>
            <w:r w:rsidR="00F6350A">
              <w:rPr>
                <w:noProof/>
                <w:webHidden/>
              </w:rPr>
            </w:r>
            <w:r w:rsidR="00F6350A">
              <w:rPr>
                <w:noProof/>
                <w:webHidden/>
              </w:rPr>
              <w:fldChar w:fldCharType="separate"/>
            </w:r>
            <w:r w:rsidR="00722E35">
              <w:rPr>
                <w:noProof/>
                <w:webHidden/>
              </w:rPr>
              <w:t>1</w:t>
            </w:r>
            <w:r w:rsidR="00F6350A">
              <w:rPr>
                <w:noProof/>
                <w:webHidden/>
              </w:rPr>
              <w:fldChar w:fldCharType="end"/>
            </w:r>
          </w:hyperlink>
        </w:p>
        <w:p w14:paraId="21F2084E" w14:textId="46748C4A"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839" w:history="1">
            <w:r w:rsidR="00F6350A" w:rsidRPr="0046239C">
              <w:rPr>
                <w:rStyle w:val="Hyperlien"/>
                <w:noProof/>
              </w:rPr>
              <w:t>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Charger les résultats</w:t>
            </w:r>
            <w:r w:rsidR="00F6350A">
              <w:rPr>
                <w:noProof/>
                <w:webHidden/>
              </w:rPr>
              <w:tab/>
            </w:r>
            <w:r w:rsidR="00F6350A">
              <w:rPr>
                <w:noProof/>
                <w:webHidden/>
              </w:rPr>
              <w:fldChar w:fldCharType="begin"/>
            </w:r>
            <w:r w:rsidR="00F6350A">
              <w:rPr>
                <w:noProof/>
                <w:webHidden/>
              </w:rPr>
              <w:instrText xml:space="preserve"> PAGEREF _Toc152764839 \h </w:instrText>
            </w:r>
            <w:r w:rsidR="00F6350A">
              <w:rPr>
                <w:noProof/>
                <w:webHidden/>
              </w:rPr>
            </w:r>
            <w:r w:rsidR="00F6350A">
              <w:rPr>
                <w:noProof/>
                <w:webHidden/>
              </w:rPr>
              <w:fldChar w:fldCharType="separate"/>
            </w:r>
            <w:r w:rsidR="00722E35">
              <w:rPr>
                <w:noProof/>
                <w:webHidden/>
              </w:rPr>
              <w:t>2</w:t>
            </w:r>
            <w:r w:rsidR="00F6350A">
              <w:rPr>
                <w:noProof/>
                <w:webHidden/>
              </w:rPr>
              <w:fldChar w:fldCharType="end"/>
            </w:r>
          </w:hyperlink>
        </w:p>
        <w:p w14:paraId="5D354E22" w14:textId="4EC384A0"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0" w:history="1">
            <w:r w:rsidR="00F6350A" w:rsidRPr="0046239C">
              <w:rPr>
                <w:rStyle w:val="Hyperlien"/>
                <w:noProof/>
              </w:rPr>
              <w:t>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données</w:t>
            </w:r>
            <w:r w:rsidR="00F6350A">
              <w:rPr>
                <w:noProof/>
                <w:webHidden/>
              </w:rPr>
              <w:tab/>
            </w:r>
            <w:r w:rsidR="00F6350A">
              <w:rPr>
                <w:noProof/>
                <w:webHidden/>
              </w:rPr>
              <w:fldChar w:fldCharType="begin"/>
            </w:r>
            <w:r w:rsidR="00F6350A">
              <w:rPr>
                <w:noProof/>
                <w:webHidden/>
              </w:rPr>
              <w:instrText xml:space="preserve"> PAGEREF _Toc152764840 \h </w:instrText>
            </w:r>
            <w:r w:rsidR="00F6350A">
              <w:rPr>
                <w:noProof/>
                <w:webHidden/>
              </w:rPr>
            </w:r>
            <w:r w:rsidR="00F6350A">
              <w:rPr>
                <w:noProof/>
                <w:webHidden/>
              </w:rPr>
              <w:fldChar w:fldCharType="separate"/>
            </w:r>
            <w:r w:rsidR="00722E35">
              <w:rPr>
                <w:noProof/>
                <w:webHidden/>
              </w:rPr>
              <w:t>2</w:t>
            </w:r>
            <w:r w:rsidR="00F6350A">
              <w:rPr>
                <w:noProof/>
                <w:webHidden/>
              </w:rPr>
              <w:fldChar w:fldCharType="end"/>
            </w:r>
          </w:hyperlink>
        </w:p>
        <w:p w14:paraId="61035839" w14:textId="191AC2F7"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1" w:history="1">
            <w:r w:rsidR="00F6350A" w:rsidRPr="0046239C">
              <w:rPr>
                <w:rStyle w:val="Hyperlien"/>
                <w:noProof/>
              </w:rPr>
              <w:t>2.1.1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variables chargées</w:t>
            </w:r>
            <w:r w:rsidR="00F6350A">
              <w:rPr>
                <w:noProof/>
                <w:webHidden/>
              </w:rPr>
              <w:tab/>
            </w:r>
            <w:r w:rsidR="00F6350A">
              <w:rPr>
                <w:noProof/>
                <w:webHidden/>
              </w:rPr>
              <w:fldChar w:fldCharType="begin"/>
            </w:r>
            <w:r w:rsidR="00F6350A">
              <w:rPr>
                <w:noProof/>
                <w:webHidden/>
              </w:rPr>
              <w:instrText xml:space="preserve"> PAGEREF _Toc152764841 \h </w:instrText>
            </w:r>
            <w:r w:rsidR="00F6350A">
              <w:rPr>
                <w:noProof/>
                <w:webHidden/>
              </w:rPr>
            </w:r>
            <w:r w:rsidR="00F6350A">
              <w:rPr>
                <w:noProof/>
                <w:webHidden/>
              </w:rPr>
              <w:fldChar w:fldCharType="separate"/>
            </w:r>
            <w:r w:rsidR="00722E35">
              <w:rPr>
                <w:noProof/>
                <w:webHidden/>
              </w:rPr>
              <w:t>2</w:t>
            </w:r>
            <w:r w:rsidR="00F6350A">
              <w:rPr>
                <w:noProof/>
                <w:webHidden/>
              </w:rPr>
              <w:fldChar w:fldCharType="end"/>
            </w:r>
          </w:hyperlink>
        </w:p>
        <w:p w14:paraId="585C75CC" w14:textId="161CA6CE"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2" w:history="1">
            <w:r w:rsidR="00F6350A" w:rsidRPr="0046239C">
              <w:rPr>
                <w:rStyle w:val="Hyperlien"/>
                <w:noProof/>
              </w:rPr>
              <w:t>2.1.2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Variables de muscles</w:t>
            </w:r>
            <w:r w:rsidR="00F6350A">
              <w:rPr>
                <w:noProof/>
                <w:webHidden/>
              </w:rPr>
              <w:tab/>
            </w:r>
            <w:r w:rsidR="00F6350A">
              <w:rPr>
                <w:noProof/>
                <w:webHidden/>
              </w:rPr>
              <w:fldChar w:fldCharType="begin"/>
            </w:r>
            <w:r w:rsidR="00F6350A">
              <w:rPr>
                <w:noProof/>
                <w:webHidden/>
              </w:rPr>
              <w:instrText xml:space="preserve"> PAGEREF _Toc152764842 \h </w:instrText>
            </w:r>
            <w:r w:rsidR="00F6350A">
              <w:rPr>
                <w:noProof/>
                <w:webHidden/>
              </w:rPr>
            </w:r>
            <w:r w:rsidR="00F6350A">
              <w:rPr>
                <w:noProof/>
                <w:webHidden/>
              </w:rPr>
              <w:fldChar w:fldCharType="separate"/>
            </w:r>
            <w:r w:rsidR="00722E35">
              <w:rPr>
                <w:noProof/>
                <w:webHidden/>
              </w:rPr>
              <w:t>3</w:t>
            </w:r>
            <w:r w:rsidR="00F6350A">
              <w:rPr>
                <w:noProof/>
                <w:webHidden/>
              </w:rPr>
              <w:fldChar w:fldCharType="end"/>
            </w:r>
          </w:hyperlink>
        </w:p>
        <w:p w14:paraId="6E1FECF2" w14:textId="4DA83A1D"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3" w:history="1">
            <w:r w:rsidR="00F6350A" w:rsidRPr="0046239C">
              <w:rPr>
                <w:rStyle w:val="Hyperlien"/>
                <w:noProof/>
              </w:rPr>
              <w:t>2.1.3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Constantes</w:t>
            </w:r>
            <w:r w:rsidR="00F6350A">
              <w:rPr>
                <w:noProof/>
                <w:webHidden/>
              </w:rPr>
              <w:tab/>
            </w:r>
            <w:r w:rsidR="00F6350A">
              <w:rPr>
                <w:noProof/>
                <w:webHidden/>
              </w:rPr>
              <w:fldChar w:fldCharType="begin"/>
            </w:r>
            <w:r w:rsidR="00F6350A">
              <w:rPr>
                <w:noProof/>
                <w:webHidden/>
              </w:rPr>
              <w:instrText xml:space="preserve"> PAGEREF _Toc152764843 \h </w:instrText>
            </w:r>
            <w:r w:rsidR="00F6350A">
              <w:rPr>
                <w:noProof/>
                <w:webHidden/>
              </w:rPr>
            </w:r>
            <w:r w:rsidR="00F6350A">
              <w:rPr>
                <w:noProof/>
                <w:webHidden/>
              </w:rPr>
              <w:fldChar w:fldCharType="separate"/>
            </w:r>
            <w:r w:rsidR="00722E35">
              <w:rPr>
                <w:noProof/>
                <w:webHidden/>
              </w:rPr>
              <w:t>5</w:t>
            </w:r>
            <w:r w:rsidR="00F6350A">
              <w:rPr>
                <w:noProof/>
                <w:webHidden/>
              </w:rPr>
              <w:fldChar w:fldCharType="end"/>
            </w:r>
          </w:hyperlink>
        </w:p>
        <w:p w14:paraId="59D1F7F3" w14:textId="72378B51"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4" w:history="1">
            <w:r w:rsidR="00F6350A" w:rsidRPr="0046239C">
              <w:rPr>
                <w:rStyle w:val="Hyperlien"/>
                <w:noProof/>
              </w:rPr>
              <w:t>2.1.4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données résultats</w:t>
            </w:r>
            <w:r w:rsidR="00F6350A">
              <w:rPr>
                <w:noProof/>
                <w:webHidden/>
              </w:rPr>
              <w:tab/>
            </w:r>
            <w:r w:rsidR="00F6350A">
              <w:rPr>
                <w:noProof/>
                <w:webHidden/>
              </w:rPr>
              <w:fldChar w:fldCharType="begin"/>
            </w:r>
            <w:r w:rsidR="00F6350A">
              <w:rPr>
                <w:noProof/>
                <w:webHidden/>
              </w:rPr>
              <w:instrText xml:space="preserve"> PAGEREF _Toc152764844 \h </w:instrText>
            </w:r>
            <w:r w:rsidR="00F6350A">
              <w:rPr>
                <w:noProof/>
                <w:webHidden/>
              </w:rPr>
            </w:r>
            <w:r w:rsidR="00F6350A">
              <w:rPr>
                <w:noProof/>
                <w:webHidden/>
              </w:rPr>
              <w:fldChar w:fldCharType="separate"/>
            </w:r>
            <w:r w:rsidR="00722E35">
              <w:rPr>
                <w:noProof/>
                <w:webHidden/>
              </w:rPr>
              <w:t>7</w:t>
            </w:r>
            <w:r w:rsidR="00F6350A">
              <w:rPr>
                <w:noProof/>
                <w:webHidden/>
              </w:rPr>
              <w:fldChar w:fldCharType="end"/>
            </w:r>
          </w:hyperlink>
        </w:p>
        <w:p w14:paraId="6721FED1" w14:textId="110A5F61"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5" w:history="1">
            <w:r w:rsidR="00F6350A" w:rsidRPr="0046239C">
              <w:rPr>
                <w:rStyle w:val="Hyperlien"/>
                <w:noProof/>
              </w:rPr>
              <w:t>2.2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variables</w:t>
            </w:r>
            <w:r w:rsidR="00F6350A">
              <w:rPr>
                <w:noProof/>
                <w:webHidden/>
              </w:rPr>
              <w:tab/>
            </w:r>
            <w:r w:rsidR="00F6350A">
              <w:rPr>
                <w:noProof/>
                <w:webHidden/>
              </w:rPr>
              <w:fldChar w:fldCharType="begin"/>
            </w:r>
            <w:r w:rsidR="00F6350A">
              <w:rPr>
                <w:noProof/>
                <w:webHidden/>
              </w:rPr>
              <w:instrText xml:space="preserve"> PAGEREF _Toc152764845 \h </w:instrText>
            </w:r>
            <w:r w:rsidR="00F6350A">
              <w:rPr>
                <w:noProof/>
                <w:webHidden/>
              </w:rPr>
            </w:r>
            <w:r w:rsidR="00F6350A">
              <w:rPr>
                <w:noProof/>
                <w:webHidden/>
              </w:rPr>
              <w:fldChar w:fldCharType="separate"/>
            </w:r>
            <w:r w:rsidR="00722E35">
              <w:rPr>
                <w:noProof/>
                <w:webHidden/>
              </w:rPr>
              <w:t>9</w:t>
            </w:r>
            <w:r w:rsidR="00F6350A">
              <w:rPr>
                <w:noProof/>
                <w:webHidden/>
              </w:rPr>
              <w:fldChar w:fldCharType="end"/>
            </w:r>
          </w:hyperlink>
        </w:p>
        <w:p w14:paraId="1E397417" w14:textId="69A13CA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6" w:history="1">
            <w:r w:rsidR="00F6350A" w:rsidRPr="0046239C">
              <w:rPr>
                <w:rStyle w:val="Hyperlien"/>
                <w:noProof/>
              </w:rPr>
              <w:t>2.2.1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Liste des variables à charger: VariableDictionary</w:t>
            </w:r>
            <w:r w:rsidR="00F6350A">
              <w:rPr>
                <w:noProof/>
                <w:webHidden/>
              </w:rPr>
              <w:tab/>
            </w:r>
            <w:r w:rsidR="00F6350A">
              <w:rPr>
                <w:noProof/>
                <w:webHidden/>
              </w:rPr>
              <w:fldChar w:fldCharType="begin"/>
            </w:r>
            <w:r w:rsidR="00F6350A">
              <w:rPr>
                <w:noProof/>
                <w:webHidden/>
              </w:rPr>
              <w:instrText xml:space="preserve"> PAGEREF _Toc152764846 \h </w:instrText>
            </w:r>
            <w:r w:rsidR="00F6350A">
              <w:rPr>
                <w:noProof/>
                <w:webHidden/>
              </w:rPr>
            </w:r>
            <w:r w:rsidR="00F6350A">
              <w:rPr>
                <w:noProof/>
                <w:webHidden/>
              </w:rPr>
              <w:fldChar w:fldCharType="separate"/>
            </w:r>
            <w:r w:rsidR="00722E35">
              <w:rPr>
                <w:noProof/>
                <w:webHidden/>
              </w:rPr>
              <w:t>9</w:t>
            </w:r>
            <w:r w:rsidR="00F6350A">
              <w:rPr>
                <w:noProof/>
                <w:webHidden/>
              </w:rPr>
              <w:fldChar w:fldCharType="end"/>
            </w:r>
          </w:hyperlink>
        </w:p>
        <w:p w14:paraId="1D2759DE" w14:textId="2D18E946"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7" w:history="1">
            <w:r w:rsidR="00F6350A" w:rsidRPr="0046239C">
              <w:rPr>
                <w:rStyle w:val="Hyperlien"/>
                <w:noProof/>
              </w:rPr>
              <w:t>2.3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variables musculaires</w:t>
            </w:r>
            <w:r w:rsidR="00F6350A">
              <w:rPr>
                <w:noProof/>
                <w:webHidden/>
              </w:rPr>
              <w:tab/>
            </w:r>
            <w:r w:rsidR="00F6350A">
              <w:rPr>
                <w:noProof/>
                <w:webHidden/>
              </w:rPr>
              <w:fldChar w:fldCharType="begin"/>
            </w:r>
            <w:r w:rsidR="00F6350A">
              <w:rPr>
                <w:noProof/>
                <w:webHidden/>
              </w:rPr>
              <w:instrText xml:space="preserve"> PAGEREF _Toc152764847 \h </w:instrText>
            </w:r>
            <w:r w:rsidR="00F6350A">
              <w:rPr>
                <w:noProof/>
                <w:webHidden/>
              </w:rPr>
            </w:r>
            <w:r w:rsidR="00F6350A">
              <w:rPr>
                <w:noProof/>
                <w:webHidden/>
              </w:rPr>
              <w:fldChar w:fldCharType="separate"/>
            </w:r>
            <w:r w:rsidR="00722E35">
              <w:rPr>
                <w:noProof/>
                <w:webHidden/>
              </w:rPr>
              <w:t>10</w:t>
            </w:r>
            <w:r w:rsidR="00F6350A">
              <w:rPr>
                <w:noProof/>
                <w:webHidden/>
              </w:rPr>
              <w:fldChar w:fldCharType="end"/>
            </w:r>
          </w:hyperlink>
        </w:p>
        <w:p w14:paraId="09AF6661" w14:textId="09B9FB27"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8" w:history="1">
            <w:r w:rsidR="00F6350A" w:rsidRPr="0046239C">
              <w:rPr>
                <w:rStyle w:val="Hyperlien"/>
                <w:noProof/>
              </w:rPr>
              <w:t>2.3.1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Liste des muscles à charger : MuscleDictionary</w:t>
            </w:r>
            <w:r w:rsidR="00F6350A">
              <w:rPr>
                <w:noProof/>
                <w:webHidden/>
              </w:rPr>
              <w:tab/>
            </w:r>
            <w:r w:rsidR="00F6350A">
              <w:rPr>
                <w:noProof/>
                <w:webHidden/>
              </w:rPr>
              <w:fldChar w:fldCharType="begin"/>
            </w:r>
            <w:r w:rsidR="00F6350A">
              <w:rPr>
                <w:noProof/>
                <w:webHidden/>
              </w:rPr>
              <w:instrText xml:space="preserve"> PAGEREF _Toc152764848 \h </w:instrText>
            </w:r>
            <w:r w:rsidR="00F6350A">
              <w:rPr>
                <w:noProof/>
                <w:webHidden/>
              </w:rPr>
            </w:r>
            <w:r w:rsidR="00F6350A">
              <w:rPr>
                <w:noProof/>
                <w:webHidden/>
              </w:rPr>
              <w:fldChar w:fldCharType="separate"/>
            </w:r>
            <w:r w:rsidR="00722E35">
              <w:rPr>
                <w:noProof/>
                <w:webHidden/>
              </w:rPr>
              <w:t>10</w:t>
            </w:r>
            <w:r w:rsidR="00F6350A">
              <w:rPr>
                <w:noProof/>
                <w:webHidden/>
              </w:rPr>
              <w:fldChar w:fldCharType="end"/>
            </w:r>
          </w:hyperlink>
        </w:p>
        <w:p w14:paraId="28F74AB7" w14:textId="673B04B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9" w:history="1">
            <w:r w:rsidR="00F6350A" w:rsidRPr="0046239C">
              <w:rPr>
                <w:rStyle w:val="Hyperlien"/>
                <w:noProof/>
              </w:rPr>
              <w:t>2.3.2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Liste des variables musculaires à charger : MuscleVariableDictionary</w:t>
            </w:r>
            <w:r w:rsidR="00F6350A">
              <w:rPr>
                <w:noProof/>
                <w:webHidden/>
              </w:rPr>
              <w:tab/>
            </w:r>
            <w:r w:rsidR="00F6350A">
              <w:rPr>
                <w:noProof/>
                <w:webHidden/>
              </w:rPr>
              <w:fldChar w:fldCharType="begin"/>
            </w:r>
            <w:r w:rsidR="00F6350A">
              <w:rPr>
                <w:noProof/>
                <w:webHidden/>
              </w:rPr>
              <w:instrText xml:space="preserve"> PAGEREF _Toc152764849 \h </w:instrText>
            </w:r>
            <w:r w:rsidR="00F6350A">
              <w:rPr>
                <w:noProof/>
                <w:webHidden/>
              </w:rPr>
            </w:r>
            <w:r w:rsidR="00F6350A">
              <w:rPr>
                <w:noProof/>
                <w:webHidden/>
              </w:rPr>
              <w:fldChar w:fldCharType="separate"/>
            </w:r>
            <w:r w:rsidR="00722E35">
              <w:rPr>
                <w:noProof/>
                <w:webHidden/>
              </w:rPr>
              <w:t>12</w:t>
            </w:r>
            <w:r w:rsidR="00F6350A">
              <w:rPr>
                <w:noProof/>
                <w:webHidden/>
              </w:rPr>
              <w:fldChar w:fldCharType="end"/>
            </w:r>
          </w:hyperlink>
        </w:p>
        <w:p w14:paraId="31FA2027" w14:textId="1F0F8DAC"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0" w:history="1">
            <w:r w:rsidR="00F6350A" w:rsidRPr="0046239C">
              <w:rPr>
                <w:rStyle w:val="Hyperlien"/>
                <w:noProof/>
              </w:rPr>
              <w:t>2.4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Calculs avancés lors du chargement des variables</w:t>
            </w:r>
            <w:r w:rsidR="00F6350A">
              <w:rPr>
                <w:noProof/>
                <w:webHidden/>
              </w:rPr>
              <w:tab/>
            </w:r>
            <w:r w:rsidR="00F6350A">
              <w:rPr>
                <w:noProof/>
                <w:webHidden/>
              </w:rPr>
              <w:fldChar w:fldCharType="begin"/>
            </w:r>
            <w:r w:rsidR="00F6350A">
              <w:rPr>
                <w:noProof/>
                <w:webHidden/>
              </w:rPr>
              <w:instrText xml:space="preserve"> PAGEREF _Toc152764850 \h </w:instrText>
            </w:r>
            <w:r w:rsidR="00F6350A">
              <w:rPr>
                <w:noProof/>
                <w:webHidden/>
              </w:rPr>
            </w:r>
            <w:r w:rsidR="00F6350A">
              <w:rPr>
                <w:noProof/>
                <w:webHidden/>
              </w:rPr>
              <w:fldChar w:fldCharType="separate"/>
            </w:r>
            <w:r w:rsidR="00722E35">
              <w:rPr>
                <w:noProof/>
                <w:webHidden/>
              </w:rPr>
              <w:t>13</w:t>
            </w:r>
            <w:r w:rsidR="00F6350A">
              <w:rPr>
                <w:noProof/>
                <w:webHidden/>
              </w:rPr>
              <w:fldChar w:fldCharType="end"/>
            </w:r>
          </w:hyperlink>
        </w:p>
        <w:p w14:paraId="63B0518E" w14:textId="435B8BE8"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1" w:history="1">
            <w:r w:rsidR="00F6350A" w:rsidRPr="0046239C">
              <w:rPr>
                <w:rStyle w:val="Hyperlien"/>
                <w:noProof/>
              </w:rPr>
              <w:t>2.4.1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Facteur multiplicateur</w:t>
            </w:r>
            <w:r w:rsidR="00F6350A">
              <w:rPr>
                <w:noProof/>
                <w:webHidden/>
              </w:rPr>
              <w:tab/>
            </w:r>
            <w:r w:rsidR="00F6350A">
              <w:rPr>
                <w:noProof/>
                <w:webHidden/>
              </w:rPr>
              <w:fldChar w:fldCharType="begin"/>
            </w:r>
            <w:r w:rsidR="00F6350A">
              <w:rPr>
                <w:noProof/>
                <w:webHidden/>
              </w:rPr>
              <w:instrText xml:space="preserve"> PAGEREF _Toc152764851 \h </w:instrText>
            </w:r>
            <w:r w:rsidR="00F6350A">
              <w:rPr>
                <w:noProof/>
                <w:webHidden/>
              </w:rPr>
            </w:r>
            <w:r w:rsidR="00F6350A">
              <w:rPr>
                <w:noProof/>
                <w:webHidden/>
              </w:rPr>
              <w:fldChar w:fldCharType="separate"/>
            </w:r>
            <w:r w:rsidR="00722E35">
              <w:rPr>
                <w:noProof/>
                <w:webHidden/>
              </w:rPr>
              <w:t>13</w:t>
            </w:r>
            <w:r w:rsidR="00F6350A">
              <w:rPr>
                <w:noProof/>
                <w:webHidden/>
              </w:rPr>
              <w:fldChar w:fldCharType="end"/>
            </w:r>
          </w:hyperlink>
        </w:p>
        <w:p w14:paraId="7E35A92C" w14:textId="376E412C"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2" w:history="1">
            <w:r w:rsidR="00F6350A" w:rsidRPr="0046239C">
              <w:rPr>
                <w:rStyle w:val="Hyperlien"/>
                <w:noProof/>
              </w:rPr>
              <w:t>2.4.2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Rotations</w:t>
            </w:r>
            <w:r w:rsidR="00F6350A">
              <w:rPr>
                <w:noProof/>
                <w:webHidden/>
              </w:rPr>
              <w:tab/>
            </w:r>
            <w:r w:rsidR="00F6350A">
              <w:rPr>
                <w:noProof/>
                <w:webHidden/>
              </w:rPr>
              <w:fldChar w:fldCharType="begin"/>
            </w:r>
            <w:r w:rsidR="00F6350A">
              <w:rPr>
                <w:noProof/>
                <w:webHidden/>
              </w:rPr>
              <w:instrText xml:space="preserve"> PAGEREF _Toc152764852 \h </w:instrText>
            </w:r>
            <w:r w:rsidR="00F6350A">
              <w:rPr>
                <w:noProof/>
                <w:webHidden/>
              </w:rPr>
            </w:r>
            <w:r w:rsidR="00F6350A">
              <w:rPr>
                <w:noProof/>
                <w:webHidden/>
              </w:rPr>
              <w:fldChar w:fldCharType="separate"/>
            </w:r>
            <w:r w:rsidR="00722E35">
              <w:rPr>
                <w:noProof/>
                <w:webHidden/>
              </w:rPr>
              <w:t>13</w:t>
            </w:r>
            <w:r w:rsidR="00F6350A">
              <w:rPr>
                <w:noProof/>
                <w:webHidden/>
              </w:rPr>
              <w:fldChar w:fldCharType="end"/>
            </w:r>
          </w:hyperlink>
        </w:p>
        <w:p w14:paraId="6BA7EF19" w14:textId="3C3D8118"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3" w:history="1">
            <w:r w:rsidR="00F6350A" w:rsidRPr="0046239C">
              <w:rPr>
                <w:rStyle w:val="Hyperlien"/>
                <w:noProof/>
              </w:rPr>
              <w:t>2.4.3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Inverser la direction d’un axe</w:t>
            </w:r>
            <w:r w:rsidR="00F6350A">
              <w:rPr>
                <w:noProof/>
                <w:webHidden/>
              </w:rPr>
              <w:tab/>
            </w:r>
            <w:r w:rsidR="00F6350A">
              <w:rPr>
                <w:noProof/>
                <w:webHidden/>
              </w:rPr>
              <w:fldChar w:fldCharType="begin"/>
            </w:r>
            <w:r w:rsidR="00F6350A">
              <w:rPr>
                <w:noProof/>
                <w:webHidden/>
              </w:rPr>
              <w:instrText xml:space="preserve"> PAGEREF _Toc152764853 \h </w:instrText>
            </w:r>
            <w:r w:rsidR="00F6350A">
              <w:rPr>
                <w:noProof/>
                <w:webHidden/>
              </w:rPr>
            </w:r>
            <w:r w:rsidR="00F6350A">
              <w:rPr>
                <w:noProof/>
                <w:webHidden/>
              </w:rPr>
              <w:fldChar w:fldCharType="separate"/>
            </w:r>
            <w:r w:rsidR="00722E35">
              <w:rPr>
                <w:noProof/>
                <w:webHidden/>
              </w:rPr>
              <w:t>14</w:t>
            </w:r>
            <w:r w:rsidR="00F6350A">
              <w:rPr>
                <w:noProof/>
                <w:webHidden/>
              </w:rPr>
              <w:fldChar w:fldCharType="end"/>
            </w:r>
          </w:hyperlink>
        </w:p>
        <w:p w14:paraId="248C8480" w14:textId="55D983B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4" w:history="1">
            <w:r w:rsidR="00F6350A" w:rsidRPr="0046239C">
              <w:rPr>
                <w:rStyle w:val="Hyperlien"/>
                <w:noProof/>
              </w:rPr>
              <w:t>2.4.4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Offset</w:t>
            </w:r>
            <w:r w:rsidR="00F6350A">
              <w:rPr>
                <w:noProof/>
                <w:webHidden/>
              </w:rPr>
              <w:tab/>
            </w:r>
            <w:r w:rsidR="00F6350A">
              <w:rPr>
                <w:noProof/>
                <w:webHidden/>
              </w:rPr>
              <w:fldChar w:fldCharType="begin"/>
            </w:r>
            <w:r w:rsidR="00F6350A">
              <w:rPr>
                <w:noProof/>
                <w:webHidden/>
              </w:rPr>
              <w:instrText xml:space="preserve"> PAGEREF _Toc152764854 \h </w:instrText>
            </w:r>
            <w:r w:rsidR="00F6350A">
              <w:rPr>
                <w:noProof/>
                <w:webHidden/>
              </w:rPr>
            </w:r>
            <w:r w:rsidR="00F6350A">
              <w:rPr>
                <w:noProof/>
                <w:webHidden/>
              </w:rPr>
              <w:fldChar w:fldCharType="separate"/>
            </w:r>
            <w:r w:rsidR="00722E35">
              <w:rPr>
                <w:noProof/>
                <w:webHidden/>
              </w:rPr>
              <w:t>14</w:t>
            </w:r>
            <w:r w:rsidR="00F6350A">
              <w:rPr>
                <w:noProof/>
                <w:webHidden/>
              </w:rPr>
              <w:fldChar w:fldCharType="end"/>
            </w:r>
          </w:hyperlink>
        </w:p>
        <w:p w14:paraId="3DC3E410" w14:textId="5F4188B6"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5" w:history="1">
            <w:r w:rsidR="00F6350A" w:rsidRPr="0046239C">
              <w:rPr>
                <w:rStyle w:val="Hyperlien"/>
                <w:noProof/>
              </w:rPr>
              <w:t>2.4.5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Sélectionner une ligne ou colonne particulière d’une matrice</w:t>
            </w:r>
            <w:r w:rsidR="00F6350A">
              <w:rPr>
                <w:noProof/>
                <w:webHidden/>
              </w:rPr>
              <w:tab/>
            </w:r>
            <w:r w:rsidR="00F6350A">
              <w:rPr>
                <w:noProof/>
                <w:webHidden/>
              </w:rPr>
              <w:fldChar w:fldCharType="begin"/>
            </w:r>
            <w:r w:rsidR="00F6350A">
              <w:rPr>
                <w:noProof/>
                <w:webHidden/>
              </w:rPr>
              <w:instrText xml:space="preserve"> PAGEREF _Toc152764855 \h </w:instrText>
            </w:r>
            <w:r w:rsidR="00F6350A">
              <w:rPr>
                <w:noProof/>
                <w:webHidden/>
              </w:rPr>
            </w:r>
            <w:r w:rsidR="00F6350A">
              <w:rPr>
                <w:noProof/>
                <w:webHidden/>
              </w:rPr>
              <w:fldChar w:fldCharType="separate"/>
            </w:r>
            <w:r w:rsidR="00722E35">
              <w:rPr>
                <w:noProof/>
                <w:webHidden/>
              </w:rPr>
              <w:t>14</w:t>
            </w:r>
            <w:r w:rsidR="00F6350A">
              <w:rPr>
                <w:noProof/>
                <w:webHidden/>
              </w:rPr>
              <w:fldChar w:fldCharType="end"/>
            </w:r>
          </w:hyperlink>
        </w:p>
        <w:p w14:paraId="1F11112E" w14:textId="11AAAEA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6" w:history="1">
            <w:r w:rsidR="00F6350A" w:rsidRPr="0046239C">
              <w:rPr>
                <w:rStyle w:val="Hyperlien"/>
                <w:noProof/>
              </w:rPr>
              <w:t>2.4.6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Calculer la direction d'un vecteur</w:t>
            </w:r>
            <w:r w:rsidR="00F6350A">
              <w:rPr>
                <w:noProof/>
                <w:webHidden/>
              </w:rPr>
              <w:tab/>
            </w:r>
            <w:r w:rsidR="00F6350A">
              <w:rPr>
                <w:noProof/>
                <w:webHidden/>
              </w:rPr>
              <w:fldChar w:fldCharType="begin"/>
            </w:r>
            <w:r w:rsidR="00F6350A">
              <w:rPr>
                <w:noProof/>
                <w:webHidden/>
              </w:rPr>
              <w:instrText xml:space="preserve"> PAGEREF _Toc152764856 \h </w:instrText>
            </w:r>
            <w:r w:rsidR="00F6350A">
              <w:rPr>
                <w:noProof/>
                <w:webHidden/>
              </w:rPr>
            </w:r>
            <w:r w:rsidR="00F6350A">
              <w:rPr>
                <w:noProof/>
                <w:webHidden/>
              </w:rPr>
              <w:fldChar w:fldCharType="separate"/>
            </w:r>
            <w:r w:rsidR="00722E35">
              <w:rPr>
                <w:noProof/>
                <w:webHidden/>
              </w:rPr>
              <w:t>14</w:t>
            </w:r>
            <w:r w:rsidR="00F6350A">
              <w:rPr>
                <w:noProof/>
                <w:webHidden/>
              </w:rPr>
              <w:fldChar w:fldCharType="end"/>
            </w:r>
          </w:hyperlink>
        </w:p>
        <w:p w14:paraId="6CCCE39B" w14:textId="2CB7632A"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7" w:history="1">
            <w:r w:rsidR="00F6350A" w:rsidRPr="0046239C">
              <w:rPr>
                <w:rStyle w:val="Hyperlien"/>
                <w:noProof/>
              </w:rPr>
              <w:t>2.4.7</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forces aux extrémités des muscles</w:t>
            </w:r>
            <w:r w:rsidR="00F6350A">
              <w:rPr>
                <w:noProof/>
                <w:webHidden/>
              </w:rPr>
              <w:tab/>
            </w:r>
            <w:r w:rsidR="00F6350A">
              <w:rPr>
                <w:noProof/>
                <w:webHidden/>
              </w:rPr>
              <w:fldChar w:fldCharType="begin"/>
            </w:r>
            <w:r w:rsidR="00F6350A">
              <w:rPr>
                <w:noProof/>
                <w:webHidden/>
              </w:rPr>
              <w:instrText xml:space="preserve"> PAGEREF _Toc152764857 \h </w:instrText>
            </w:r>
            <w:r w:rsidR="00F6350A">
              <w:rPr>
                <w:noProof/>
                <w:webHidden/>
              </w:rPr>
            </w:r>
            <w:r w:rsidR="00F6350A">
              <w:rPr>
                <w:noProof/>
                <w:webHidden/>
              </w:rPr>
              <w:fldChar w:fldCharType="separate"/>
            </w:r>
            <w:r w:rsidR="00722E35">
              <w:rPr>
                <w:noProof/>
                <w:webHidden/>
              </w:rPr>
              <w:t>15</w:t>
            </w:r>
            <w:r w:rsidR="00F6350A">
              <w:rPr>
                <w:noProof/>
                <w:webHidden/>
              </w:rPr>
              <w:fldChar w:fldCharType="end"/>
            </w:r>
          </w:hyperlink>
        </w:p>
        <w:p w14:paraId="0B449F9B" w14:textId="25464060"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8" w:history="1">
            <w:r w:rsidR="00F6350A" w:rsidRPr="0046239C">
              <w:rPr>
                <w:rStyle w:val="Hyperlien"/>
                <w:noProof/>
              </w:rPr>
              <w:t>2.5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constantes : ConstantsDictionary</w:t>
            </w:r>
            <w:r w:rsidR="00F6350A">
              <w:rPr>
                <w:noProof/>
                <w:webHidden/>
              </w:rPr>
              <w:tab/>
            </w:r>
            <w:r w:rsidR="00F6350A">
              <w:rPr>
                <w:noProof/>
                <w:webHidden/>
              </w:rPr>
              <w:fldChar w:fldCharType="begin"/>
            </w:r>
            <w:r w:rsidR="00F6350A">
              <w:rPr>
                <w:noProof/>
                <w:webHidden/>
              </w:rPr>
              <w:instrText xml:space="preserve"> PAGEREF _Toc152764858 \h </w:instrText>
            </w:r>
            <w:r w:rsidR="00F6350A">
              <w:rPr>
                <w:noProof/>
                <w:webHidden/>
              </w:rPr>
            </w:r>
            <w:r w:rsidR="00F6350A">
              <w:rPr>
                <w:noProof/>
                <w:webHidden/>
              </w:rPr>
              <w:fldChar w:fldCharType="separate"/>
            </w:r>
            <w:r w:rsidR="00722E35">
              <w:rPr>
                <w:noProof/>
                <w:webHidden/>
              </w:rPr>
              <w:t>16</w:t>
            </w:r>
            <w:r w:rsidR="00F6350A">
              <w:rPr>
                <w:noProof/>
                <w:webHidden/>
              </w:rPr>
              <w:fldChar w:fldCharType="end"/>
            </w:r>
          </w:hyperlink>
        </w:p>
        <w:p w14:paraId="62ABBF2B" w14:textId="60578A69"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9" w:history="1">
            <w:r w:rsidR="00F6350A" w:rsidRPr="0046239C">
              <w:rPr>
                <w:rStyle w:val="Hyperlien"/>
                <w:noProof/>
              </w:rPr>
              <w:t>2.6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simulations</w:t>
            </w:r>
            <w:r w:rsidR="00F6350A">
              <w:rPr>
                <w:noProof/>
                <w:webHidden/>
              </w:rPr>
              <w:tab/>
            </w:r>
            <w:r w:rsidR="00F6350A">
              <w:rPr>
                <w:noProof/>
                <w:webHidden/>
              </w:rPr>
              <w:fldChar w:fldCharType="begin"/>
            </w:r>
            <w:r w:rsidR="00F6350A">
              <w:rPr>
                <w:noProof/>
                <w:webHidden/>
              </w:rPr>
              <w:instrText xml:space="preserve"> PAGEREF _Toc152764859 \h </w:instrText>
            </w:r>
            <w:r w:rsidR="00F6350A">
              <w:rPr>
                <w:noProof/>
                <w:webHidden/>
              </w:rPr>
            </w:r>
            <w:r w:rsidR="00F6350A">
              <w:rPr>
                <w:noProof/>
                <w:webHidden/>
              </w:rPr>
              <w:fldChar w:fldCharType="separate"/>
            </w:r>
            <w:r w:rsidR="00722E35">
              <w:rPr>
                <w:noProof/>
                <w:webHidden/>
              </w:rPr>
              <w:t>17</w:t>
            </w:r>
            <w:r w:rsidR="00F6350A">
              <w:rPr>
                <w:noProof/>
                <w:webHidden/>
              </w:rPr>
              <w:fldChar w:fldCharType="end"/>
            </w:r>
          </w:hyperlink>
        </w:p>
        <w:p w14:paraId="71D1C7DC" w14:textId="6F7B02C4"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0" w:history="1">
            <w:r w:rsidR="00F6350A" w:rsidRPr="0046239C">
              <w:rPr>
                <w:rStyle w:val="Hyperlien"/>
                <w:noProof/>
              </w:rPr>
              <w:t>2.6.1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Définition des variables à charger</w:t>
            </w:r>
            <w:r w:rsidR="00F6350A">
              <w:rPr>
                <w:noProof/>
                <w:webHidden/>
              </w:rPr>
              <w:tab/>
            </w:r>
            <w:r w:rsidR="00F6350A">
              <w:rPr>
                <w:noProof/>
                <w:webHidden/>
              </w:rPr>
              <w:fldChar w:fldCharType="begin"/>
            </w:r>
            <w:r w:rsidR="00F6350A">
              <w:rPr>
                <w:noProof/>
                <w:webHidden/>
              </w:rPr>
              <w:instrText xml:space="preserve"> PAGEREF _Toc152764860 \h </w:instrText>
            </w:r>
            <w:r w:rsidR="00F6350A">
              <w:rPr>
                <w:noProof/>
                <w:webHidden/>
              </w:rPr>
            </w:r>
            <w:r w:rsidR="00F6350A">
              <w:rPr>
                <w:noProof/>
                <w:webHidden/>
              </w:rPr>
              <w:fldChar w:fldCharType="separate"/>
            </w:r>
            <w:r w:rsidR="00722E35">
              <w:rPr>
                <w:noProof/>
                <w:webHidden/>
              </w:rPr>
              <w:t>17</w:t>
            </w:r>
            <w:r w:rsidR="00F6350A">
              <w:rPr>
                <w:noProof/>
                <w:webHidden/>
              </w:rPr>
              <w:fldChar w:fldCharType="end"/>
            </w:r>
          </w:hyperlink>
        </w:p>
        <w:p w14:paraId="17ED2AB3" w14:textId="189B48B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1" w:history="1">
            <w:r w:rsidR="00F6350A" w:rsidRPr="0046239C">
              <w:rPr>
                <w:rStyle w:val="Hyperlien"/>
                <w:noProof/>
              </w:rPr>
              <w:t>2.6.2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d’un fichier h5</w:t>
            </w:r>
            <w:r w:rsidR="00F6350A">
              <w:rPr>
                <w:noProof/>
                <w:webHidden/>
              </w:rPr>
              <w:tab/>
            </w:r>
            <w:r w:rsidR="00F6350A">
              <w:rPr>
                <w:noProof/>
                <w:webHidden/>
              </w:rPr>
              <w:fldChar w:fldCharType="begin"/>
            </w:r>
            <w:r w:rsidR="00F6350A">
              <w:rPr>
                <w:noProof/>
                <w:webHidden/>
              </w:rPr>
              <w:instrText xml:space="preserve"> PAGEREF _Toc152764861 \h </w:instrText>
            </w:r>
            <w:r w:rsidR="00F6350A">
              <w:rPr>
                <w:noProof/>
                <w:webHidden/>
              </w:rPr>
            </w:r>
            <w:r w:rsidR="00F6350A">
              <w:rPr>
                <w:noProof/>
                <w:webHidden/>
              </w:rPr>
              <w:fldChar w:fldCharType="separate"/>
            </w:r>
            <w:r w:rsidR="00722E35">
              <w:rPr>
                <w:noProof/>
                <w:webHidden/>
              </w:rPr>
              <w:t>18</w:t>
            </w:r>
            <w:r w:rsidR="00F6350A">
              <w:rPr>
                <w:noProof/>
                <w:webHidden/>
              </w:rPr>
              <w:fldChar w:fldCharType="end"/>
            </w:r>
          </w:hyperlink>
        </w:p>
        <w:p w14:paraId="008BDE89" w14:textId="74BDF176"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2" w:history="1">
            <w:r w:rsidR="00F6350A" w:rsidRPr="0046239C">
              <w:rPr>
                <w:rStyle w:val="Hyperlien"/>
                <w:noProof/>
              </w:rPr>
              <w:t>2.6.3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 plusieurs fichiers pour former des cas de simulation</w:t>
            </w:r>
            <w:r w:rsidR="00F6350A">
              <w:rPr>
                <w:noProof/>
                <w:webHidden/>
              </w:rPr>
              <w:tab/>
            </w:r>
            <w:r w:rsidR="00F6350A">
              <w:rPr>
                <w:noProof/>
                <w:webHidden/>
              </w:rPr>
              <w:fldChar w:fldCharType="begin"/>
            </w:r>
            <w:r w:rsidR="00F6350A">
              <w:rPr>
                <w:noProof/>
                <w:webHidden/>
              </w:rPr>
              <w:instrText xml:space="preserve"> PAGEREF _Toc152764862 \h </w:instrText>
            </w:r>
            <w:r w:rsidR="00F6350A">
              <w:rPr>
                <w:noProof/>
                <w:webHidden/>
              </w:rPr>
            </w:r>
            <w:r w:rsidR="00F6350A">
              <w:rPr>
                <w:noProof/>
                <w:webHidden/>
              </w:rPr>
              <w:fldChar w:fldCharType="separate"/>
            </w:r>
            <w:r w:rsidR="00722E35">
              <w:rPr>
                <w:noProof/>
                <w:webHidden/>
              </w:rPr>
              <w:t>18</w:t>
            </w:r>
            <w:r w:rsidR="00F6350A">
              <w:rPr>
                <w:noProof/>
                <w:webHidden/>
              </w:rPr>
              <w:fldChar w:fldCharType="end"/>
            </w:r>
          </w:hyperlink>
        </w:p>
        <w:p w14:paraId="10E4E884" w14:textId="320E209A"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3" w:history="1">
            <w:r w:rsidR="00F6350A" w:rsidRPr="0046239C">
              <w:rPr>
                <w:rStyle w:val="Hyperlien"/>
                <w:noProof/>
              </w:rPr>
              <w:t>2.6.4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Fonction pour créer des dictionnaires de comparaison</w:t>
            </w:r>
            <w:r w:rsidR="00F6350A">
              <w:rPr>
                <w:noProof/>
                <w:webHidden/>
              </w:rPr>
              <w:tab/>
            </w:r>
            <w:r w:rsidR="00F6350A">
              <w:rPr>
                <w:noProof/>
                <w:webHidden/>
              </w:rPr>
              <w:fldChar w:fldCharType="begin"/>
            </w:r>
            <w:r w:rsidR="00F6350A">
              <w:rPr>
                <w:noProof/>
                <w:webHidden/>
              </w:rPr>
              <w:instrText xml:space="preserve"> PAGEREF _Toc152764863 \h </w:instrText>
            </w:r>
            <w:r w:rsidR="00F6350A">
              <w:rPr>
                <w:noProof/>
                <w:webHidden/>
              </w:rPr>
            </w:r>
            <w:r w:rsidR="00F6350A">
              <w:rPr>
                <w:noProof/>
                <w:webHidden/>
              </w:rPr>
              <w:fldChar w:fldCharType="separate"/>
            </w:r>
            <w:r w:rsidR="00722E35">
              <w:rPr>
                <w:noProof/>
                <w:webHidden/>
              </w:rPr>
              <w:t>18</w:t>
            </w:r>
            <w:r w:rsidR="00F6350A">
              <w:rPr>
                <w:noProof/>
                <w:webHidden/>
              </w:rPr>
              <w:fldChar w:fldCharType="end"/>
            </w:r>
          </w:hyperlink>
        </w:p>
        <w:p w14:paraId="38B8D304" w14:textId="63C77019"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4" w:history="1">
            <w:r w:rsidR="00F6350A" w:rsidRPr="0046239C">
              <w:rPr>
                <w:rStyle w:val="Hyperlien"/>
                <w:noProof/>
              </w:rPr>
              <w:t>2.7</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Combiner les variables de différents cas de simulations</w:t>
            </w:r>
            <w:r w:rsidR="00F6350A">
              <w:rPr>
                <w:noProof/>
                <w:webHidden/>
              </w:rPr>
              <w:tab/>
            </w:r>
            <w:r w:rsidR="00F6350A">
              <w:rPr>
                <w:noProof/>
                <w:webHidden/>
              </w:rPr>
              <w:fldChar w:fldCharType="begin"/>
            </w:r>
            <w:r w:rsidR="00F6350A">
              <w:rPr>
                <w:noProof/>
                <w:webHidden/>
              </w:rPr>
              <w:instrText xml:space="preserve"> PAGEREF _Toc152764864 \h </w:instrText>
            </w:r>
            <w:r w:rsidR="00F6350A">
              <w:rPr>
                <w:noProof/>
                <w:webHidden/>
              </w:rPr>
            </w:r>
            <w:r w:rsidR="00F6350A">
              <w:rPr>
                <w:noProof/>
                <w:webHidden/>
              </w:rPr>
              <w:fldChar w:fldCharType="separate"/>
            </w:r>
            <w:r w:rsidR="00722E35">
              <w:rPr>
                <w:noProof/>
                <w:webHidden/>
              </w:rPr>
              <w:t>19</w:t>
            </w:r>
            <w:r w:rsidR="00F6350A">
              <w:rPr>
                <w:noProof/>
                <w:webHidden/>
              </w:rPr>
              <w:fldChar w:fldCharType="end"/>
            </w:r>
          </w:hyperlink>
        </w:p>
        <w:p w14:paraId="2584153D" w14:textId="112FFC4F"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5" w:history="1">
            <w:r w:rsidR="00F6350A" w:rsidRPr="0046239C">
              <w:rPr>
                <w:rStyle w:val="Hyperlien"/>
                <w:noProof/>
              </w:rPr>
              <w:t>2.8</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Dans le cas où des simulations ont échoué</w:t>
            </w:r>
            <w:r w:rsidR="00F6350A">
              <w:rPr>
                <w:noProof/>
                <w:webHidden/>
              </w:rPr>
              <w:tab/>
            </w:r>
            <w:r w:rsidR="00F6350A">
              <w:rPr>
                <w:noProof/>
                <w:webHidden/>
              </w:rPr>
              <w:fldChar w:fldCharType="begin"/>
            </w:r>
            <w:r w:rsidR="00F6350A">
              <w:rPr>
                <w:noProof/>
                <w:webHidden/>
              </w:rPr>
              <w:instrText xml:space="preserve"> PAGEREF _Toc152764865 \h </w:instrText>
            </w:r>
            <w:r w:rsidR="00F6350A">
              <w:rPr>
                <w:noProof/>
                <w:webHidden/>
              </w:rPr>
            </w:r>
            <w:r w:rsidR="00F6350A">
              <w:rPr>
                <w:noProof/>
                <w:webHidden/>
              </w:rPr>
              <w:fldChar w:fldCharType="separate"/>
            </w:r>
            <w:r w:rsidR="00722E35">
              <w:rPr>
                <w:noProof/>
                <w:webHidden/>
              </w:rPr>
              <w:t>20</w:t>
            </w:r>
            <w:r w:rsidR="00F6350A">
              <w:rPr>
                <w:noProof/>
                <w:webHidden/>
              </w:rPr>
              <w:fldChar w:fldCharType="end"/>
            </w:r>
          </w:hyperlink>
        </w:p>
        <w:p w14:paraId="572F799C" w14:textId="069D14C0"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6" w:history="1">
            <w:r w:rsidR="00F6350A" w:rsidRPr="0046239C">
              <w:rPr>
                <w:rStyle w:val="Hyperlien"/>
                <w:noProof/>
                <w:lang w:eastAsia="en-CA"/>
              </w:rPr>
              <w:t>2.9</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Sauvegarde des dictionnaires de résultats</w:t>
            </w:r>
            <w:r w:rsidR="00F6350A">
              <w:rPr>
                <w:noProof/>
                <w:webHidden/>
              </w:rPr>
              <w:tab/>
            </w:r>
            <w:r w:rsidR="00F6350A">
              <w:rPr>
                <w:noProof/>
                <w:webHidden/>
              </w:rPr>
              <w:fldChar w:fldCharType="begin"/>
            </w:r>
            <w:r w:rsidR="00F6350A">
              <w:rPr>
                <w:noProof/>
                <w:webHidden/>
              </w:rPr>
              <w:instrText xml:space="preserve"> PAGEREF _Toc152764866 \h </w:instrText>
            </w:r>
            <w:r w:rsidR="00F6350A">
              <w:rPr>
                <w:noProof/>
                <w:webHidden/>
              </w:rPr>
            </w:r>
            <w:r w:rsidR="00F6350A">
              <w:rPr>
                <w:noProof/>
                <w:webHidden/>
              </w:rPr>
              <w:fldChar w:fldCharType="separate"/>
            </w:r>
            <w:r w:rsidR="00722E35">
              <w:rPr>
                <w:noProof/>
                <w:webHidden/>
              </w:rPr>
              <w:t>20</w:t>
            </w:r>
            <w:r w:rsidR="00F6350A">
              <w:rPr>
                <w:noProof/>
                <w:webHidden/>
              </w:rPr>
              <w:fldChar w:fldCharType="end"/>
            </w:r>
          </w:hyperlink>
        </w:p>
        <w:p w14:paraId="53593534" w14:textId="33C847AD"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867" w:history="1">
            <w:r w:rsidR="00F6350A" w:rsidRPr="0046239C">
              <w:rPr>
                <w:rStyle w:val="Hyperlien"/>
                <w:noProof/>
              </w:rPr>
              <w:t>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Graphiques</w:t>
            </w:r>
            <w:r w:rsidR="00F6350A">
              <w:rPr>
                <w:noProof/>
                <w:webHidden/>
              </w:rPr>
              <w:tab/>
            </w:r>
            <w:r w:rsidR="00F6350A">
              <w:rPr>
                <w:noProof/>
                <w:webHidden/>
              </w:rPr>
              <w:fldChar w:fldCharType="begin"/>
            </w:r>
            <w:r w:rsidR="00F6350A">
              <w:rPr>
                <w:noProof/>
                <w:webHidden/>
              </w:rPr>
              <w:instrText xml:space="preserve"> PAGEREF _Toc152764867 \h </w:instrText>
            </w:r>
            <w:r w:rsidR="00F6350A">
              <w:rPr>
                <w:noProof/>
                <w:webHidden/>
              </w:rPr>
            </w:r>
            <w:r w:rsidR="00F6350A">
              <w:rPr>
                <w:noProof/>
                <w:webHidden/>
              </w:rPr>
              <w:fldChar w:fldCharType="separate"/>
            </w:r>
            <w:r w:rsidR="00722E35">
              <w:rPr>
                <w:noProof/>
                <w:webHidden/>
              </w:rPr>
              <w:t>21</w:t>
            </w:r>
            <w:r w:rsidR="00F6350A">
              <w:rPr>
                <w:noProof/>
                <w:webHidden/>
              </w:rPr>
              <w:fldChar w:fldCharType="end"/>
            </w:r>
          </w:hyperlink>
        </w:p>
        <w:p w14:paraId="205AFC6F" w14:textId="386591F0"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8" w:history="1">
            <w:r w:rsidR="00F6350A" w:rsidRPr="0046239C">
              <w:rPr>
                <w:rStyle w:val="Hyperlien"/>
                <w:noProof/>
              </w:rPr>
              <w:t>3.1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dictionnaires de résultats sauvegardés</w:t>
            </w:r>
            <w:r w:rsidR="00F6350A">
              <w:rPr>
                <w:noProof/>
                <w:webHidden/>
              </w:rPr>
              <w:tab/>
            </w:r>
            <w:r w:rsidR="00F6350A">
              <w:rPr>
                <w:noProof/>
                <w:webHidden/>
              </w:rPr>
              <w:fldChar w:fldCharType="begin"/>
            </w:r>
            <w:r w:rsidR="00F6350A">
              <w:rPr>
                <w:noProof/>
                <w:webHidden/>
              </w:rPr>
              <w:instrText xml:space="preserve"> PAGEREF _Toc152764868 \h </w:instrText>
            </w:r>
            <w:r w:rsidR="00F6350A">
              <w:rPr>
                <w:noProof/>
                <w:webHidden/>
              </w:rPr>
            </w:r>
            <w:r w:rsidR="00F6350A">
              <w:rPr>
                <w:noProof/>
                <w:webHidden/>
              </w:rPr>
              <w:fldChar w:fldCharType="separate"/>
            </w:r>
            <w:r w:rsidR="00722E35">
              <w:rPr>
                <w:noProof/>
                <w:webHidden/>
              </w:rPr>
              <w:t>21</w:t>
            </w:r>
            <w:r w:rsidR="00F6350A">
              <w:rPr>
                <w:noProof/>
                <w:webHidden/>
              </w:rPr>
              <w:fldChar w:fldCharType="end"/>
            </w:r>
          </w:hyperlink>
        </w:p>
        <w:p w14:paraId="5D93016B" w14:textId="2A8247E9"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9" w:history="1">
            <w:r w:rsidR="00F6350A" w:rsidRPr="0046239C">
              <w:rPr>
                <w:rStyle w:val="Hyperlien"/>
                <w:noProof/>
              </w:rPr>
              <w:t>3.2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Paramètres esthétiques de tous les graphiques</w:t>
            </w:r>
            <w:r w:rsidR="00F6350A">
              <w:rPr>
                <w:noProof/>
                <w:webHidden/>
              </w:rPr>
              <w:tab/>
            </w:r>
            <w:r w:rsidR="00F6350A">
              <w:rPr>
                <w:noProof/>
                <w:webHidden/>
              </w:rPr>
              <w:fldChar w:fldCharType="begin"/>
            </w:r>
            <w:r w:rsidR="00F6350A">
              <w:rPr>
                <w:noProof/>
                <w:webHidden/>
              </w:rPr>
              <w:instrText xml:space="preserve"> PAGEREF _Toc152764869 \h </w:instrText>
            </w:r>
            <w:r w:rsidR="00F6350A">
              <w:rPr>
                <w:noProof/>
                <w:webHidden/>
              </w:rPr>
            </w:r>
            <w:r w:rsidR="00F6350A">
              <w:rPr>
                <w:noProof/>
                <w:webHidden/>
              </w:rPr>
              <w:fldChar w:fldCharType="separate"/>
            </w:r>
            <w:r w:rsidR="00722E35">
              <w:rPr>
                <w:noProof/>
                <w:webHidden/>
              </w:rPr>
              <w:t>21</w:t>
            </w:r>
            <w:r w:rsidR="00F6350A">
              <w:rPr>
                <w:noProof/>
                <w:webHidden/>
              </w:rPr>
              <w:fldChar w:fldCharType="end"/>
            </w:r>
          </w:hyperlink>
        </w:p>
        <w:p w14:paraId="6BAA5091" w14:textId="182FB1C7"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0" w:history="1">
            <w:r w:rsidR="00F6350A" w:rsidRPr="0046239C">
              <w:rPr>
                <w:rStyle w:val="Hyperlien"/>
                <w:noProof/>
              </w:rPr>
              <w:t>3.2.1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Contrôle de la taille de la police des graphiques</w:t>
            </w:r>
            <w:r w:rsidR="00F6350A">
              <w:rPr>
                <w:noProof/>
                <w:webHidden/>
              </w:rPr>
              <w:tab/>
            </w:r>
            <w:r w:rsidR="00F6350A">
              <w:rPr>
                <w:noProof/>
                <w:webHidden/>
              </w:rPr>
              <w:fldChar w:fldCharType="begin"/>
            </w:r>
            <w:r w:rsidR="00F6350A">
              <w:rPr>
                <w:noProof/>
                <w:webHidden/>
              </w:rPr>
              <w:instrText xml:space="preserve"> PAGEREF _Toc152764870 \h </w:instrText>
            </w:r>
            <w:r w:rsidR="00F6350A">
              <w:rPr>
                <w:noProof/>
                <w:webHidden/>
              </w:rPr>
            </w:r>
            <w:r w:rsidR="00F6350A">
              <w:rPr>
                <w:noProof/>
                <w:webHidden/>
              </w:rPr>
              <w:fldChar w:fldCharType="separate"/>
            </w:r>
            <w:r w:rsidR="00722E35">
              <w:rPr>
                <w:noProof/>
                <w:webHidden/>
              </w:rPr>
              <w:t>21</w:t>
            </w:r>
            <w:r w:rsidR="00F6350A">
              <w:rPr>
                <w:noProof/>
                <w:webHidden/>
              </w:rPr>
              <w:fldChar w:fldCharType="end"/>
            </w:r>
          </w:hyperlink>
        </w:p>
        <w:p w14:paraId="7FE1BDB0" w14:textId="0B4BA35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1" w:history="1">
            <w:r w:rsidR="00F6350A" w:rsidRPr="0046239C">
              <w:rPr>
                <w:rStyle w:val="Hyperlien"/>
                <w:noProof/>
              </w:rPr>
              <w:t>3.2.2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Contrôle du style de lignes selon le nom de la simulation ou du cas de simulation</w:t>
            </w:r>
            <w:r w:rsidR="00F6350A">
              <w:rPr>
                <w:noProof/>
                <w:webHidden/>
              </w:rPr>
              <w:tab/>
            </w:r>
            <w:r w:rsidR="00F6350A">
              <w:rPr>
                <w:noProof/>
                <w:webHidden/>
              </w:rPr>
              <w:fldChar w:fldCharType="begin"/>
            </w:r>
            <w:r w:rsidR="00F6350A">
              <w:rPr>
                <w:noProof/>
                <w:webHidden/>
              </w:rPr>
              <w:instrText xml:space="preserve"> PAGEREF _Toc152764871 \h </w:instrText>
            </w:r>
            <w:r w:rsidR="00F6350A">
              <w:rPr>
                <w:noProof/>
                <w:webHidden/>
              </w:rPr>
            </w:r>
            <w:r w:rsidR="00F6350A">
              <w:rPr>
                <w:noProof/>
                <w:webHidden/>
              </w:rPr>
              <w:fldChar w:fldCharType="separate"/>
            </w:r>
            <w:r w:rsidR="00722E35">
              <w:rPr>
                <w:noProof/>
                <w:webHidden/>
              </w:rPr>
              <w:t>22</w:t>
            </w:r>
            <w:r w:rsidR="00F6350A">
              <w:rPr>
                <w:noProof/>
                <w:webHidden/>
              </w:rPr>
              <w:fldChar w:fldCharType="end"/>
            </w:r>
          </w:hyperlink>
        </w:p>
        <w:p w14:paraId="12370240" w14:textId="6E49FDF1"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72" w:history="1">
            <w:r w:rsidR="00F6350A" w:rsidRPr="0046239C">
              <w:rPr>
                <w:rStyle w:val="Hyperlien"/>
                <w:noProof/>
              </w:rPr>
              <w:t>3.3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Choix du texte de la légende</w:t>
            </w:r>
            <w:r w:rsidR="00F6350A">
              <w:rPr>
                <w:noProof/>
                <w:webHidden/>
              </w:rPr>
              <w:tab/>
            </w:r>
            <w:r w:rsidR="00F6350A">
              <w:rPr>
                <w:noProof/>
                <w:webHidden/>
              </w:rPr>
              <w:fldChar w:fldCharType="begin"/>
            </w:r>
            <w:r w:rsidR="00F6350A">
              <w:rPr>
                <w:noProof/>
                <w:webHidden/>
              </w:rPr>
              <w:instrText xml:space="preserve"> PAGEREF _Toc152764872 \h </w:instrText>
            </w:r>
            <w:r w:rsidR="00F6350A">
              <w:rPr>
                <w:noProof/>
                <w:webHidden/>
              </w:rPr>
            </w:r>
            <w:r w:rsidR="00F6350A">
              <w:rPr>
                <w:noProof/>
                <w:webHidden/>
              </w:rPr>
              <w:fldChar w:fldCharType="separate"/>
            </w:r>
            <w:r w:rsidR="00722E35">
              <w:rPr>
                <w:noProof/>
                <w:webHidden/>
              </w:rPr>
              <w:t>24</w:t>
            </w:r>
            <w:r w:rsidR="00F6350A">
              <w:rPr>
                <w:noProof/>
                <w:webHidden/>
              </w:rPr>
              <w:fldChar w:fldCharType="end"/>
            </w:r>
          </w:hyperlink>
        </w:p>
        <w:p w14:paraId="635E07B9" w14:textId="408EF31A"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73" w:history="1">
            <w:r w:rsidR="00F6350A" w:rsidRPr="0046239C">
              <w:rPr>
                <w:rStyle w:val="Hyperlien"/>
                <w:noProof/>
              </w:rPr>
              <w:t>3.4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fonctions de graphiques</w:t>
            </w:r>
            <w:r w:rsidR="00F6350A">
              <w:rPr>
                <w:noProof/>
                <w:webHidden/>
              </w:rPr>
              <w:tab/>
            </w:r>
            <w:r w:rsidR="00F6350A">
              <w:rPr>
                <w:noProof/>
                <w:webHidden/>
              </w:rPr>
              <w:fldChar w:fldCharType="begin"/>
            </w:r>
            <w:r w:rsidR="00F6350A">
              <w:rPr>
                <w:noProof/>
                <w:webHidden/>
              </w:rPr>
              <w:instrText xml:space="preserve"> PAGEREF _Toc152764873 \h </w:instrText>
            </w:r>
            <w:r w:rsidR="00F6350A">
              <w:rPr>
                <w:noProof/>
                <w:webHidden/>
              </w:rPr>
            </w:r>
            <w:r w:rsidR="00F6350A">
              <w:rPr>
                <w:noProof/>
                <w:webHidden/>
              </w:rPr>
              <w:fldChar w:fldCharType="separate"/>
            </w:r>
            <w:r w:rsidR="00722E35">
              <w:rPr>
                <w:noProof/>
                <w:webHidden/>
              </w:rPr>
              <w:t>25</w:t>
            </w:r>
            <w:r w:rsidR="00F6350A">
              <w:rPr>
                <w:noProof/>
                <w:webHidden/>
              </w:rPr>
              <w:fldChar w:fldCharType="end"/>
            </w:r>
          </w:hyperlink>
        </w:p>
        <w:p w14:paraId="295B2012" w14:textId="743C03E7"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4" w:history="1">
            <w:r w:rsidR="00F6350A" w:rsidRPr="0046239C">
              <w:rPr>
                <w:rStyle w:val="Hyperlien"/>
                <w:noProof/>
              </w:rPr>
              <w:t>3.4.1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Arguments obligatoires</w:t>
            </w:r>
            <w:r w:rsidR="00F6350A">
              <w:rPr>
                <w:noProof/>
                <w:webHidden/>
              </w:rPr>
              <w:tab/>
            </w:r>
            <w:r w:rsidR="00F6350A">
              <w:rPr>
                <w:noProof/>
                <w:webHidden/>
              </w:rPr>
              <w:fldChar w:fldCharType="begin"/>
            </w:r>
            <w:r w:rsidR="00F6350A">
              <w:rPr>
                <w:noProof/>
                <w:webHidden/>
              </w:rPr>
              <w:instrText xml:space="preserve"> PAGEREF _Toc152764874 \h </w:instrText>
            </w:r>
            <w:r w:rsidR="00F6350A">
              <w:rPr>
                <w:noProof/>
                <w:webHidden/>
              </w:rPr>
            </w:r>
            <w:r w:rsidR="00F6350A">
              <w:rPr>
                <w:noProof/>
                <w:webHidden/>
              </w:rPr>
              <w:fldChar w:fldCharType="separate"/>
            </w:r>
            <w:r w:rsidR="00722E35">
              <w:rPr>
                <w:noProof/>
                <w:webHidden/>
              </w:rPr>
              <w:t>25</w:t>
            </w:r>
            <w:r w:rsidR="00F6350A">
              <w:rPr>
                <w:noProof/>
                <w:webHidden/>
              </w:rPr>
              <w:fldChar w:fldCharType="end"/>
            </w:r>
          </w:hyperlink>
        </w:p>
        <w:p w14:paraId="27EA208B" w14:textId="59E8264A"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5" w:history="1">
            <w:r w:rsidR="00F6350A" w:rsidRPr="0046239C">
              <w:rPr>
                <w:rStyle w:val="Hyperlien"/>
                <w:noProof/>
              </w:rPr>
              <w:t>3.4.2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Arguments pour indiquer la structure de donnée utilisée</w:t>
            </w:r>
            <w:r w:rsidR="00F6350A">
              <w:rPr>
                <w:noProof/>
                <w:webHidden/>
              </w:rPr>
              <w:tab/>
            </w:r>
            <w:r w:rsidR="00F6350A">
              <w:rPr>
                <w:noProof/>
                <w:webHidden/>
              </w:rPr>
              <w:fldChar w:fldCharType="begin"/>
            </w:r>
            <w:r w:rsidR="00F6350A">
              <w:rPr>
                <w:noProof/>
                <w:webHidden/>
              </w:rPr>
              <w:instrText xml:space="preserve"> PAGEREF _Toc152764875 \h </w:instrText>
            </w:r>
            <w:r w:rsidR="00F6350A">
              <w:rPr>
                <w:noProof/>
                <w:webHidden/>
              </w:rPr>
            </w:r>
            <w:r w:rsidR="00F6350A">
              <w:rPr>
                <w:noProof/>
                <w:webHidden/>
              </w:rPr>
              <w:fldChar w:fldCharType="separate"/>
            </w:r>
            <w:r w:rsidR="00722E35">
              <w:rPr>
                <w:noProof/>
                <w:webHidden/>
              </w:rPr>
              <w:t>25</w:t>
            </w:r>
            <w:r w:rsidR="00F6350A">
              <w:rPr>
                <w:noProof/>
                <w:webHidden/>
              </w:rPr>
              <w:fldChar w:fldCharType="end"/>
            </w:r>
          </w:hyperlink>
        </w:p>
        <w:p w14:paraId="5BEF2B58" w14:textId="554D36B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6" w:history="1">
            <w:r w:rsidR="00F6350A" w:rsidRPr="0046239C">
              <w:rPr>
                <w:rStyle w:val="Hyperlien"/>
                <w:noProof/>
              </w:rPr>
              <w:t>3.4.3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Sélection des composantes de la variable à entrer</w:t>
            </w:r>
            <w:r w:rsidR="00F6350A">
              <w:rPr>
                <w:noProof/>
                <w:webHidden/>
              </w:rPr>
              <w:tab/>
            </w:r>
            <w:r w:rsidR="00F6350A">
              <w:rPr>
                <w:noProof/>
                <w:webHidden/>
              </w:rPr>
              <w:fldChar w:fldCharType="begin"/>
            </w:r>
            <w:r w:rsidR="00F6350A">
              <w:rPr>
                <w:noProof/>
                <w:webHidden/>
              </w:rPr>
              <w:instrText xml:space="preserve"> PAGEREF _Toc152764876 \h </w:instrText>
            </w:r>
            <w:r w:rsidR="00F6350A">
              <w:rPr>
                <w:noProof/>
                <w:webHidden/>
              </w:rPr>
            </w:r>
            <w:r w:rsidR="00F6350A">
              <w:rPr>
                <w:noProof/>
                <w:webHidden/>
              </w:rPr>
              <w:fldChar w:fldCharType="separate"/>
            </w:r>
            <w:r w:rsidR="00722E35">
              <w:rPr>
                <w:noProof/>
                <w:webHidden/>
              </w:rPr>
              <w:t>25</w:t>
            </w:r>
            <w:r w:rsidR="00F6350A">
              <w:rPr>
                <w:noProof/>
                <w:webHidden/>
              </w:rPr>
              <w:fldChar w:fldCharType="end"/>
            </w:r>
          </w:hyperlink>
        </w:p>
        <w:p w14:paraId="015EA750" w14:textId="1F976417"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7" w:history="1">
            <w:r w:rsidR="00F6350A" w:rsidRPr="0046239C">
              <w:rPr>
                <w:rStyle w:val="Hyperlien"/>
                <w:noProof/>
              </w:rPr>
              <w:t>3.4.4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Fonction graph</w:t>
            </w:r>
            <w:r w:rsidR="00F6350A">
              <w:rPr>
                <w:noProof/>
                <w:webHidden/>
              </w:rPr>
              <w:tab/>
            </w:r>
            <w:r w:rsidR="00F6350A">
              <w:rPr>
                <w:noProof/>
                <w:webHidden/>
              </w:rPr>
              <w:fldChar w:fldCharType="begin"/>
            </w:r>
            <w:r w:rsidR="00F6350A">
              <w:rPr>
                <w:noProof/>
                <w:webHidden/>
              </w:rPr>
              <w:instrText xml:space="preserve"> PAGEREF _Toc152764877 \h </w:instrText>
            </w:r>
            <w:r w:rsidR="00F6350A">
              <w:rPr>
                <w:noProof/>
                <w:webHidden/>
              </w:rPr>
            </w:r>
            <w:r w:rsidR="00F6350A">
              <w:rPr>
                <w:noProof/>
                <w:webHidden/>
              </w:rPr>
              <w:fldChar w:fldCharType="separate"/>
            </w:r>
            <w:r w:rsidR="00722E35">
              <w:rPr>
                <w:noProof/>
                <w:webHidden/>
              </w:rPr>
              <w:t>26</w:t>
            </w:r>
            <w:r w:rsidR="00F6350A">
              <w:rPr>
                <w:noProof/>
                <w:webHidden/>
              </w:rPr>
              <w:fldChar w:fldCharType="end"/>
            </w:r>
          </w:hyperlink>
        </w:p>
        <w:p w14:paraId="27456176" w14:textId="089D9F7D"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8" w:history="1">
            <w:r w:rsidR="00F6350A" w:rsidRPr="0046239C">
              <w:rPr>
                <w:rStyle w:val="Hyperlien"/>
                <w:noProof/>
              </w:rPr>
              <w:t>3.4.5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Fonction muscle_graph</w:t>
            </w:r>
            <w:r w:rsidR="00F6350A">
              <w:rPr>
                <w:noProof/>
                <w:webHidden/>
              </w:rPr>
              <w:tab/>
            </w:r>
            <w:r w:rsidR="00F6350A">
              <w:rPr>
                <w:noProof/>
                <w:webHidden/>
              </w:rPr>
              <w:fldChar w:fldCharType="begin"/>
            </w:r>
            <w:r w:rsidR="00F6350A">
              <w:rPr>
                <w:noProof/>
                <w:webHidden/>
              </w:rPr>
              <w:instrText xml:space="preserve"> PAGEREF _Toc152764878 \h </w:instrText>
            </w:r>
            <w:r w:rsidR="00F6350A">
              <w:rPr>
                <w:noProof/>
                <w:webHidden/>
              </w:rPr>
            </w:r>
            <w:r w:rsidR="00F6350A">
              <w:rPr>
                <w:noProof/>
                <w:webHidden/>
              </w:rPr>
              <w:fldChar w:fldCharType="separate"/>
            </w:r>
            <w:r w:rsidR="00722E35">
              <w:rPr>
                <w:noProof/>
                <w:webHidden/>
              </w:rPr>
              <w:t>26</w:t>
            </w:r>
            <w:r w:rsidR="00F6350A">
              <w:rPr>
                <w:noProof/>
                <w:webHidden/>
              </w:rPr>
              <w:fldChar w:fldCharType="end"/>
            </w:r>
          </w:hyperlink>
        </w:p>
        <w:p w14:paraId="2BB8A497" w14:textId="62FE840A"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9" w:history="1">
            <w:r w:rsidR="00F6350A" w:rsidRPr="0046239C">
              <w:rPr>
                <w:rStyle w:val="Hyperlien"/>
                <w:noProof/>
              </w:rPr>
              <w:t>3.4.6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COP_graph</w:t>
            </w:r>
            <w:r w:rsidR="00F6350A">
              <w:rPr>
                <w:noProof/>
                <w:webHidden/>
              </w:rPr>
              <w:tab/>
            </w:r>
            <w:r w:rsidR="00F6350A">
              <w:rPr>
                <w:noProof/>
                <w:webHidden/>
              </w:rPr>
              <w:fldChar w:fldCharType="begin"/>
            </w:r>
            <w:r w:rsidR="00F6350A">
              <w:rPr>
                <w:noProof/>
                <w:webHidden/>
              </w:rPr>
              <w:instrText xml:space="preserve"> PAGEREF _Toc152764879 \h </w:instrText>
            </w:r>
            <w:r w:rsidR="00F6350A">
              <w:rPr>
                <w:noProof/>
                <w:webHidden/>
              </w:rPr>
            </w:r>
            <w:r w:rsidR="00F6350A">
              <w:rPr>
                <w:noProof/>
                <w:webHidden/>
              </w:rPr>
              <w:fldChar w:fldCharType="separate"/>
            </w:r>
            <w:r w:rsidR="00722E35">
              <w:rPr>
                <w:noProof/>
                <w:webHidden/>
              </w:rPr>
              <w:t>27</w:t>
            </w:r>
            <w:r w:rsidR="00F6350A">
              <w:rPr>
                <w:noProof/>
                <w:webHidden/>
              </w:rPr>
              <w:fldChar w:fldCharType="end"/>
            </w:r>
          </w:hyperlink>
        </w:p>
        <w:p w14:paraId="658F0716" w14:textId="32165B9E"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80" w:history="1">
            <w:r w:rsidR="00F6350A" w:rsidRPr="0046239C">
              <w:rPr>
                <w:rStyle w:val="Hyperlien"/>
                <w:noProof/>
              </w:rPr>
              <w:t>3.5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Premade graphs</w:t>
            </w:r>
            <w:r w:rsidR="00F6350A">
              <w:rPr>
                <w:noProof/>
                <w:webHidden/>
              </w:rPr>
              <w:tab/>
            </w:r>
            <w:r w:rsidR="00F6350A">
              <w:rPr>
                <w:noProof/>
                <w:webHidden/>
              </w:rPr>
              <w:fldChar w:fldCharType="begin"/>
            </w:r>
            <w:r w:rsidR="00F6350A">
              <w:rPr>
                <w:noProof/>
                <w:webHidden/>
              </w:rPr>
              <w:instrText xml:space="preserve"> PAGEREF _Toc152764880 \h </w:instrText>
            </w:r>
            <w:r w:rsidR="00F6350A">
              <w:rPr>
                <w:noProof/>
                <w:webHidden/>
              </w:rPr>
            </w:r>
            <w:r w:rsidR="00F6350A">
              <w:rPr>
                <w:noProof/>
                <w:webHidden/>
              </w:rPr>
              <w:fldChar w:fldCharType="separate"/>
            </w:r>
            <w:r w:rsidR="00722E35">
              <w:rPr>
                <w:noProof/>
                <w:webHidden/>
              </w:rPr>
              <w:t>28</w:t>
            </w:r>
            <w:r w:rsidR="00F6350A">
              <w:rPr>
                <w:noProof/>
                <w:webHidden/>
              </w:rPr>
              <w:fldChar w:fldCharType="end"/>
            </w:r>
          </w:hyperlink>
        </w:p>
        <w:p w14:paraId="3B0FD177" w14:textId="18F703D1"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1" w:history="1">
            <w:r w:rsidR="00F6350A" w:rsidRPr="0046239C">
              <w:rPr>
                <w:rStyle w:val="Hyperlien"/>
                <w:noProof/>
              </w:rPr>
              <w:t>3.5.1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muscle_graph_from_list</w:t>
            </w:r>
            <w:r w:rsidR="00F6350A">
              <w:rPr>
                <w:noProof/>
                <w:webHidden/>
              </w:rPr>
              <w:tab/>
            </w:r>
            <w:r w:rsidR="00F6350A">
              <w:rPr>
                <w:noProof/>
                <w:webHidden/>
              </w:rPr>
              <w:fldChar w:fldCharType="begin"/>
            </w:r>
            <w:r w:rsidR="00F6350A">
              <w:rPr>
                <w:noProof/>
                <w:webHidden/>
              </w:rPr>
              <w:instrText xml:space="preserve"> PAGEREF _Toc152764881 \h </w:instrText>
            </w:r>
            <w:r w:rsidR="00F6350A">
              <w:rPr>
                <w:noProof/>
                <w:webHidden/>
              </w:rPr>
            </w:r>
            <w:r w:rsidR="00F6350A">
              <w:rPr>
                <w:noProof/>
                <w:webHidden/>
              </w:rPr>
              <w:fldChar w:fldCharType="separate"/>
            </w:r>
            <w:r w:rsidR="00722E35">
              <w:rPr>
                <w:noProof/>
                <w:webHidden/>
              </w:rPr>
              <w:t>28</w:t>
            </w:r>
            <w:r w:rsidR="00F6350A">
              <w:rPr>
                <w:noProof/>
                <w:webHidden/>
              </w:rPr>
              <w:fldChar w:fldCharType="end"/>
            </w:r>
          </w:hyperlink>
        </w:p>
        <w:p w14:paraId="68E384C4" w14:textId="36179791"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2" w:history="1">
            <w:r w:rsidR="00F6350A" w:rsidRPr="0046239C">
              <w:rPr>
                <w:rStyle w:val="Hyperlien"/>
                <w:noProof/>
              </w:rPr>
              <w:t>3.5.2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graph_all_muscle_fibers</w:t>
            </w:r>
            <w:r w:rsidR="00F6350A">
              <w:rPr>
                <w:noProof/>
                <w:webHidden/>
              </w:rPr>
              <w:tab/>
            </w:r>
            <w:r w:rsidR="00F6350A">
              <w:rPr>
                <w:noProof/>
                <w:webHidden/>
              </w:rPr>
              <w:fldChar w:fldCharType="begin"/>
            </w:r>
            <w:r w:rsidR="00F6350A">
              <w:rPr>
                <w:noProof/>
                <w:webHidden/>
              </w:rPr>
              <w:instrText xml:space="preserve"> PAGEREF _Toc152764882 \h </w:instrText>
            </w:r>
            <w:r w:rsidR="00F6350A">
              <w:rPr>
                <w:noProof/>
                <w:webHidden/>
              </w:rPr>
            </w:r>
            <w:r w:rsidR="00F6350A">
              <w:rPr>
                <w:noProof/>
                <w:webHidden/>
              </w:rPr>
              <w:fldChar w:fldCharType="separate"/>
            </w:r>
            <w:r w:rsidR="00722E35">
              <w:rPr>
                <w:noProof/>
                <w:webHidden/>
              </w:rPr>
              <w:t>28</w:t>
            </w:r>
            <w:r w:rsidR="00F6350A">
              <w:rPr>
                <w:noProof/>
                <w:webHidden/>
              </w:rPr>
              <w:fldChar w:fldCharType="end"/>
            </w:r>
          </w:hyperlink>
        </w:p>
        <w:p w14:paraId="7B69386E" w14:textId="22DFE131"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3" w:history="1">
            <w:r w:rsidR="00F6350A" w:rsidRPr="0046239C">
              <w:rPr>
                <w:rStyle w:val="Hyperlien"/>
                <w:noProof/>
              </w:rPr>
              <w:t>3.5.3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highlight w:val="red"/>
              </w:rPr>
              <w:t>graph_by_category</w:t>
            </w:r>
            <w:r w:rsidR="00F6350A">
              <w:rPr>
                <w:noProof/>
                <w:webHidden/>
              </w:rPr>
              <w:tab/>
            </w:r>
            <w:r w:rsidR="00F6350A">
              <w:rPr>
                <w:noProof/>
                <w:webHidden/>
              </w:rPr>
              <w:fldChar w:fldCharType="begin"/>
            </w:r>
            <w:r w:rsidR="00F6350A">
              <w:rPr>
                <w:noProof/>
                <w:webHidden/>
              </w:rPr>
              <w:instrText xml:space="preserve"> PAGEREF _Toc152764883 \h </w:instrText>
            </w:r>
            <w:r w:rsidR="00F6350A">
              <w:rPr>
                <w:noProof/>
                <w:webHidden/>
              </w:rPr>
            </w:r>
            <w:r w:rsidR="00F6350A">
              <w:rPr>
                <w:noProof/>
                <w:webHidden/>
              </w:rPr>
              <w:fldChar w:fldCharType="separate"/>
            </w:r>
            <w:r w:rsidR="00722E35">
              <w:rPr>
                <w:noProof/>
                <w:webHidden/>
              </w:rPr>
              <w:t>29</w:t>
            </w:r>
            <w:r w:rsidR="00F6350A">
              <w:rPr>
                <w:noProof/>
                <w:webHidden/>
              </w:rPr>
              <w:fldChar w:fldCharType="end"/>
            </w:r>
          </w:hyperlink>
        </w:p>
        <w:p w14:paraId="0EA6BD04" w14:textId="754AB8EF"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84" w:history="1">
            <w:r w:rsidR="00F6350A" w:rsidRPr="0046239C">
              <w:rPr>
                <w:rStyle w:val="Hyperlien"/>
                <w:noProof/>
              </w:rPr>
              <w:t>3.6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Arguments esthétiques facultatifs pour les fonctions de graphique</w:t>
            </w:r>
            <w:r w:rsidR="00F6350A">
              <w:rPr>
                <w:noProof/>
                <w:webHidden/>
              </w:rPr>
              <w:tab/>
            </w:r>
            <w:r w:rsidR="00F6350A">
              <w:rPr>
                <w:noProof/>
                <w:webHidden/>
              </w:rPr>
              <w:fldChar w:fldCharType="begin"/>
            </w:r>
            <w:r w:rsidR="00F6350A">
              <w:rPr>
                <w:noProof/>
                <w:webHidden/>
              </w:rPr>
              <w:instrText xml:space="preserve"> PAGEREF _Toc152764884 \h </w:instrText>
            </w:r>
            <w:r w:rsidR="00F6350A">
              <w:rPr>
                <w:noProof/>
                <w:webHidden/>
              </w:rPr>
            </w:r>
            <w:r w:rsidR="00F6350A">
              <w:rPr>
                <w:noProof/>
                <w:webHidden/>
              </w:rPr>
              <w:fldChar w:fldCharType="separate"/>
            </w:r>
            <w:r w:rsidR="00722E35">
              <w:rPr>
                <w:noProof/>
                <w:webHidden/>
              </w:rPr>
              <w:t>30</w:t>
            </w:r>
            <w:r w:rsidR="00F6350A">
              <w:rPr>
                <w:noProof/>
                <w:webHidden/>
              </w:rPr>
              <w:fldChar w:fldCharType="end"/>
            </w:r>
          </w:hyperlink>
        </w:p>
        <w:p w14:paraId="2DADE90B" w14:textId="45A2AB2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5" w:history="1">
            <w:r w:rsidR="00F6350A" w:rsidRPr="0046239C">
              <w:rPr>
                <w:rStyle w:val="Hyperlien"/>
                <w:noProof/>
              </w:rPr>
              <w:t>3.6.1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Subplot</w:t>
            </w:r>
            <w:r w:rsidR="00F6350A">
              <w:rPr>
                <w:noProof/>
                <w:webHidden/>
              </w:rPr>
              <w:tab/>
            </w:r>
            <w:r w:rsidR="00F6350A">
              <w:rPr>
                <w:noProof/>
                <w:webHidden/>
              </w:rPr>
              <w:fldChar w:fldCharType="begin"/>
            </w:r>
            <w:r w:rsidR="00F6350A">
              <w:rPr>
                <w:noProof/>
                <w:webHidden/>
              </w:rPr>
              <w:instrText xml:space="preserve"> PAGEREF _Toc152764885 \h </w:instrText>
            </w:r>
            <w:r w:rsidR="00F6350A">
              <w:rPr>
                <w:noProof/>
                <w:webHidden/>
              </w:rPr>
            </w:r>
            <w:r w:rsidR="00F6350A">
              <w:rPr>
                <w:noProof/>
                <w:webHidden/>
              </w:rPr>
              <w:fldChar w:fldCharType="separate"/>
            </w:r>
            <w:r w:rsidR="00722E35">
              <w:rPr>
                <w:noProof/>
                <w:webHidden/>
              </w:rPr>
              <w:t>30</w:t>
            </w:r>
            <w:r w:rsidR="00F6350A">
              <w:rPr>
                <w:noProof/>
                <w:webHidden/>
              </w:rPr>
              <w:fldChar w:fldCharType="end"/>
            </w:r>
          </w:hyperlink>
        </w:p>
        <w:p w14:paraId="03D21361" w14:textId="1ED40ECA"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6" w:history="1">
            <w:r w:rsidR="00F6350A" w:rsidRPr="0046239C">
              <w:rPr>
                <w:rStyle w:val="Hyperlien"/>
                <w:noProof/>
              </w:rPr>
              <w:t>3.6.2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Titre d'une case de subplot</w:t>
            </w:r>
            <w:r w:rsidR="00F6350A">
              <w:rPr>
                <w:noProof/>
                <w:webHidden/>
              </w:rPr>
              <w:tab/>
            </w:r>
            <w:r w:rsidR="00F6350A">
              <w:rPr>
                <w:noProof/>
                <w:webHidden/>
              </w:rPr>
              <w:fldChar w:fldCharType="begin"/>
            </w:r>
            <w:r w:rsidR="00F6350A">
              <w:rPr>
                <w:noProof/>
                <w:webHidden/>
              </w:rPr>
              <w:instrText xml:space="preserve"> PAGEREF _Toc152764886 \h </w:instrText>
            </w:r>
            <w:r w:rsidR="00F6350A">
              <w:rPr>
                <w:noProof/>
                <w:webHidden/>
              </w:rPr>
            </w:r>
            <w:r w:rsidR="00F6350A">
              <w:rPr>
                <w:noProof/>
                <w:webHidden/>
              </w:rPr>
              <w:fldChar w:fldCharType="separate"/>
            </w:r>
            <w:r w:rsidR="00722E35">
              <w:rPr>
                <w:noProof/>
                <w:webHidden/>
              </w:rPr>
              <w:t>31</w:t>
            </w:r>
            <w:r w:rsidR="00F6350A">
              <w:rPr>
                <w:noProof/>
                <w:webHidden/>
              </w:rPr>
              <w:fldChar w:fldCharType="end"/>
            </w:r>
          </w:hyperlink>
        </w:p>
        <w:p w14:paraId="2D3E358C" w14:textId="0EDC4631"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7" w:history="1">
            <w:r w:rsidR="00F6350A" w:rsidRPr="0046239C">
              <w:rPr>
                <w:rStyle w:val="Hyperlien"/>
                <w:noProof/>
              </w:rPr>
              <w:t>3.6.3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Limites du graphique</w:t>
            </w:r>
            <w:r w:rsidR="00F6350A">
              <w:rPr>
                <w:noProof/>
                <w:webHidden/>
              </w:rPr>
              <w:tab/>
            </w:r>
            <w:r w:rsidR="00F6350A">
              <w:rPr>
                <w:noProof/>
                <w:webHidden/>
              </w:rPr>
              <w:fldChar w:fldCharType="begin"/>
            </w:r>
            <w:r w:rsidR="00F6350A">
              <w:rPr>
                <w:noProof/>
                <w:webHidden/>
              </w:rPr>
              <w:instrText xml:space="preserve"> PAGEREF _Toc152764887 \h </w:instrText>
            </w:r>
            <w:r w:rsidR="00F6350A">
              <w:rPr>
                <w:noProof/>
                <w:webHidden/>
              </w:rPr>
            </w:r>
            <w:r w:rsidR="00F6350A">
              <w:rPr>
                <w:noProof/>
                <w:webHidden/>
              </w:rPr>
              <w:fldChar w:fldCharType="separate"/>
            </w:r>
            <w:r w:rsidR="00722E35">
              <w:rPr>
                <w:noProof/>
                <w:webHidden/>
              </w:rPr>
              <w:t>31</w:t>
            </w:r>
            <w:r w:rsidR="00F6350A">
              <w:rPr>
                <w:noProof/>
                <w:webHidden/>
              </w:rPr>
              <w:fldChar w:fldCharType="end"/>
            </w:r>
          </w:hyperlink>
        </w:p>
        <w:p w14:paraId="4699165F" w14:textId="72516B8E"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8" w:history="1">
            <w:r w:rsidR="00F6350A" w:rsidRPr="0046239C">
              <w:rPr>
                <w:rStyle w:val="Hyperlien"/>
                <w:noProof/>
              </w:rPr>
              <w:t>3.6.4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Annotation de graphiques</w:t>
            </w:r>
            <w:r w:rsidR="00F6350A">
              <w:rPr>
                <w:noProof/>
                <w:webHidden/>
              </w:rPr>
              <w:tab/>
            </w:r>
            <w:r w:rsidR="00F6350A">
              <w:rPr>
                <w:noProof/>
                <w:webHidden/>
              </w:rPr>
              <w:fldChar w:fldCharType="begin"/>
            </w:r>
            <w:r w:rsidR="00F6350A">
              <w:rPr>
                <w:noProof/>
                <w:webHidden/>
              </w:rPr>
              <w:instrText xml:space="preserve"> PAGEREF _Toc152764888 \h </w:instrText>
            </w:r>
            <w:r w:rsidR="00F6350A">
              <w:rPr>
                <w:noProof/>
                <w:webHidden/>
              </w:rPr>
            </w:r>
            <w:r w:rsidR="00F6350A">
              <w:rPr>
                <w:noProof/>
                <w:webHidden/>
              </w:rPr>
              <w:fldChar w:fldCharType="separate"/>
            </w:r>
            <w:r w:rsidR="00722E35">
              <w:rPr>
                <w:noProof/>
                <w:webHidden/>
              </w:rPr>
              <w:t>32</w:t>
            </w:r>
            <w:r w:rsidR="00F6350A">
              <w:rPr>
                <w:noProof/>
                <w:webHidden/>
              </w:rPr>
              <w:fldChar w:fldCharType="end"/>
            </w:r>
          </w:hyperlink>
        </w:p>
        <w:p w14:paraId="79FC2488" w14:textId="3C23F27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9" w:history="1">
            <w:r w:rsidR="00F6350A" w:rsidRPr="0046239C">
              <w:rPr>
                <w:rStyle w:val="Hyperlien"/>
                <w:noProof/>
              </w:rPr>
              <w:t>3.6.5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Mode de placement des annotations</w:t>
            </w:r>
            <w:r w:rsidR="00F6350A">
              <w:rPr>
                <w:noProof/>
                <w:webHidden/>
              </w:rPr>
              <w:tab/>
            </w:r>
            <w:r w:rsidR="00F6350A">
              <w:rPr>
                <w:noProof/>
                <w:webHidden/>
              </w:rPr>
              <w:fldChar w:fldCharType="begin"/>
            </w:r>
            <w:r w:rsidR="00F6350A">
              <w:rPr>
                <w:noProof/>
                <w:webHidden/>
              </w:rPr>
              <w:instrText xml:space="preserve"> PAGEREF _Toc152764889 \h </w:instrText>
            </w:r>
            <w:r w:rsidR="00F6350A">
              <w:rPr>
                <w:noProof/>
                <w:webHidden/>
              </w:rPr>
            </w:r>
            <w:r w:rsidR="00F6350A">
              <w:rPr>
                <w:noProof/>
                <w:webHidden/>
              </w:rPr>
              <w:fldChar w:fldCharType="separate"/>
            </w:r>
            <w:r w:rsidR="00722E35">
              <w:rPr>
                <w:noProof/>
                <w:webHidden/>
              </w:rPr>
              <w:t>33</w:t>
            </w:r>
            <w:r w:rsidR="00F6350A">
              <w:rPr>
                <w:noProof/>
                <w:webHidden/>
              </w:rPr>
              <w:fldChar w:fldCharType="end"/>
            </w:r>
          </w:hyperlink>
        </w:p>
        <w:p w14:paraId="5912766E" w14:textId="3A4FD66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0" w:history="1">
            <w:r w:rsidR="00F6350A" w:rsidRPr="0046239C">
              <w:rPr>
                <w:rStyle w:val="Hyperlien"/>
                <w:noProof/>
              </w:rPr>
              <w:t>3.6.6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Taille du graphique</w:t>
            </w:r>
            <w:r w:rsidR="00F6350A">
              <w:rPr>
                <w:noProof/>
                <w:webHidden/>
              </w:rPr>
              <w:tab/>
            </w:r>
            <w:r w:rsidR="00F6350A">
              <w:rPr>
                <w:noProof/>
                <w:webHidden/>
              </w:rPr>
              <w:fldChar w:fldCharType="begin"/>
            </w:r>
            <w:r w:rsidR="00F6350A">
              <w:rPr>
                <w:noProof/>
                <w:webHidden/>
              </w:rPr>
              <w:instrText xml:space="preserve"> PAGEREF _Toc152764890 \h </w:instrText>
            </w:r>
            <w:r w:rsidR="00F6350A">
              <w:rPr>
                <w:noProof/>
                <w:webHidden/>
              </w:rPr>
            </w:r>
            <w:r w:rsidR="00F6350A">
              <w:rPr>
                <w:noProof/>
                <w:webHidden/>
              </w:rPr>
              <w:fldChar w:fldCharType="separate"/>
            </w:r>
            <w:r w:rsidR="00722E35">
              <w:rPr>
                <w:noProof/>
                <w:webHidden/>
              </w:rPr>
              <w:t>36</w:t>
            </w:r>
            <w:r w:rsidR="00F6350A">
              <w:rPr>
                <w:noProof/>
                <w:webHidden/>
              </w:rPr>
              <w:fldChar w:fldCharType="end"/>
            </w:r>
          </w:hyperlink>
        </w:p>
        <w:p w14:paraId="34565212" w14:textId="61CA79DA"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1" w:history="1">
            <w:r w:rsidR="00F6350A" w:rsidRPr="0046239C">
              <w:rPr>
                <w:rStyle w:val="Hyperlien"/>
                <w:noProof/>
              </w:rPr>
              <w:t>3.6.7</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Position de la légende</w:t>
            </w:r>
            <w:r w:rsidR="00F6350A">
              <w:rPr>
                <w:noProof/>
                <w:webHidden/>
              </w:rPr>
              <w:tab/>
            </w:r>
            <w:r w:rsidR="00F6350A">
              <w:rPr>
                <w:noProof/>
                <w:webHidden/>
              </w:rPr>
              <w:fldChar w:fldCharType="begin"/>
            </w:r>
            <w:r w:rsidR="00F6350A">
              <w:rPr>
                <w:noProof/>
                <w:webHidden/>
              </w:rPr>
              <w:instrText xml:space="preserve"> PAGEREF _Toc152764891 \h </w:instrText>
            </w:r>
            <w:r w:rsidR="00F6350A">
              <w:rPr>
                <w:noProof/>
                <w:webHidden/>
              </w:rPr>
            </w:r>
            <w:r w:rsidR="00F6350A">
              <w:rPr>
                <w:noProof/>
                <w:webHidden/>
              </w:rPr>
              <w:fldChar w:fldCharType="separate"/>
            </w:r>
            <w:r w:rsidR="00722E35">
              <w:rPr>
                <w:noProof/>
                <w:webHidden/>
              </w:rPr>
              <w:t>36</w:t>
            </w:r>
            <w:r w:rsidR="00F6350A">
              <w:rPr>
                <w:noProof/>
                <w:webHidden/>
              </w:rPr>
              <w:fldChar w:fldCharType="end"/>
            </w:r>
          </w:hyperlink>
        </w:p>
        <w:p w14:paraId="6E975CE5" w14:textId="46E599F7"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2" w:history="1">
            <w:r w:rsidR="00F6350A" w:rsidRPr="0046239C">
              <w:rPr>
                <w:rStyle w:val="Hyperlien"/>
                <w:noProof/>
              </w:rPr>
              <w:t>3.6.8</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add_graph et label</w:t>
            </w:r>
            <w:r w:rsidR="00F6350A">
              <w:rPr>
                <w:noProof/>
                <w:webHidden/>
              </w:rPr>
              <w:tab/>
            </w:r>
            <w:r w:rsidR="00F6350A">
              <w:rPr>
                <w:noProof/>
                <w:webHidden/>
              </w:rPr>
              <w:fldChar w:fldCharType="begin"/>
            </w:r>
            <w:r w:rsidR="00F6350A">
              <w:rPr>
                <w:noProof/>
                <w:webHidden/>
              </w:rPr>
              <w:instrText xml:space="preserve"> PAGEREF _Toc152764892 \h </w:instrText>
            </w:r>
            <w:r w:rsidR="00F6350A">
              <w:rPr>
                <w:noProof/>
                <w:webHidden/>
              </w:rPr>
            </w:r>
            <w:r w:rsidR="00F6350A">
              <w:rPr>
                <w:noProof/>
                <w:webHidden/>
              </w:rPr>
              <w:fldChar w:fldCharType="separate"/>
            </w:r>
            <w:r w:rsidR="00722E35">
              <w:rPr>
                <w:noProof/>
                <w:webHidden/>
              </w:rPr>
              <w:t>37</w:t>
            </w:r>
            <w:r w:rsidR="00F6350A">
              <w:rPr>
                <w:noProof/>
                <w:webHidden/>
              </w:rPr>
              <w:fldChar w:fldCharType="end"/>
            </w:r>
          </w:hyperlink>
        </w:p>
        <w:p w14:paraId="3FD3ADA9" w14:textId="3941DA71"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893" w:history="1">
            <w:r w:rsidR="00F6350A" w:rsidRPr="0046239C">
              <w:rPr>
                <w:rStyle w:val="Hyperlien"/>
                <w:rFonts w:eastAsia="Times New Roman"/>
                <w:noProof/>
                <w:lang w:eastAsia="en-CA"/>
              </w:rPr>
              <w:t>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rFonts w:eastAsia="Times New Roman"/>
                <w:noProof/>
                <w:lang w:eastAsia="en-CA"/>
              </w:rPr>
              <w:t>Comparer les résultats à la littérature</w:t>
            </w:r>
            <w:r w:rsidR="00F6350A">
              <w:rPr>
                <w:noProof/>
                <w:webHidden/>
              </w:rPr>
              <w:tab/>
            </w:r>
            <w:r w:rsidR="00F6350A">
              <w:rPr>
                <w:noProof/>
                <w:webHidden/>
              </w:rPr>
              <w:fldChar w:fldCharType="begin"/>
            </w:r>
            <w:r w:rsidR="00F6350A">
              <w:rPr>
                <w:noProof/>
                <w:webHidden/>
              </w:rPr>
              <w:instrText xml:space="preserve"> PAGEREF _Toc152764893 \h </w:instrText>
            </w:r>
            <w:r w:rsidR="00F6350A">
              <w:rPr>
                <w:noProof/>
                <w:webHidden/>
              </w:rPr>
            </w:r>
            <w:r w:rsidR="00F6350A">
              <w:rPr>
                <w:noProof/>
                <w:webHidden/>
              </w:rPr>
              <w:fldChar w:fldCharType="separate"/>
            </w:r>
            <w:r w:rsidR="00722E35">
              <w:rPr>
                <w:noProof/>
                <w:webHidden/>
              </w:rPr>
              <w:t>38</w:t>
            </w:r>
            <w:r w:rsidR="00F6350A">
              <w:rPr>
                <w:noProof/>
                <w:webHidden/>
              </w:rPr>
              <w:fldChar w:fldCharType="end"/>
            </w:r>
          </w:hyperlink>
        </w:p>
        <w:p w14:paraId="36B9F899" w14:textId="16996E0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4" w:history="1">
            <w:r w:rsidR="00F6350A" w:rsidRPr="0046239C">
              <w:rPr>
                <w:rStyle w:val="Hyperlien"/>
                <w:noProof/>
                <w:lang w:eastAsia="en-CA"/>
              </w:rPr>
              <w:t>4.1.1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Chargement depuis un fichier excel</w:t>
            </w:r>
            <w:r w:rsidR="00F6350A">
              <w:rPr>
                <w:noProof/>
                <w:webHidden/>
              </w:rPr>
              <w:tab/>
            </w:r>
            <w:r w:rsidR="00F6350A">
              <w:rPr>
                <w:noProof/>
                <w:webHidden/>
              </w:rPr>
              <w:fldChar w:fldCharType="begin"/>
            </w:r>
            <w:r w:rsidR="00F6350A">
              <w:rPr>
                <w:noProof/>
                <w:webHidden/>
              </w:rPr>
              <w:instrText xml:space="preserve"> PAGEREF _Toc152764894 \h </w:instrText>
            </w:r>
            <w:r w:rsidR="00F6350A">
              <w:rPr>
                <w:noProof/>
                <w:webHidden/>
              </w:rPr>
            </w:r>
            <w:r w:rsidR="00F6350A">
              <w:rPr>
                <w:noProof/>
                <w:webHidden/>
              </w:rPr>
              <w:fldChar w:fldCharType="separate"/>
            </w:r>
            <w:r w:rsidR="00722E35">
              <w:rPr>
                <w:noProof/>
                <w:webHidden/>
              </w:rPr>
              <w:t>38</w:t>
            </w:r>
            <w:r w:rsidR="00F6350A">
              <w:rPr>
                <w:noProof/>
                <w:webHidden/>
              </w:rPr>
              <w:fldChar w:fldCharType="end"/>
            </w:r>
          </w:hyperlink>
        </w:p>
        <w:p w14:paraId="1782D502" w14:textId="3F5CD094"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5" w:history="1">
            <w:r w:rsidR="00F6350A" w:rsidRPr="0046239C">
              <w:rPr>
                <w:rStyle w:val="Hyperlien"/>
                <w:noProof/>
                <w:lang w:eastAsia="en-CA"/>
              </w:rPr>
              <w:t>4.1.2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Prérequis sur les données</w:t>
            </w:r>
            <w:r w:rsidR="00F6350A">
              <w:rPr>
                <w:noProof/>
                <w:webHidden/>
              </w:rPr>
              <w:tab/>
            </w:r>
            <w:r w:rsidR="00F6350A">
              <w:rPr>
                <w:noProof/>
                <w:webHidden/>
              </w:rPr>
              <w:fldChar w:fldCharType="begin"/>
            </w:r>
            <w:r w:rsidR="00F6350A">
              <w:rPr>
                <w:noProof/>
                <w:webHidden/>
              </w:rPr>
              <w:instrText xml:space="preserve"> PAGEREF _Toc152764895 \h </w:instrText>
            </w:r>
            <w:r w:rsidR="00F6350A">
              <w:rPr>
                <w:noProof/>
                <w:webHidden/>
              </w:rPr>
            </w:r>
            <w:r w:rsidR="00F6350A">
              <w:rPr>
                <w:noProof/>
                <w:webHidden/>
              </w:rPr>
              <w:fldChar w:fldCharType="separate"/>
            </w:r>
            <w:r w:rsidR="00722E35">
              <w:rPr>
                <w:noProof/>
                <w:webHidden/>
              </w:rPr>
              <w:t>38</w:t>
            </w:r>
            <w:r w:rsidR="00F6350A">
              <w:rPr>
                <w:noProof/>
                <w:webHidden/>
              </w:rPr>
              <w:fldChar w:fldCharType="end"/>
            </w:r>
          </w:hyperlink>
        </w:p>
        <w:p w14:paraId="113275E3" w14:textId="1F84E4EA"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6" w:history="1">
            <w:r w:rsidR="00F6350A" w:rsidRPr="0046239C">
              <w:rPr>
                <w:rStyle w:val="Hyperlien"/>
                <w:noProof/>
                <w:lang w:eastAsia="en-CA"/>
              </w:rPr>
              <w:t>4.1.3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Setup de l'onglet de variable</w:t>
            </w:r>
            <w:r w:rsidR="00F6350A">
              <w:rPr>
                <w:noProof/>
                <w:webHidden/>
              </w:rPr>
              <w:tab/>
            </w:r>
            <w:r w:rsidR="00F6350A">
              <w:rPr>
                <w:noProof/>
                <w:webHidden/>
              </w:rPr>
              <w:fldChar w:fldCharType="begin"/>
            </w:r>
            <w:r w:rsidR="00F6350A">
              <w:rPr>
                <w:noProof/>
                <w:webHidden/>
              </w:rPr>
              <w:instrText xml:space="preserve"> PAGEREF _Toc152764896 \h </w:instrText>
            </w:r>
            <w:r w:rsidR="00F6350A">
              <w:rPr>
                <w:noProof/>
                <w:webHidden/>
              </w:rPr>
            </w:r>
            <w:r w:rsidR="00F6350A">
              <w:rPr>
                <w:noProof/>
                <w:webHidden/>
              </w:rPr>
              <w:fldChar w:fldCharType="separate"/>
            </w:r>
            <w:r w:rsidR="00722E35">
              <w:rPr>
                <w:noProof/>
                <w:webHidden/>
              </w:rPr>
              <w:t>38</w:t>
            </w:r>
            <w:r w:rsidR="00F6350A">
              <w:rPr>
                <w:noProof/>
                <w:webHidden/>
              </w:rPr>
              <w:fldChar w:fldCharType="end"/>
            </w:r>
          </w:hyperlink>
        </w:p>
        <w:p w14:paraId="57E135DE" w14:textId="0BC94CE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7" w:history="1">
            <w:r w:rsidR="00F6350A" w:rsidRPr="0046239C">
              <w:rPr>
                <w:rStyle w:val="Hyperlien"/>
                <w:noProof/>
                <w:lang w:eastAsia="en-CA"/>
              </w:rPr>
              <w:t>4.1.4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Informations sur les variables</w:t>
            </w:r>
            <w:r w:rsidR="00F6350A">
              <w:rPr>
                <w:noProof/>
                <w:webHidden/>
              </w:rPr>
              <w:tab/>
            </w:r>
            <w:r w:rsidR="00F6350A">
              <w:rPr>
                <w:noProof/>
                <w:webHidden/>
              </w:rPr>
              <w:fldChar w:fldCharType="begin"/>
            </w:r>
            <w:r w:rsidR="00F6350A">
              <w:rPr>
                <w:noProof/>
                <w:webHidden/>
              </w:rPr>
              <w:instrText xml:space="preserve"> PAGEREF _Toc152764897 \h </w:instrText>
            </w:r>
            <w:r w:rsidR="00F6350A">
              <w:rPr>
                <w:noProof/>
                <w:webHidden/>
              </w:rPr>
            </w:r>
            <w:r w:rsidR="00F6350A">
              <w:rPr>
                <w:noProof/>
                <w:webHidden/>
              </w:rPr>
              <w:fldChar w:fldCharType="separate"/>
            </w:r>
            <w:r w:rsidR="00722E35">
              <w:rPr>
                <w:noProof/>
                <w:webHidden/>
              </w:rPr>
              <w:t>39</w:t>
            </w:r>
            <w:r w:rsidR="00F6350A">
              <w:rPr>
                <w:noProof/>
                <w:webHidden/>
              </w:rPr>
              <w:fldChar w:fldCharType="end"/>
            </w:r>
          </w:hyperlink>
        </w:p>
        <w:p w14:paraId="75DC6C86" w14:textId="6C2E520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8" w:history="1">
            <w:r w:rsidR="00F6350A" w:rsidRPr="0046239C">
              <w:rPr>
                <w:rStyle w:val="Hyperlien"/>
                <w:noProof/>
                <w:lang w:eastAsia="en-CA"/>
              </w:rPr>
              <w:t>4.1.5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Entrée des données</w:t>
            </w:r>
            <w:r w:rsidR="00F6350A">
              <w:rPr>
                <w:noProof/>
                <w:webHidden/>
              </w:rPr>
              <w:tab/>
            </w:r>
            <w:r w:rsidR="00F6350A">
              <w:rPr>
                <w:noProof/>
                <w:webHidden/>
              </w:rPr>
              <w:fldChar w:fldCharType="begin"/>
            </w:r>
            <w:r w:rsidR="00F6350A">
              <w:rPr>
                <w:noProof/>
                <w:webHidden/>
              </w:rPr>
              <w:instrText xml:space="preserve"> PAGEREF _Toc152764898 \h </w:instrText>
            </w:r>
            <w:r w:rsidR="00F6350A">
              <w:rPr>
                <w:noProof/>
                <w:webHidden/>
              </w:rPr>
            </w:r>
            <w:r w:rsidR="00F6350A">
              <w:rPr>
                <w:noProof/>
                <w:webHidden/>
              </w:rPr>
              <w:fldChar w:fldCharType="separate"/>
            </w:r>
            <w:r w:rsidR="00722E35">
              <w:rPr>
                <w:noProof/>
                <w:webHidden/>
              </w:rPr>
              <w:t>39</w:t>
            </w:r>
            <w:r w:rsidR="00F6350A">
              <w:rPr>
                <w:noProof/>
                <w:webHidden/>
              </w:rPr>
              <w:fldChar w:fldCharType="end"/>
            </w:r>
          </w:hyperlink>
        </w:p>
        <w:p w14:paraId="243C3995" w14:textId="2D8240F7"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99" w:history="1">
            <w:r w:rsidR="00F6350A" w:rsidRPr="0046239C">
              <w:rPr>
                <w:rStyle w:val="Hyperlien"/>
                <w:noProof/>
                <w:lang w:eastAsia="en-CA"/>
              </w:rPr>
              <w:t>4.2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Charger le fichier excel</w:t>
            </w:r>
            <w:r w:rsidR="00F6350A">
              <w:rPr>
                <w:noProof/>
                <w:webHidden/>
              </w:rPr>
              <w:tab/>
            </w:r>
            <w:r w:rsidR="00F6350A">
              <w:rPr>
                <w:noProof/>
                <w:webHidden/>
              </w:rPr>
              <w:fldChar w:fldCharType="begin"/>
            </w:r>
            <w:r w:rsidR="00F6350A">
              <w:rPr>
                <w:noProof/>
                <w:webHidden/>
              </w:rPr>
              <w:instrText xml:space="preserve"> PAGEREF _Toc152764899 \h </w:instrText>
            </w:r>
            <w:r w:rsidR="00F6350A">
              <w:rPr>
                <w:noProof/>
                <w:webHidden/>
              </w:rPr>
            </w:r>
            <w:r w:rsidR="00F6350A">
              <w:rPr>
                <w:noProof/>
                <w:webHidden/>
              </w:rPr>
              <w:fldChar w:fldCharType="separate"/>
            </w:r>
            <w:r w:rsidR="00722E35">
              <w:rPr>
                <w:noProof/>
                <w:webHidden/>
              </w:rPr>
              <w:t>40</w:t>
            </w:r>
            <w:r w:rsidR="00F6350A">
              <w:rPr>
                <w:noProof/>
                <w:webHidden/>
              </w:rPr>
              <w:fldChar w:fldCharType="end"/>
            </w:r>
          </w:hyperlink>
        </w:p>
        <w:p w14:paraId="3579C7FF" w14:textId="082A94DC"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0" w:history="1">
            <w:r w:rsidR="00F6350A" w:rsidRPr="0046239C">
              <w:rPr>
                <w:rStyle w:val="Hyperlien"/>
                <w:noProof/>
              </w:rPr>
              <w:t>4.2.1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variables normales</w:t>
            </w:r>
            <w:r w:rsidR="00F6350A">
              <w:rPr>
                <w:noProof/>
                <w:webHidden/>
              </w:rPr>
              <w:tab/>
            </w:r>
            <w:r w:rsidR="00F6350A">
              <w:rPr>
                <w:noProof/>
                <w:webHidden/>
              </w:rPr>
              <w:fldChar w:fldCharType="begin"/>
            </w:r>
            <w:r w:rsidR="00F6350A">
              <w:rPr>
                <w:noProof/>
                <w:webHidden/>
              </w:rPr>
              <w:instrText xml:space="preserve"> PAGEREF _Toc152764900 \h </w:instrText>
            </w:r>
            <w:r w:rsidR="00F6350A">
              <w:rPr>
                <w:noProof/>
                <w:webHidden/>
              </w:rPr>
            </w:r>
            <w:r w:rsidR="00F6350A">
              <w:rPr>
                <w:noProof/>
                <w:webHidden/>
              </w:rPr>
              <w:fldChar w:fldCharType="separate"/>
            </w:r>
            <w:r w:rsidR="00722E35">
              <w:rPr>
                <w:noProof/>
                <w:webHidden/>
              </w:rPr>
              <w:t>41</w:t>
            </w:r>
            <w:r w:rsidR="00F6350A">
              <w:rPr>
                <w:noProof/>
                <w:webHidden/>
              </w:rPr>
              <w:fldChar w:fldCharType="end"/>
            </w:r>
          </w:hyperlink>
        </w:p>
        <w:p w14:paraId="1BFA4453" w14:textId="087C5A1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1" w:history="1">
            <w:r w:rsidR="00F6350A" w:rsidRPr="0046239C">
              <w:rPr>
                <w:rStyle w:val="Hyperlien"/>
                <w:noProof/>
              </w:rPr>
              <w:t>4.2.2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variables musculaires</w:t>
            </w:r>
            <w:r w:rsidR="00F6350A">
              <w:rPr>
                <w:noProof/>
                <w:webHidden/>
              </w:rPr>
              <w:tab/>
            </w:r>
            <w:r w:rsidR="00F6350A">
              <w:rPr>
                <w:noProof/>
                <w:webHidden/>
              </w:rPr>
              <w:fldChar w:fldCharType="begin"/>
            </w:r>
            <w:r w:rsidR="00F6350A">
              <w:rPr>
                <w:noProof/>
                <w:webHidden/>
              </w:rPr>
              <w:instrText xml:space="preserve"> PAGEREF _Toc152764901 \h </w:instrText>
            </w:r>
            <w:r w:rsidR="00F6350A">
              <w:rPr>
                <w:noProof/>
                <w:webHidden/>
              </w:rPr>
            </w:r>
            <w:r w:rsidR="00F6350A">
              <w:rPr>
                <w:noProof/>
                <w:webHidden/>
              </w:rPr>
              <w:fldChar w:fldCharType="separate"/>
            </w:r>
            <w:r w:rsidR="00722E35">
              <w:rPr>
                <w:noProof/>
                <w:webHidden/>
              </w:rPr>
              <w:t>42</w:t>
            </w:r>
            <w:r w:rsidR="00F6350A">
              <w:rPr>
                <w:noProof/>
                <w:webHidden/>
              </w:rPr>
              <w:fldChar w:fldCharType="end"/>
            </w:r>
          </w:hyperlink>
        </w:p>
        <w:p w14:paraId="6B1BF0F4" w14:textId="5AA9B769"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2" w:history="1">
            <w:r w:rsidR="00F6350A" w:rsidRPr="0046239C">
              <w:rPr>
                <w:rStyle w:val="Hyperlien"/>
                <w:noProof/>
              </w:rPr>
              <w:t>4.3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Ajouter à un graphique existant</w:t>
            </w:r>
            <w:r w:rsidR="00F6350A">
              <w:rPr>
                <w:noProof/>
                <w:webHidden/>
              </w:rPr>
              <w:tab/>
            </w:r>
            <w:r w:rsidR="00F6350A">
              <w:rPr>
                <w:noProof/>
                <w:webHidden/>
              </w:rPr>
              <w:fldChar w:fldCharType="begin"/>
            </w:r>
            <w:r w:rsidR="00F6350A">
              <w:rPr>
                <w:noProof/>
                <w:webHidden/>
              </w:rPr>
              <w:instrText xml:space="preserve"> PAGEREF _Toc152764902 \h </w:instrText>
            </w:r>
            <w:r w:rsidR="00F6350A">
              <w:rPr>
                <w:noProof/>
                <w:webHidden/>
              </w:rPr>
            </w:r>
            <w:r w:rsidR="00F6350A">
              <w:rPr>
                <w:noProof/>
                <w:webHidden/>
              </w:rPr>
              <w:fldChar w:fldCharType="separate"/>
            </w:r>
            <w:r w:rsidR="00722E35">
              <w:rPr>
                <w:noProof/>
                <w:webHidden/>
              </w:rPr>
              <w:t>43</w:t>
            </w:r>
            <w:r w:rsidR="00F6350A">
              <w:rPr>
                <w:noProof/>
                <w:webHidden/>
              </w:rPr>
              <w:fldChar w:fldCharType="end"/>
            </w:r>
          </w:hyperlink>
        </w:p>
        <w:p w14:paraId="29F7A173" w14:textId="3AF6B837"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3" w:history="1">
            <w:r w:rsidR="00F6350A" w:rsidRPr="0046239C">
              <w:rPr>
                <w:rStyle w:val="Hyperlien"/>
                <w:noProof/>
              </w:rPr>
              <w:t>4.3.1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Sélectionner les composantes à tracer</w:t>
            </w:r>
            <w:r w:rsidR="00F6350A">
              <w:rPr>
                <w:noProof/>
                <w:webHidden/>
              </w:rPr>
              <w:tab/>
            </w:r>
            <w:r w:rsidR="00F6350A">
              <w:rPr>
                <w:noProof/>
                <w:webHidden/>
              </w:rPr>
              <w:fldChar w:fldCharType="begin"/>
            </w:r>
            <w:r w:rsidR="00F6350A">
              <w:rPr>
                <w:noProof/>
                <w:webHidden/>
              </w:rPr>
              <w:instrText xml:space="preserve"> PAGEREF _Toc152764903 \h </w:instrText>
            </w:r>
            <w:r w:rsidR="00F6350A">
              <w:rPr>
                <w:noProof/>
                <w:webHidden/>
              </w:rPr>
            </w:r>
            <w:r w:rsidR="00F6350A">
              <w:rPr>
                <w:noProof/>
                <w:webHidden/>
              </w:rPr>
              <w:fldChar w:fldCharType="separate"/>
            </w:r>
            <w:r w:rsidR="00722E35">
              <w:rPr>
                <w:noProof/>
                <w:webHidden/>
              </w:rPr>
              <w:t>43</w:t>
            </w:r>
            <w:r w:rsidR="00F6350A">
              <w:rPr>
                <w:noProof/>
                <w:webHidden/>
              </w:rPr>
              <w:fldChar w:fldCharType="end"/>
            </w:r>
          </w:hyperlink>
        </w:p>
        <w:p w14:paraId="1BF98655" w14:textId="4A897716"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4" w:history="1">
            <w:r w:rsidR="00F6350A" w:rsidRPr="0046239C">
              <w:rPr>
                <w:rStyle w:val="Hyperlien"/>
                <w:noProof/>
              </w:rPr>
              <w:t>4.3.2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Tracer un graphique de la littérature seul</w:t>
            </w:r>
            <w:r w:rsidR="00F6350A">
              <w:rPr>
                <w:noProof/>
                <w:webHidden/>
              </w:rPr>
              <w:tab/>
            </w:r>
            <w:r w:rsidR="00F6350A">
              <w:rPr>
                <w:noProof/>
                <w:webHidden/>
              </w:rPr>
              <w:fldChar w:fldCharType="begin"/>
            </w:r>
            <w:r w:rsidR="00F6350A">
              <w:rPr>
                <w:noProof/>
                <w:webHidden/>
              </w:rPr>
              <w:instrText xml:space="preserve"> PAGEREF _Toc152764904 \h </w:instrText>
            </w:r>
            <w:r w:rsidR="00F6350A">
              <w:rPr>
                <w:noProof/>
                <w:webHidden/>
              </w:rPr>
            </w:r>
            <w:r w:rsidR="00F6350A">
              <w:rPr>
                <w:noProof/>
                <w:webHidden/>
              </w:rPr>
              <w:fldChar w:fldCharType="separate"/>
            </w:r>
            <w:r w:rsidR="00722E35">
              <w:rPr>
                <w:noProof/>
                <w:webHidden/>
              </w:rPr>
              <w:t>43</w:t>
            </w:r>
            <w:r w:rsidR="00F6350A">
              <w:rPr>
                <w:noProof/>
                <w:webHidden/>
              </w:rPr>
              <w:fldChar w:fldCharType="end"/>
            </w:r>
          </w:hyperlink>
        </w:p>
        <w:p w14:paraId="4EA31E47" w14:textId="1F85B1B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5" w:history="1">
            <w:r w:rsidR="00F6350A" w:rsidRPr="0046239C">
              <w:rPr>
                <w:rStyle w:val="Hyperlien"/>
                <w:noProof/>
              </w:rPr>
              <w:t>4.3.3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Avec l'argument add_graph</w:t>
            </w:r>
            <w:r w:rsidR="00F6350A">
              <w:rPr>
                <w:noProof/>
                <w:webHidden/>
              </w:rPr>
              <w:tab/>
            </w:r>
            <w:r w:rsidR="00F6350A">
              <w:rPr>
                <w:noProof/>
                <w:webHidden/>
              </w:rPr>
              <w:fldChar w:fldCharType="begin"/>
            </w:r>
            <w:r w:rsidR="00F6350A">
              <w:rPr>
                <w:noProof/>
                <w:webHidden/>
              </w:rPr>
              <w:instrText xml:space="preserve"> PAGEREF _Toc152764905 \h </w:instrText>
            </w:r>
            <w:r w:rsidR="00F6350A">
              <w:rPr>
                <w:noProof/>
                <w:webHidden/>
              </w:rPr>
            </w:r>
            <w:r w:rsidR="00F6350A">
              <w:rPr>
                <w:noProof/>
                <w:webHidden/>
              </w:rPr>
              <w:fldChar w:fldCharType="separate"/>
            </w:r>
            <w:r w:rsidR="00722E35">
              <w:rPr>
                <w:noProof/>
                <w:webHidden/>
              </w:rPr>
              <w:t>43</w:t>
            </w:r>
            <w:r w:rsidR="00F6350A">
              <w:rPr>
                <w:noProof/>
                <w:webHidden/>
              </w:rPr>
              <w:fldChar w:fldCharType="end"/>
            </w:r>
          </w:hyperlink>
        </w:p>
        <w:p w14:paraId="62CD7ADC" w14:textId="1F046752"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906" w:history="1">
            <w:r w:rsidR="00F6350A" w:rsidRPr="0046239C">
              <w:rPr>
                <w:rStyle w:val="Hyperlien"/>
                <w:noProof/>
              </w:rPr>
              <w:t>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des structures des données</w:t>
            </w:r>
            <w:r w:rsidR="00F6350A">
              <w:rPr>
                <w:noProof/>
                <w:webHidden/>
              </w:rPr>
              <w:tab/>
            </w:r>
            <w:r w:rsidR="00F6350A">
              <w:rPr>
                <w:noProof/>
                <w:webHidden/>
              </w:rPr>
              <w:fldChar w:fldCharType="begin"/>
            </w:r>
            <w:r w:rsidR="00F6350A">
              <w:rPr>
                <w:noProof/>
                <w:webHidden/>
              </w:rPr>
              <w:instrText xml:space="preserve"> PAGEREF _Toc152764906 \h </w:instrText>
            </w:r>
            <w:r w:rsidR="00F6350A">
              <w:rPr>
                <w:noProof/>
                <w:webHidden/>
              </w:rPr>
            </w:r>
            <w:r w:rsidR="00F6350A">
              <w:rPr>
                <w:noProof/>
                <w:webHidden/>
              </w:rPr>
              <w:fldChar w:fldCharType="separate"/>
            </w:r>
            <w:r w:rsidR="00722E35">
              <w:rPr>
                <w:noProof/>
                <w:webHidden/>
              </w:rPr>
              <w:t>45</w:t>
            </w:r>
            <w:r w:rsidR="00F6350A">
              <w:rPr>
                <w:noProof/>
                <w:webHidden/>
              </w:rPr>
              <w:fldChar w:fldCharType="end"/>
            </w:r>
          </w:hyperlink>
        </w:p>
        <w:p w14:paraId="7FEF276E" w14:textId="1E10352B"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7" w:history="1">
            <w:r w:rsidR="00F6350A" w:rsidRPr="0046239C">
              <w:rPr>
                <w:rStyle w:val="Hyperlien"/>
                <w:noProof/>
              </w:rPr>
              <w:t>A.</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Structures de dictionnaires de résultats Anybody</w:t>
            </w:r>
            <w:r w:rsidR="00F6350A">
              <w:rPr>
                <w:noProof/>
                <w:webHidden/>
              </w:rPr>
              <w:tab/>
            </w:r>
            <w:r w:rsidR="00F6350A">
              <w:rPr>
                <w:noProof/>
                <w:webHidden/>
              </w:rPr>
              <w:fldChar w:fldCharType="begin"/>
            </w:r>
            <w:r w:rsidR="00F6350A">
              <w:rPr>
                <w:noProof/>
                <w:webHidden/>
              </w:rPr>
              <w:instrText xml:space="preserve"> PAGEREF _Toc152764907 \h </w:instrText>
            </w:r>
            <w:r w:rsidR="00F6350A">
              <w:rPr>
                <w:noProof/>
                <w:webHidden/>
              </w:rPr>
            </w:r>
            <w:r w:rsidR="00F6350A">
              <w:rPr>
                <w:noProof/>
                <w:webHidden/>
              </w:rPr>
              <w:fldChar w:fldCharType="separate"/>
            </w:r>
            <w:r w:rsidR="00722E35">
              <w:rPr>
                <w:noProof/>
                <w:webHidden/>
              </w:rPr>
              <w:t>45</w:t>
            </w:r>
            <w:r w:rsidR="00F6350A">
              <w:rPr>
                <w:noProof/>
                <w:webHidden/>
              </w:rPr>
              <w:fldChar w:fldCharType="end"/>
            </w:r>
          </w:hyperlink>
        </w:p>
        <w:p w14:paraId="14C89B2D" w14:textId="677FC62E"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8" w:history="1">
            <w:r w:rsidR="00F6350A" w:rsidRPr="0046239C">
              <w:rPr>
                <w:rStyle w:val="Hyperlien"/>
                <w:noProof/>
              </w:rPr>
              <w:t>B.</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structure des variables Anybody</w:t>
            </w:r>
            <w:r w:rsidR="00F6350A">
              <w:rPr>
                <w:noProof/>
                <w:webHidden/>
              </w:rPr>
              <w:tab/>
            </w:r>
            <w:r w:rsidR="00F6350A">
              <w:rPr>
                <w:noProof/>
                <w:webHidden/>
              </w:rPr>
              <w:fldChar w:fldCharType="begin"/>
            </w:r>
            <w:r w:rsidR="00F6350A">
              <w:rPr>
                <w:noProof/>
                <w:webHidden/>
              </w:rPr>
              <w:instrText xml:space="preserve"> PAGEREF _Toc152764908 \h </w:instrText>
            </w:r>
            <w:r w:rsidR="00F6350A">
              <w:rPr>
                <w:noProof/>
                <w:webHidden/>
              </w:rPr>
            </w:r>
            <w:r w:rsidR="00F6350A">
              <w:rPr>
                <w:noProof/>
                <w:webHidden/>
              </w:rPr>
              <w:fldChar w:fldCharType="separate"/>
            </w:r>
            <w:r w:rsidR="00722E35">
              <w:rPr>
                <w:noProof/>
                <w:webHidden/>
              </w:rPr>
              <w:t>46</w:t>
            </w:r>
            <w:r w:rsidR="00F6350A">
              <w:rPr>
                <w:noProof/>
                <w:webHidden/>
              </w:rPr>
              <w:fldChar w:fldCharType="end"/>
            </w:r>
          </w:hyperlink>
        </w:p>
        <w:p w14:paraId="6EF5DCB2" w14:textId="3555489D"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9" w:history="1">
            <w:r w:rsidR="00F6350A" w:rsidRPr="0046239C">
              <w:rPr>
                <w:rStyle w:val="Hyperlien"/>
                <w:noProof/>
              </w:rPr>
              <w:t>C.</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structure des variables de la littérature</w:t>
            </w:r>
            <w:r w:rsidR="00F6350A">
              <w:rPr>
                <w:noProof/>
                <w:webHidden/>
              </w:rPr>
              <w:tab/>
            </w:r>
            <w:r w:rsidR="00F6350A">
              <w:rPr>
                <w:noProof/>
                <w:webHidden/>
              </w:rPr>
              <w:fldChar w:fldCharType="begin"/>
            </w:r>
            <w:r w:rsidR="00F6350A">
              <w:rPr>
                <w:noProof/>
                <w:webHidden/>
              </w:rPr>
              <w:instrText xml:space="preserve"> PAGEREF _Toc152764909 \h </w:instrText>
            </w:r>
            <w:r w:rsidR="00F6350A">
              <w:rPr>
                <w:noProof/>
                <w:webHidden/>
              </w:rPr>
            </w:r>
            <w:r w:rsidR="00F6350A">
              <w:rPr>
                <w:noProof/>
                <w:webHidden/>
              </w:rPr>
              <w:fldChar w:fldCharType="separate"/>
            </w:r>
            <w:r w:rsidR="00722E35">
              <w:rPr>
                <w:noProof/>
                <w:webHidden/>
              </w:rPr>
              <w:t>47</w:t>
            </w:r>
            <w:r w:rsidR="00F6350A">
              <w:rPr>
                <w:noProof/>
                <w:webHidden/>
              </w:rPr>
              <w:fldChar w:fldCharType="end"/>
            </w:r>
          </w:hyperlink>
        </w:p>
        <w:p w14:paraId="69208036" w14:textId="6CDC7E5F"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910" w:history="1">
            <w:r w:rsidR="00F6350A" w:rsidRPr="0046239C">
              <w:rPr>
                <w:rStyle w:val="Hyperlien"/>
                <w:noProof/>
              </w:rPr>
              <w:t>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des fonctions graphiques</w:t>
            </w:r>
            <w:r w:rsidR="00F6350A">
              <w:rPr>
                <w:noProof/>
                <w:webHidden/>
              </w:rPr>
              <w:tab/>
            </w:r>
            <w:r w:rsidR="00F6350A">
              <w:rPr>
                <w:noProof/>
                <w:webHidden/>
              </w:rPr>
              <w:fldChar w:fldCharType="begin"/>
            </w:r>
            <w:r w:rsidR="00F6350A">
              <w:rPr>
                <w:noProof/>
                <w:webHidden/>
              </w:rPr>
              <w:instrText xml:space="preserve"> PAGEREF _Toc152764910 \h </w:instrText>
            </w:r>
            <w:r w:rsidR="00F6350A">
              <w:rPr>
                <w:noProof/>
                <w:webHidden/>
              </w:rPr>
            </w:r>
            <w:r w:rsidR="00F6350A">
              <w:rPr>
                <w:noProof/>
                <w:webHidden/>
              </w:rPr>
              <w:fldChar w:fldCharType="separate"/>
            </w:r>
            <w:r w:rsidR="00722E35">
              <w:rPr>
                <w:noProof/>
                <w:webHidden/>
              </w:rPr>
              <w:t>48</w:t>
            </w:r>
            <w:r w:rsidR="00F6350A">
              <w:rPr>
                <w:noProof/>
                <w:webHidden/>
              </w:rPr>
              <w:fldChar w:fldCharType="end"/>
            </w:r>
          </w:hyperlink>
        </w:p>
        <w:p w14:paraId="1EE39905" w14:textId="40009BEC"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1" w:history="1">
            <w:r w:rsidR="00F6350A" w:rsidRPr="0046239C">
              <w:rPr>
                <w:rStyle w:val="Hyperlien"/>
                <w:noProof/>
              </w:rPr>
              <w:t>A.</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fonction graph</w:t>
            </w:r>
            <w:r w:rsidR="00F6350A">
              <w:rPr>
                <w:noProof/>
                <w:webHidden/>
              </w:rPr>
              <w:tab/>
            </w:r>
            <w:r w:rsidR="00F6350A">
              <w:rPr>
                <w:noProof/>
                <w:webHidden/>
              </w:rPr>
              <w:fldChar w:fldCharType="begin"/>
            </w:r>
            <w:r w:rsidR="00F6350A">
              <w:rPr>
                <w:noProof/>
                <w:webHidden/>
              </w:rPr>
              <w:instrText xml:space="preserve"> PAGEREF _Toc152764911 \h </w:instrText>
            </w:r>
            <w:r w:rsidR="00F6350A">
              <w:rPr>
                <w:noProof/>
                <w:webHidden/>
              </w:rPr>
            </w:r>
            <w:r w:rsidR="00F6350A">
              <w:rPr>
                <w:noProof/>
                <w:webHidden/>
              </w:rPr>
              <w:fldChar w:fldCharType="separate"/>
            </w:r>
            <w:r w:rsidR="00722E35">
              <w:rPr>
                <w:noProof/>
                <w:webHidden/>
              </w:rPr>
              <w:t>48</w:t>
            </w:r>
            <w:r w:rsidR="00F6350A">
              <w:rPr>
                <w:noProof/>
                <w:webHidden/>
              </w:rPr>
              <w:fldChar w:fldCharType="end"/>
            </w:r>
          </w:hyperlink>
        </w:p>
        <w:p w14:paraId="1C7222E5" w14:textId="7AAE3319"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2" w:history="1">
            <w:r w:rsidR="00F6350A" w:rsidRPr="0046239C">
              <w:rPr>
                <w:rStyle w:val="Hyperlien"/>
                <w:noProof/>
              </w:rPr>
              <w:t>B.</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fonction muscle_graph</w:t>
            </w:r>
            <w:r w:rsidR="00F6350A">
              <w:rPr>
                <w:noProof/>
                <w:webHidden/>
              </w:rPr>
              <w:tab/>
            </w:r>
            <w:r w:rsidR="00F6350A">
              <w:rPr>
                <w:noProof/>
                <w:webHidden/>
              </w:rPr>
              <w:fldChar w:fldCharType="begin"/>
            </w:r>
            <w:r w:rsidR="00F6350A">
              <w:rPr>
                <w:noProof/>
                <w:webHidden/>
              </w:rPr>
              <w:instrText xml:space="preserve"> PAGEREF _Toc152764912 \h </w:instrText>
            </w:r>
            <w:r w:rsidR="00F6350A">
              <w:rPr>
                <w:noProof/>
                <w:webHidden/>
              </w:rPr>
            </w:r>
            <w:r w:rsidR="00F6350A">
              <w:rPr>
                <w:noProof/>
                <w:webHidden/>
              </w:rPr>
              <w:fldChar w:fldCharType="separate"/>
            </w:r>
            <w:r w:rsidR="00722E35">
              <w:rPr>
                <w:noProof/>
                <w:webHidden/>
              </w:rPr>
              <w:t>49</w:t>
            </w:r>
            <w:r w:rsidR="00F6350A">
              <w:rPr>
                <w:noProof/>
                <w:webHidden/>
              </w:rPr>
              <w:fldChar w:fldCharType="end"/>
            </w:r>
          </w:hyperlink>
        </w:p>
        <w:p w14:paraId="61B16901" w14:textId="67D7718F"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3" w:history="1">
            <w:r w:rsidR="00F6350A" w:rsidRPr="0046239C">
              <w:rPr>
                <w:rStyle w:val="Hyperlien"/>
                <w:noProof/>
              </w:rPr>
              <w:t>C.</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fonction COP_graph</w:t>
            </w:r>
            <w:r w:rsidR="00F6350A">
              <w:rPr>
                <w:noProof/>
                <w:webHidden/>
              </w:rPr>
              <w:tab/>
            </w:r>
            <w:r w:rsidR="00F6350A">
              <w:rPr>
                <w:noProof/>
                <w:webHidden/>
              </w:rPr>
              <w:fldChar w:fldCharType="begin"/>
            </w:r>
            <w:r w:rsidR="00F6350A">
              <w:rPr>
                <w:noProof/>
                <w:webHidden/>
              </w:rPr>
              <w:instrText xml:space="preserve"> PAGEREF _Toc152764913 \h </w:instrText>
            </w:r>
            <w:r w:rsidR="00F6350A">
              <w:rPr>
                <w:noProof/>
                <w:webHidden/>
              </w:rPr>
            </w:r>
            <w:r w:rsidR="00F6350A">
              <w:rPr>
                <w:noProof/>
                <w:webHidden/>
              </w:rPr>
              <w:fldChar w:fldCharType="separate"/>
            </w:r>
            <w:r w:rsidR="00722E35">
              <w:rPr>
                <w:noProof/>
                <w:webHidden/>
              </w:rPr>
              <w:t>50</w:t>
            </w:r>
            <w:r w:rsidR="00F6350A">
              <w:rPr>
                <w:noProof/>
                <w:webHidden/>
              </w:rPr>
              <w:fldChar w:fldCharType="end"/>
            </w:r>
          </w:hyperlink>
        </w:p>
        <w:p w14:paraId="1CD4C41E" w14:textId="6E1645F2" w:rsidR="008C0E43" w:rsidRDefault="008C0E43">
          <w:r>
            <w:rPr>
              <w:b/>
              <w:bCs/>
              <w:lang w:val="fr-CA"/>
            </w:rPr>
            <w:fldChar w:fldCharType="end"/>
          </w:r>
        </w:p>
      </w:sdtContent>
    </w:sdt>
    <w:p w14:paraId="7957ED6B" w14:textId="6685F530" w:rsidR="003A1FBF" w:rsidRDefault="003A1FBF" w:rsidP="0038576D">
      <w:pPr>
        <w:rPr>
          <w:rStyle w:val="normaltextrun"/>
          <w:b/>
        </w:rPr>
      </w:pP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52764833"/>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w:t>
      </w:r>
      <w:proofErr w:type="spellStart"/>
      <w:r>
        <w:rPr>
          <w:lang w:val="fr-CA"/>
        </w:rPr>
        <w:t>templates</w:t>
      </w:r>
      <w:proofErr w:type="spellEnd"/>
      <w:r>
        <w:rPr>
          <w:lang w:val="fr-CA"/>
        </w:rPr>
        <w:t xml:space="preserve"> sont fournis. Le premier permet de charger des résultats de simulation issus de fichiers </w:t>
      </w:r>
      <w:r w:rsidRPr="002816BB">
        <w:rPr>
          <w:b/>
          <w:bCs/>
          <w:lang w:val="fr-CA"/>
        </w:rPr>
        <w:t>anydata.h5</w:t>
      </w:r>
      <w:r>
        <w:rPr>
          <w:lang w:val="fr-CA"/>
        </w:rPr>
        <w:t xml:space="preserve"> et des constantes stockées dans un </w:t>
      </w:r>
      <w:proofErr w:type="spellStart"/>
      <w:r w:rsidRPr="002816BB">
        <w:rPr>
          <w:b/>
          <w:bCs/>
          <w:lang w:val="fr-CA"/>
        </w:rPr>
        <w:t>AnyFileOut</w:t>
      </w:r>
      <w:proofErr w:type="spellEnd"/>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proofErr w:type="spellStart"/>
      <w:r w:rsidR="003E4407" w:rsidRPr="007F3525">
        <w:rPr>
          <w:b/>
          <w:bCs/>
          <w:lang w:val="fr-CA"/>
        </w:rPr>
        <w:t>Anbody_Package</w:t>
      </w:r>
      <w:proofErr w:type="spellEnd"/>
      <w:r w:rsidR="003E4407">
        <w:rPr>
          <w:lang w:val="fr-CA"/>
        </w:rPr>
        <w:t xml:space="preserve"> est situé. </w:t>
      </w:r>
    </w:p>
    <w:p w14:paraId="55AE4E31" w14:textId="36CFDE29" w:rsidR="003E4407" w:rsidRDefault="003E4407" w:rsidP="003931EF">
      <w:pPr>
        <w:pStyle w:val="Titre2"/>
      </w:pPr>
      <w:bookmarkStart w:id="1" w:name="_Toc152764834"/>
      <w:r>
        <w:t>Fichiers nécessaires</w:t>
      </w:r>
      <w:bookmarkEnd w:id="1"/>
    </w:p>
    <w:p w14:paraId="496D6CC6" w14:textId="6239924C" w:rsidR="007E2C9C" w:rsidRDefault="007E2C9C" w:rsidP="003931EF">
      <w:pPr>
        <w:pStyle w:val="Titre3"/>
      </w:pPr>
      <w:bookmarkStart w:id="2" w:name="_Toc152764835"/>
      <w:r w:rsidRPr="003931EF">
        <w:t>Fichiers</w:t>
      </w:r>
      <w:r>
        <w:t xml:space="preserve"> .h5</w:t>
      </w:r>
      <w:bookmarkEnd w:id="2"/>
    </w:p>
    <w:p w14:paraId="76D07D97" w14:textId="3BB1B065" w:rsidR="004E29CC" w:rsidRDefault="001F7702" w:rsidP="0038576D">
      <w:pPr>
        <w:rPr>
          <w:lang w:val="fr-CA"/>
        </w:rPr>
      </w:pPr>
      <w:r>
        <w:rPr>
          <w:lang w:val="fr-CA"/>
        </w:rPr>
        <w:t xml:space="preserve">Le script peut charger des données issues de </w:t>
      </w:r>
      <w:proofErr w:type="gramStart"/>
      <w:r>
        <w:rPr>
          <w:lang w:val="fr-CA"/>
        </w:rPr>
        <w:t>fichiers</w:t>
      </w:r>
      <w:r w:rsidR="007F0E7B">
        <w:rPr>
          <w:lang w:val="fr-CA"/>
        </w:rPr>
        <w:t xml:space="preserve"> </w:t>
      </w:r>
      <w:r w:rsidRPr="007F0E7B">
        <w:rPr>
          <w:b/>
          <w:bCs/>
          <w:lang w:val="fr-CA"/>
        </w:rPr>
        <w:t>.anydata</w:t>
      </w:r>
      <w:proofErr w:type="gramEnd"/>
      <w:r w:rsidRPr="007F0E7B">
        <w:rPr>
          <w:b/>
          <w:bCs/>
          <w:lang w:val="fr-CA"/>
        </w:rPr>
        <w:t>.h5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52764836"/>
      <w:r>
        <w:t xml:space="preserve">Fichiers texte </w:t>
      </w:r>
      <w:proofErr w:type="spellStart"/>
      <w: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931EF">
      <w:pPr>
        <w:pStyle w:val="Titre3"/>
      </w:pPr>
      <w:bookmarkStart w:id="4" w:name="_Toc152764837"/>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52764838"/>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proofErr w:type="spellStart"/>
      <w:r w:rsidRPr="00837D8D">
        <w:rPr>
          <w:b/>
          <w:bCs/>
          <w:lang w:val="fr-CA"/>
        </w:rPr>
        <w:t>Saved</w:t>
      </w:r>
      <w:proofErr w:type="spellEnd"/>
      <w:r w:rsidRPr="00837D8D">
        <w:rPr>
          <w:b/>
          <w:bCs/>
          <w:lang w:val="fr-CA"/>
        </w:rPr>
        <w:t xml:space="preserve">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52764839"/>
      <w:r>
        <w:lastRenderedPageBreak/>
        <w:t>Charger les résultats</w:t>
      </w:r>
      <w:bookmarkEnd w:id="6"/>
    </w:p>
    <w:p w14:paraId="4D1D0D70" w14:textId="42B7FC96" w:rsidR="00192AA1" w:rsidRDefault="00192AA1" w:rsidP="003931EF">
      <w:pPr>
        <w:pStyle w:val="Titre2"/>
      </w:pPr>
      <w:bookmarkStart w:id="7" w:name="_Toc152764840"/>
      <w:r>
        <w:t>Structure des données</w:t>
      </w:r>
      <w:bookmarkEnd w:id="7"/>
    </w:p>
    <w:p w14:paraId="74161C27" w14:textId="6F34CC10" w:rsidR="0019551D" w:rsidRDefault="00436DCD" w:rsidP="003931EF">
      <w:pPr>
        <w:pStyle w:val="Titre3"/>
      </w:pPr>
      <w:bookmarkStart w:id="8" w:name="_Toc152764841"/>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021E88">
        <w:rPr>
          <w:noProof/>
          <w:lang w:val="fr-CA"/>
        </w:rPr>
        <w:t>[</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AP</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IS</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ML</w:t>
      </w:r>
      <w:r w:rsidR="00993649" w:rsidRPr="00021E88">
        <w:rPr>
          <w:rFonts w:ascii="Courier New" w:eastAsia="Times New Roman" w:hAnsi="Courier New" w:cs="Courier New"/>
          <w:color w:val="808080"/>
          <w:sz w:val="20"/>
          <w:szCs w:val="20"/>
          <w:lang w:val="fr-CA" w:eastAsia="en-CA"/>
        </w:rPr>
        <w:t>"</w:t>
      </w:r>
      <w:r w:rsidR="00C73005" w:rsidRPr="00021E88">
        <w:rPr>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52764842"/>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85888" behindDoc="0" locked="0" layoutInCell="1" allowOverlap="1" wp14:anchorId="4B4DA1F7" wp14:editId="3E6CAD2D">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52764843"/>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201E9BE6" w:rsidR="006B745E" w:rsidRDefault="009F1E90" w:rsidP="0038576D">
      <w:pPr>
        <w:rPr>
          <w:lang w:val="fr-CA"/>
        </w:rPr>
      </w:pPr>
      <w:r>
        <w:rPr>
          <w:noProof/>
        </w:rPr>
        <w:lastRenderedPageBreak/>
        <w:drawing>
          <wp:anchor distT="0" distB="0" distL="114300" distR="114300" simplePos="0" relativeHeight="251623424" behindDoc="0" locked="0" layoutInCell="1" allowOverlap="1" wp14:anchorId="6B522AB7" wp14:editId="5E49C8A5">
            <wp:simplePos x="0" y="0"/>
            <wp:positionH relativeFrom="margin">
              <wp:align>right</wp:align>
            </wp:positionH>
            <wp:positionV relativeFrom="paragraph">
              <wp:posOffset>5495925</wp:posOffset>
            </wp:positionV>
            <wp:extent cx="13440410" cy="1095375"/>
            <wp:effectExtent l="0" t="0" r="8890" b="952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101" t="12903" r="12542" b="43649"/>
                    <a:stretch/>
                  </pic:blipFill>
                  <pic:spPr bwMode="auto">
                    <a:xfrm>
                      <a:off x="0" y="0"/>
                      <a:ext cx="13440410"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0457777A" wp14:editId="0D2BD1FE">
            <wp:simplePos x="0" y="0"/>
            <wp:positionH relativeFrom="page">
              <wp:align>left</wp:align>
            </wp:positionH>
            <wp:positionV relativeFrom="paragraph">
              <wp:posOffset>361315</wp:posOffset>
            </wp:positionV>
            <wp:extent cx="15567660" cy="4962525"/>
            <wp:effectExtent l="0" t="0" r="0" b="0"/>
            <wp:wrapTopAndBottom/>
            <wp:docPr id="140114270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2706"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168" t="65224" r="2199" b="3205"/>
                    <a:stretch/>
                  </pic:blipFill>
                  <pic:spPr bwMode="auto">
                    <a:xfrm>
                      <a:off x="0" y="0"/>
                      <a:ext cx="15572961" cy="496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9F1E90">
          <w:pgSz w:w="24480" w:h="15840" w:orient="landscape" w:code="3"/>
          <w:pgMar w:top="1440" w:right="1440" w:bottom="1440" w:left="1440" w:header="720" w:footer="720" w:gutter="0"/>
          <w:cols w:space="720"/>
          <w:docGrid w:linePitch="360"/>
        </w:sectPr>
      </w:pPr>
    </w:p>
    <w:p w14:paraId="118F59D1" w14:textId="1A0D8C28" w:rsidR="00436DCD" w:rsidRDefault="00436DCD" w:rsidP="003931EF">
      <w:pPr>
        <w:pStyle w:val="Titre3"/>
      </w:pPr>
      <w:bookmarkStart w:id="11" w:name="_Toc152764844"/>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27520" behindDoc="0" locked="0" layoutInCell="1" allowOverlap="1" wp14:anchorId="719E6D9E" wp14:editId="7792FFBF">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7B09DD0A"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722E35">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27520;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BApxAAAAAAAAAAAAAAAAAIBKoBAHAAAAAAAAAAAAAAAAAKgE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FEAIIf0IhThCyKCkqvibfzkU4sqjEIcmFOIIIYQQ0s9QiKsGCnEAAADDhUIcgGFFAYQQ0o9Q&#10;iCOEDEq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AAAAAAAAGEEKceUU4gAAAAAAAAAAAEaQQlw5hTgAAAAAAAAAAIARpBBXTiEOAAAA&#10;AAAAAABgBCnElVOIAwAAAAAAAAAAGEEKceUU4gAAAAAAAAAAAEaQQlw5hTgAAAAAAAAAAIARpBBX&#10;TiEOAAAAAAAAAABgBCnElVOIAwAAAAAAAAAAGEEKceUU4gAAAAAAAAAAAEaQQlw5hTgAAAAAAAAA&#10;AIARpBBXTiEOAAAAAAAAAABgBCnElVOIAwAAAAAAAAAAGEE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DgorjyyiuHP29fc801myMAAAAAAADb5X+s&#10;rw5P+jycn0JcP4U4AADgonjhC184/Hk7xTgAAAAAAIAx9XnC8573vM0Rzkchrp9CHAAAcFG0U5zn&#10;L7MAAAAAAADlvvvuG64yU58lvPrVr968hfNRiOunEAcAAFw0V1111dafu5Orr756+AutiIiIiIiI&#10;iIiIiIisb1KEy4xw9flBvk9BjgtTiOunEAcAAFw0+ctrSnD1Z28REREREREREREREZE2ucpMejws&#10;RiGun0IcAABw0eXP3Jkt7pnPfObWn8NFRERERERERERERGQ9c+WVVw6fG7zhDW8wM1wn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4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eS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ei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EiIGZpbGw9IiMzMzMzMzMiLz48&#10;cGF0aCBkPSJNMTM1LTE5NEMyMjItMTk1IDE5My04MSAxOTggMEwxNDggMEMxNDEtNTcgMTcxLTE1&#10;NyAxMTQtMTU3IDU1LTE1NyA4MC02MCA3NSAwTDI1IDAgMjQtMTkwIDcxLTE5MEM3My0xNzggNzAt&#10;MTYyIDc0LTE1MiA4Ni0xNzggMTAyLTE5MyAxMzUtMTk0IiBpZD0iYUI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RS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g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7B09DD0A"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722E35">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0CC8F10C"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1672F7" w:rsidRPr="001672F7">
        <w:rPr>
          <w:lang w:val="fr-CA"/>
        </w:rPr>
        <w:t>pour</w:t>
      </w:r>
      <w:r w:rsidR="001672F7">
        <w:rPr>
          <w:b/>
          <w:bCs/>
          <w:color w:val="000080"/>
          <w:lang w:val="fr-CA" w:eastAsia="en-CA"/>
        </w:rPr>
        <w:t xml:space="preserve"> </w:t>
      </w:r>
      <w:r w:rsidR="001672F7" w:rsidRPr="001672F7">
        <w:rPr>
          <w:lang w:val="fr-CA"/>
        </w:rPr>
        <w:t xml:space="preserve">sélectionner </w:t>
      </w:r>
      <w:r w:rsidR="001672F7">
        <w:rPr>
          <w:lang w:val="fr-CA"/>
        </w:rPr>
        <w:t>une liste d</w:t>
      </w:r>
      <w:r w:rsidR="001672F7" w:rsidRPr="001672F7">
        <w:rPr>
          <w:lang w:val="fr-CA"/>
        </w:rPr>
        <w:t xml:space="preserve">e </w:t>
      </w:r>
      <w:r w:rsidR="001672F7">
        <w:rPr>
          <w:lang w:val="fr-CA"/>
        </w:rPr>
        <w:t xml:space="preserve">cas à tracer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w:t>
      </w:r>
      <w:proofErr w:type="spellStart"/>
      <w:r w:rsidR="00676C9B">
        <w:rPr>
          <w:lang w:val="fr-CA"/>
        </w:rPr>
        <w:t>glénohumérale</w:t>
      </w:r>
      <w:proofErr w:type="spellEnd"/>
      <w:r w:rsidR="00676C9B">
        <w:rPr>
          <w:lang w:val="fr-CA"/>
        </w:rPr>
        <w:t xml:space="preserv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31616" behindDoc="0" locked="0" layoutInCell="1" allowOverlap="1" wp14:anchorId="0CB65CF7" wp14:editId="5D6A2A03">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563369E2"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722E35">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31616"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563369E2"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722E35">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52764845"/>
      <w:r>
        <w:lastRenderedPageBreak/>
        <w:t>Chargement des variables</w:t>
      </w:r>
      <w:bookmarkEnd w:id="12"/>
    </w:p>
    <w:p w14:paraId="0A2AD902" w14:textId="77777777" w:rsidR="002E5247" w:rsidRPr="007F0E7B" w:rsidRDefault="002E5247" w:rsidP="002E5247">
      <w:pPr>
        <w:pStyle w:val="Titre3"/>
      </w:pPr>
      <w:bookmarkStart w:id="13" w:name="_Toc152764846"/>
      <w:r>
        <w:t xml:space="preserve">Liste des variables à charger: </w:t>
      </w:r>
      <w:proofErr w:type="spellStart"/>
      <w:r w:rsidRPr="007F0E7B">
        <w:t>VariableDictionary</w:t>
      </w:r>
      <w:bookmarkEnd w:id="13"/>
      <w:proofErr w:type="spellEnd"/>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 xml:space="preserve">), la description de la variable qui sera indiquée dans les graphiques. Et les noms des composantes si on veut autre chose que la séquence par défaut </w:t>
      </w:r>
      <w:proofErr w:type="spellStart"/>
      <w:proofErr w:type="gramStart"/>
      <w:r>
        <w:rPr>
          <w:lang w:val="fr-CA"/>
        </w:rPr>
        <w:t>x,y</w:t>
      </w:r>
      <w:proofErr w:type="gramEnd"/>
      <w:r>
        <w:rPr>
          <w:lang w:val="fr-CA"/>
        </w:rPr>
        <w:t>,z</w:t>
      </w:r>
      <w:proofErr w:type="spellEnd"/>
      <w:r>
        <w:rPr>
          <w:lang w:val="fr-CA"/>
        </w:rPr>
        <w:t xml:space="preserve">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52764847"/>
      <w:r>
        <w:lastRenderedPageBreak/>
        <w:t>Chargement des variables musculaires</w:t>
      </w:r>
      <w:bookmarkEnd w:id="14"/>
    </w:p>
    <w:p w14:paraId="2D202F25" w14:textId="2D15041A" w:rsidR="00327202" w:rsidRPr="007F0E7B" w:rsidRDefault="00626870" w:rsidP="003931EF">
      <w:pPr>
        <w:pStyle w:val="Titre3"/>
      </w:pPr>
      <w:bookmarkStart w:id="15" w:name="_Toc152764848"/>
      <w:r>
        <w:t>Liste des muscles </w:t>
      </w:r>
      <w:r w:rsidR="008B28DE">
        <w:t xml:space="preserve">à charger </w:t>
      </w:r>
      <w:r>
        <w:t xml:space="preserve">: </w:t>
      </w:r>
      <w:proofErr w:type="spellStart"/>
      <w:r w:rsidR="00327202" w:rsidRPr="007F0E7B">
        <w:t>MuscleDictionary</w:t>
      </w:r>
      <w:bookmarkEnd w:id="15"/>
      <w:proofErr w:type="spellEnd"/>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w:t>
      </w:r>
      <w:proofErr w:type="spellEnd"/>
      <w:r w:rsidRPr="006C62B2">
        <w:rPr>
          <w:rFonts w:ascii="Courier New" w:eastAsia="Times New Roman" w:hAnsi="Courier New" w:cs="Courier New"/>
          <w:color w:val="808080"/>
          <w:sz w:val="20"/>
          <w:szCs w:val="20"/>
          <w:lang w:val="fr-CA" w:eastAsia="en-CA"/>
        </w:rPr>
        <w:t xml:space="preserve"> </w:t>
      </w:r>
      <w:proofErr w:type="spellStart"/>
      <w:r w:rsidRPr="006C62B2">
        <w:rPr>
          <w:rFonts w:ascii="Courier New" w:eastAsia="Times New Roman" w:hAnsi="Courier New" w:cs="Courier New"/>
          <w:color w:val="808080"/>
          <w:sz w:val="20"/>
          <w:szCs w:val="20"/>
          <w:lang w:val="fr-CA" w:eastAsia="en-CA"/>
        </w:rPr>
        <w:t>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deltoideus_lateral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52764849"/>
      <w:r w:rsidRPr="00FC4BD3">
        <w:lastRenderedPageBreak/>
        <w:t xml:space="preserve">Liste des variables musculaires </w:t>
      </w:r>
      <w:r w:rsidR="00CD1A2B">
        <w:t>à charger</w:t>
      </w:r>
      <w:r w:rsidR="00D46F83">
        <w:t xml:space="preserve"> </w:t>
      </w:r>
      <w:r w:rsidRPr="00FC4BD3">
        <w:t xml:space="preserve">: </w:t>
      </w:r>
      <w:proofErr w:type="spellStart"/>
      <w:r w:rsidR="00327202" w:rsidRPr="00FC4BD3">
        <w:t>MuscleVariableDictionary</w:t>
      </w:r>
      <w:bookmarkEnd w:id="16"/>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52764850"/>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52764851"/>
      <w:r w:rsidRPr="0028051B">
        <w:t>Facteur multiplicateur</w:t>
      </w:r>
      <w:bookmarkEnd w:id="18"/>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52764852"/>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sidRPr="00024832">
        <w:rPr>
          <w:b/>
          <w:bCs/>
          <w:lang w:val="fr-CA"/>
        </w:rPr>
        <w:t>AnyRefNode_Name.</w:t>
      </w:r>
      <w:r w:rsidR="00351306" w:rsidRPr="00024832">
        <w:rPr>
          <w:b/>
          <w:bCs/>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52764853"/>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52764854"/>
      <w:r>
        <w:t>Offset</w:t>
      </w:r>
      <w:bookmarkEnd w:id="21"/>
    </w:p>
    <w:p w14:paraId="7772989D" w14:textId="77777777" w:rsidR="00D94167" w:rsidRDefault="00D94167" w:rsidP="000801D8">
      <w:pPr>
        <w:pStyle w:val="Code"/>
        <w:framePr w:wrap="notBeside" w:hAnchor="page" w:x="1682" w:y="1966"/>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77777777" w:rsidR="000801D8" w:rsidRPr="00292B21" w:rsidRDefault="000801D8" w:rsidP="000801D8">
      <w:pPr>
        <w:pStyle w:val="Code"/>
        <w:framePr w:wrap="notBeside" w:hAnchor="page" w:x="1641" w:y="2971"/>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52764855"/>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350653A" w14:textId="1E4A47FA" w:rsidR="00E21085" w:rsidRDefault="00E21085" w:rsidP="00E21085">
      <w:pPr>
        <w:pStyle w:val="Titre3"/>
      </w:pPr>
      <w:bookmarkStart w:id="23" w:name="_Toc152764856"/>
      <w:r>
        <w:t>Calculer la direction d</w:t>
      </w:r>
      <w:r w:rsidR="00351C30">
        <w:t xml:space="preserve">'un </w:t>
      </w:r>
      <w:r>
        <w:t>vecteur</w:t>
      </w:r>
      <w:bookmarkEnd w:id="23"/>
    </w:p>
    <w:p w14:paraId="46B895CB" w14:textId="77777777" w:rsidR="00351C30" w:rsidRDefault="00E21085" w:rsidP="00E21085">
      <w:pPr>
        <w:rPr>
          <w:lang w:val="fr-CA"/>
        </w:rPr>
      </w:pPr>
      <w:r w:rsidRPr="00E21085">
        <w:rPr>
          <w:lang w:val="fr-CA"/>
        </w:rPr>
        <w:t>Parfois on ne veut p</w:t>
      </w:r>
      <w:r>
        <w:rPr>
          <w:lang w:val="fr-CA"/>
        </w:rPr>
        <w:t xml:space="preserve">as obtenir la valeur d'un vecteur mais sa direction. On peut </w:t>
      </w:r>
      <w:r w:rsidR="00351C30">
        <w:rPr>
          <w:lang w:val="fr-CA"/>
        </w:rPr>
        <w:t>donc calculer la direction du vecteur selon ses 3 composantes. Et le la composante "Total" sera donc 1 (la norme du vecteur directeur). Pour cela, il faut entrer :</w:t>
      </w:r>
    </w:p>
    <w:p w14:paraId="51750EF7" w14:textId="5050C575" w:rsidR="00485690" w:rsidRPr="00A27C4F" w:rsidRDefault="00485690" w:rsidP="00A27C4F">
      <w:pPr>
        <w:pStyle w:val="Code"/>
        <w:framePr w:w="2646" w:wrap="notBeside" w:y="8"/>
        <w:spacing w:line="240" w:lineRule="auto"/>
        <w:rPr>
          <w:rFonts w:cs="Times New Roman"/>
          <w:szCs w:val="24"/>
        </w:rPr>
      </w:pPr>
      <w:r w:rsidRPr="00E21085">
        <w:br w:type="page"/>
      </w:r>
      <w:r w:rsidR="00A27C4F" w:rsidRPr="00A27C4F">
        <w:rPr>
          <w:color w:val="808080"/>
        </w:rPr>
        <w:t>"</w:t>
      </w:r>
      <w:proofErr w:type="spellStart"/>
      <w:proofErr w:type="gramStart"/>
      <w:r w:rsidR="00A27C4F" w:rsidRPr="00A27C4F">
        <w:rPr>
          <w:color w:val="808080"/>
        </w:rPr>
        <w:t>vect</w:t>
      </w:r>
      <w:proofErr w:type="gramEnd"/>
      <w:r w:rsidR="00A27C4F" w:rsidRPr="00A27C4F">
        <w:rPr>
          <w:color w:val="808080"/>
        </w:rPr>
        <w:t>_dir</w:t>
      </w:r>
      <w:proofErr w:type="spellEnd"/>
      <w:r w:rsidR="00A27C4F" w:rsidRPr="00A27C4F">
        <w:rPr>
          <w:color w:val="808080"/>
        </w:rPr>
        <w:t>"</w:t>
      </w:r>
      <w:r w:rsidR="00A27C4F" w:rsidRPr="00A27C4F">
        <w:rPr>
          <w:b/>
          <w:bCs/>
          <w:color w:val="000080"/>
        </w:rPr>
        <w:t>:</w:t>
      </w:r>
      <w:r w:rsidR="00A27C4F" w:rsidRPr="00A27C4F">
        <w:rPr>
          <w:color w:val="000000"/>
        </w:rPr>
        <w:t xml:space="preserve"> </w:t>
      </w:r>
      <w:r w:rsidR="00A27C4F" w:rsidRPr="00A27C4F">
        <w:rPr>
          <w:b/>
          <w:bCs/>
          <w:color w:val="880088"/>
        </w:rPr>
        <w:t>True</w:t>
      </w:r>
    </w:p>
    <w:p w14:paraId="11B35550" w14:textId="1F671A9F" w:rsidR="001E2F4E" w:rsidRDefault="001E2F4E" w:rsidP="001E2F4E">
      <w:pPr>
        <w:pStyle w:val="Titre3"/>
      </w:pPr>
      <w:bookmarkStart w:id="24" w:name="_Toc152764857"/>
      <w:r w:rsidRPr="004A0FB3">
        <w:lastRenderedPageBreak/>
        <w:t>Chargement</w:t>
      </w:r>
      <w:r>
        <w:t xml:space="preserve"> des forces aux extrémités des muscles</w:t>
      </w:r>
      <w:bookmarkEnd w:id="24"/>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7777777" w:rsidR="00F15BC6" w:rsidRDefault="001E2F4E" w:rsidP="001E2F4E">
      <w:pPr>
        <w:rPr>
          <w:lang w:val="fr-CA"/>
        </w:rPr>
      </w:pPr>
      <w:r>
        <w:rPr>
          <w:lang w:val="fr-CA"/>
        </w:rPr>
        <w:t xml:space="preserve">Si on veut charger le vecteur de la force appliquée par le muscle à chacune de ses extrémités (origine et insertion) on doit charger la variable musculaire </w:t>
      </w:r>
      <w:proofErr w:type="spellStart"/>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proofErr w:type="spellEnd"/>
      <w:r w:rsidRPr="00753F31">
        <w:rPr>
          <w:lang w:val="fr-CA"/>
        </w:rPr>
        <w:t>.</w:t>
      </w:r>
      <w:r>
        <w:rPr>
          <w:lang w:val="fr-CA"/>
        </w:rPr>
        <w:t xml:space="preserve"> Cette variable est une matrice (n x 3) dont chaque ligne représente le vecteur force dans les coordonnées globales à différents points du muscle. Ces points les </w:t>
      </w:r>
      <w:proofErr w:type="spellStart"/>
      <w:r>
        <w:rPr>
          <w:lang w:val="fr-CA"/>
        </w:rPr>
        <w:t>ReferenceFrame</w:t>
      </w:r>
      <w:proofErr w:type="spellEnd"/>
      <w:r>
        <w:rPr>
          <w:lang w:val="fr-CA"/>
        </w:rPr>
        <w:t xml:space="preserve"> qui ont été utiles pour définir le muscle. L'ordre est : l'origine, les via-points, l'insertion et les positions des </w:t>
      </w:r>
      <w:proofErr w:type="spellStart"/>
      <w:r>
        <w:rPr>
          <w:lang w:val="fr-CA"/>
        </w:rPr>
        <w:t>wrapping</w:t>
      </w:r>
      <w:proofErr w:type="spellEnd"/>
      <w:r>
        <w:rPr>
          <w:lang w:val="fr-CA"/>
        </w:rPr>
        <w:t xml:space="preserve"> surfaces. </w:t>
      </w:r>
    </w:p>
    <w:p w14:paraId="6E7D9C93" w14:textId="27A484E8" w:rsidR="00F15BC6" w:rsidRDefault="00F15BC6" w:rsidP="001E2F4E">
      <w:pPr>
        <w:rPr>
          <w:lang w:val="fr-CA"/>
        </w:rPr>
      </w:pPr>
      <w:r>
        <w:rPr>
          <w:lang w:val="fr-CA"/>
        </w:rPr>
        <w:t xml:space="preserve">On peut voir quelle ligne correspond à quelle </w:t>
      </w:r>
      <w:proofErr w:type="spellStart"/>
      <w:r>
        <w:rPr>
          <w:lang w:val="fr-CA"/>
        </w:rPr>
        <w:t>ReferenceFrame</w:t>
      </w:r>
      <w:proofErr w:type="spellEnd"/>
      <w:r>
        <w:rPr>
          <w:lang w:val="fr-CA"/>
        </w:rPr>
        <w:t xml:space="preserve"> dans la liste de pointeurs </w:t>
      </w:r>
      <w:proofErr w:type="spellStart"/>
      <w:r w:rsidR="00343EC3" w:rsidRPr="00343EC3">
        <w:rPr>
          <w:b/>
          <w:bCs/>
          <w:lang w:val="fr-CA"/>
        </w:rPr>
        <w:t>RefFrameOutput</w:t>
      </w:r>
      <w:proofErr w:type="spellEnd"/>
      <w:r w:rsidR="00343EC3" w:rsidRPr="00FE6345">
        <w:rPr>
          <w:b/>
          <w:bCs/>
          <w:lang w:val="fr-CA"/>
        </w:rPr>
        <w:t>.</w:t>
      </w:r>
      <w:r w:rsidR="00343EC3" w:rsidRPr="00343EC3">
        <w:rPr>
          <w:b/>
          <w:bCs/>
          <w:lang w:val="fr-CA"/>
        </w:rPr>
        <w:t xml:space="preserve"> </w:t>
      </w:r>
      <w:proofErr w:type="spellStart"/>
      <w:r w:rsidR="00343EC3" w:rsidRPr="00343EC3">
        <w:rPr>
          <w:b/>
          <w:bCs/>
          <w:lang w:val="fr-CA"/>
        </w:rPr>
        <w:t>RefFrameArr</w:t>
      </w:r>
      <w:proofErr w:type="spellEnd"/>
      <w:r w:rsidR="00343EC3" w:rsidRPr="00343EC3">
        <w:rPr>
          <w:lang w:val="fr-CA"/>
        </w:rPr>
        <w:t>.</w:t>
      </w:r>
    </w:p>
    <w:p w14:paraId="27DC9D01" w14:textId="4C72E30F" w:rsidR="001E2F4E" w:rsidRDefault="001E2F4E" w:rsidP="001E2F4E">
      <w:pPr>
        <w:rPr>
          <w:lang w:val="fr-CA"/>
        </w:rPr>
      </w:pPr>
      <w:r>
        <w:rPr>
          <w:lang w:val="fr-CA"/>
        </w:rPr>
        <w:t>Pour des muscles simples, la matrice ne contient que 2 lignes (origine, insertion) et pour</w:t>
      </w:r>
      <w:r w:rsidR="003529A1">
        <w:rPr>
          <w:lang w:val="fr-CA"/>
        </w:rPr>
        <w:t xml:space="preserve"> des muscles avec un ou plusieurs via-points, l'ordre est : origine, via_1, via_2, insertion. Donc la position correspondant à l'insertion varie donc on ne peut pas simplement utiliser </w:t>
      </w:r>
      <w:proofErr w:type="spellStart"/>
      <w:r w:rsidR="003529A1" w:rsidRPr="003529A1">
        <w:rPr>
          <w:rFonts w:ascii="Courier New" w:eastAsia="Times New Roman" w:hAnsi="Courier New" w:cs="Courier New"/>
          <w:b/>
          <w:bCs/>
          <w:color w:val="000000"/>
          <w:sz w:val="20"/>
          <w:szCs w:val="20"/>
          <w:lang w:val="fr-CA" w:eastAsia="en-CA"/>
        </w:rPr>
        <w:t>select_matrix_row</w:t>
      </w:r>
      <w:proofErr w:type="spellEnd"/>
      <w:r w:rsidR="003529A1" w:rsidRPr="003529A1">
        <w:rPr>
          <w:rFonts w:ascii="Courier New" w:eastAsia="Times New Roman" w:hAnsi="Courier New" w:cs="Courier New"/>
          <w:b/>
          <w:bCs/>
          <w:color w:val="000000"/>
          <w:sz w:val="20"/>
          <w:szCs w:val="20"/>
          <w:lang w:val="fr-CA" w:eastAsia="en-CA"/>
        </w:rPr>
        <w:t xml:space="preserve">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proofErr w:type="spellStart"/>
      <w:r w:rsidR="00D72515" w:rsidRPr="00D72515">
        <w:rPr>
          <w:rFonts w:ascii="Courier New" w:eastAsia="Times New Roman" w:hAnsi="Courier New" w:cs="Courier New"/>
          <w:b/>
          <w:bCs/>
          <w:color w:val="000000"/>
          <w:sz w:val="20"/>
          <w:szCs w:val="20"/>
          <w:lang w:val="fr-CA" w:eastAsia="en-CA"/>
        </w:rPr>
        <w:t>select_muscle_RefFrame_output</w:t>
      </w:r>
      <w:proofErr w:type="spellEnd"/>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Pr="00FE634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0B032B5E" w14:textId="77777777" w:rsidR="00F15BC6" w:rsidRDefault="00F15BC6">
      <w:pPr>
        <w:spacing w:line="259" w:lineRule="auto"/>
        <w:jc w:val="left"/>
        <w:rPr>
          <w:lang w:val="fr-CA"/>
        </w:rPr>
      </w:pPr>
    </w:p>
    <w:p w14:paraId="388AB8E8" w14:textId="0FCEA7E6" w:rsidR="00E63895" w:rsidRDefault="00F15BC6" w:rsidP="00311BD1">
      <w:pPr>
        <w:rPr>
          <w:lang w:val="fr-CA"/>
        </w:rPr>
      </w:pPr>
      <w:r>
        <w:rPr>
          <w:lang w:val="fr-CA"/>
        </w:rPr>
        <w:t>Cet argument compte le nombre de via-points de ce muscle et déduit la position de l'insertion. Et pour l'origine</w:t>
      </w:r>
      <w:r w:rsidR="007C063B">
        <w:rPr>
          <w:lang w:val="fr-CA"/>
        </w:rPr>
        <w:t>, la position est toujours la première ligne</w:t>
      </w:r>
      <w:r w:rsidR="00E63895">
        <w:rPr>
          <w:lang w:val="fr-CA"/>
        </w:rPr>
        <w:t>.</w:t>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w:t>
      </w:r>
      <w:proofErr w:type="spellStart"/>
      <w:r w:rsidR="00166621">
        <w:rPr>
          <w:lang w:val="fr-CA"/>
        </w:rPr>
        <w:t>médiolatérale</w:t>
      </w:r>
      <w:proofErr w:type="spellEnd"/>
      <w:r w:rsidR="00166621">
        <w:rPr>
          <w:lang w:val="fr-CA"/>
        </w:rPr>
        <w:t xml:space="preserve">, </w:t>
      </w:r>
      <w:proofErr w:type="spellStart"/>
      <w:r w:rsidR="00166621">
        <w:rPr>
          <w:lang w:val="fr-CA"/>
        </w:rPr>
        <w:t>inférosupérieure</w:t>
      </w:r>
      <w:proofErr w:type="spellEnd"/>
      <w:r w:rsidR="00166621">
        <w:rPr>
          <w:lang w:val="fr-CA"/>
        </w:rPr>
        <w:t xml:space="preserve"> ou </w:t>
      </w:r>
      <w:r>
        <w:rPr>
          <w:lang w:val="fr-CA"/>
        </w:rPr>
        <w:t>antéropostérieure.</w:t>
      </w:r>
      <w:r w:rsidR="00311BD1">
        <w:rPr>
          <w:lang w:val="fr-CA"/>
        </w:rPr>
        <w:t xml:space="preserve"> Ce qui peut donner ce code (disponible dans le </w:t>
      </w:r>
      <w:proofErr w:type="spellStart"/>
      <w:r w:rsidR="00311BD1">
        <w:rPr>
          <w:lang w:val="fr-CA"/>
        </w:rPr>
        <w:t>template</w:t>
      </w:r>
      <w:proofErr w:type="spellEnd"/>
      <w:r w:rsidR="00311BD1">
        <w:rPr>
          <w:lang w:val="fr-CA"/>
        </w:rPr>
        <w:t xml:space="preserv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lastRenderedPageBreak/>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MuscleFolderPath</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Output.Mus</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VariableDescription</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SequenceComposantes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combine</w:t>
      </w:r>
      <w:proofErr w:type="gramEnd"/>
      <w:r w:rsidRPr="00660AC4">
        <w:rPr>
          <w:rFonts w:ascii="Courier New" w:eastAsia="Times New Roman" w:hAnsi="Courier New" w:cs="Courier New"/>
          <w:color w:val="808080"/>
          <w:sz w:val="20"/>
          <w:szCs w:val="20"/>
          <w:lang w:val="en-CA" w:eastAsia="en-CA"/>
        </w:rPr>
        <w:t>_muscle_part_operations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 xml:space="preserve">variable de </w:t>
      </w:r>
      <w:proofErr w:type="spellStart"/>
      <w:r>
        <w:rPr>
          <w:rFonts w:ascii="Courier New" w:eastAsia="Times New Roman" w:hAnsi="Courier New" w:cs="Courier New"/>
          <w:color w:val="008000"/>
          <w:sz w:val="20"/>
          <w:szCs w:val="20"/>
          <w:lang w:val="fr-CA" w:eastAsia="en-CA"/>
        </w:rPr>
        <w:t>RefFrameOutput</w:t>
      </w:r>
      <w:proofErr w:type="spellEnd"/>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select_muscle_RefFrame_output</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rotation</w:t>
      </w:r>
      <w:proofErr w:type="gramEnd"/>
      <w:r w:rsidRPr="00660AC4">
        <w:rPr>
          <w:rFonts w:ascii="Courier New" w:eastAsia="Times New Roman" w:hAnsi="Courier New" w:cs="Courier New"/>
          <w:color w:val="808080"/>
          <w:sz w:val="20"/>
          <w:szCs w:val="20"/>
          <w:lang w:val="en-CA" w:eastAsia="en-CA"/>
        </w:rPr>
        <w:t>_matrix_path</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Output.Seg.Scapula.AnatomicalFrame.ISB_Coord.Axes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inverse</w:t>
      </w:r>
      <w:proofErr w:type="gramEnd"/>
      <w:r w:rsidRPr="00660AC4">
        <w:rPr>
          <w:rFonts w:ascii="Courier New" w:eastAsia="Times New Roman" w:hAnsi="Courier New" w:cs="Courier New"/>
          <w:color w:val="808080"/>
          <w:sz w:val="20"/>
          <w:szCs w:val="20"/>
          <w:lang w:val="en-CA" w:eastAsia="en-CA"/>
        </w:rPr>
        <w:t>_rotation</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Pr="00A0641E" w:rsidRDefault="002F17B0" w:rsidP="00311BD1">
      <w:pPr>
        <w:rPr>
          <w:rFonts w:asciiTheme="majorHAnsi" w:eastAsiaTheme="majorEastAsia" w:hAnsiTheme="majorHAnsi" w:cstheme="majorBidi"/>
          <w:color w:val="1F3763" w:themeColor="accent1" w:themeShade="7F"/>
          <w:szCs w:val="24"/>
          <w:lang w:val="en-CA"/>
        </w:rPr>
      </w:pPr>
    </w:p>
    <w:p w14:paraId="69CE2117" w14:textId="322847F1" w:rsidR="00327202" w:rsidRPr="00A75BA2" w:rsidRDefault="00E46DC4" w:rsidP="00E46DC4">
      <w:pPr>
        <w:pStyle w:val="Titre2"/>
      </w:pPr>
      <w:bookmarkStart w:id="25" w:name="_Toc152764858"/>
      <w:r>
        <w:t xml:space="preserve">Chargement des constantes : </w:t>
      </w:r>
      <w:proofErr w:type="spellStart"/>
      <w:r w:rsidR="00327202" w:rsidRPr="00A75BA2">
        <w:t>ConstantsDictionary</w:t>
      </w:r>
      <w:bookmarkEnd w:id="25"/>
      <w:proofErr w:type="spellEnd"/>
    </w:p>
    <w:p w14:paraId="40E02578" w14:textId="2CC79EAB" w:rsidR="002476A7" w:rsidRDefault="0050774A" w:rsidP="0038576D">
      <w:pPr>
        <w:rPr>
          <w:lang w:val="fr-CA"/>
        </w:rPr>
      </w:pPr>
      <w:r>
        <w:rPr>
          <w:lang w:val="fr-CA"/>
        </w:rPr>
        <w:t xml:space="preserve">Dans ce dictionnaire, on doit premièrement entrer le chemin d’accès </w:t>
      </w:r>
      <w:proofErr w:type="spellStart"/>
      <w:r>
        <w:rPr>
          <w:lang w:val="fr-CA"/>
        </w:rPr>
        <w:t>anybody</w:t>
      </w:r>
      <w:proofErr w:type="spellEnd"/>
      <w:r>
        <w:rPr>
          <w:lang w:val="fr-CA"/>
        </w:rPr>
        <w:t xml:space="preserve"> </w:t>
      </w:r>
      <w:r w:rsidR="00630287">
        <w:rPr>
          <w:lang w:val="fr-CA"/>
        </w:rPr>
        <w:t xml:space="preserve">de l’objet </w:t>
      </w:r>
      <w:proofErr w:type="spellStart"/>
      <w:r w:rsidR="00630287">
        <w:rPr>
          <w:lang w:val="fr-CA"/>
        </w:rPr>
        <w:t>AnyFileOut</w:t>
      </w:r>
      <w:proofErr w:type="spellEnd"/>
      <w:r w:rsidR="00630287">
        <w:rPr>
          <w:lang w:val="fr-CA"/>
        </w:rPr>
        <w: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w:t>
      </w:r>
      <w:proofErr w:type="spellStart"/>
      <w:r w:rsidRPr="002476A7">
        <w:rPr>
          <w:rFonts w:ascii="Courier New" w:eastAsia="Times New Roman" w:hAnsi="Courier New" w:cs="Courier New"/>
          <w:color w:val="808080"/>
          <w:sz w:val="20"/>
          <w:szCs w:val="20"/>
          <w:lang w:val="fr-CA" w:eastAsia="en-CA"/>
        </w:rPr>
        <w:t>AnybodyFileOutPath</w:t>
      </w:r>
      <w:proofErr w:type="spellEnd"/>
      <w:r w:rsidRPr="002476A7">
        <w:rPr>
          <w:rFonts w:ascii="Courier New" w:eastAsia="Times New Roman" w:hAnsi="Courier New" w:cs="Courier New"/>
          <w:color w:val="808080"/>
          <w:sz w:val="20"/>
          <w:szCs w:val="20"/>
          <w:lang w:val="fr-CA" w:eastAsia="en-CA"/>
        </w:rPr>
        <w:t>"</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spellStart"/>
      <w:proofErr w:type="gramStart"/>
      <w:r w:rsidRPr="002476A7">
        <w:rPr>
          <w:rFonts w:ascii="Courier New" w:eastAsia="Times New Roman" w:hAnsi="Courier New" w:cs="Courier New"/>
          <w:color w:val="808080"/>
          <w:sz w:val="20"/>
          <w:szCs w:val="20"/>
          <w:lang w:val="fr-CA" w:eastAsia="en-CA"/>
        </w:rPr>
        <w:t>Main.Study.FileOut</w:t>
      </w:r>
      <w:proofErr w:type="spellEnd"/>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6" w:name="_Toc152764859"/>
      <w:r w:rsidRPr="007F0E7B">
        <w:lastRenderedPageBreak/>
        <w:t>Chargement des simulations</w:t>
      </w:r>
      <w:bookmarkEnd w:id="26"/>
    </w:p>
    <w:p w14:paraId="6EF85601" w14:textId="1AD7E3FD" w:rsidR="00694657" w:rsidRDefault="00A11116" w:rsidP="00862297">
      <w:pPr>
        <w:pStyle w:val="Titre3"/>
      </w:pPr>
      <w:bookmarkStart w:id="27" w:name="_Toc152764860"/>
      <w:r>
        <w:t>Définition des variables à charger</w:t>
      </w:r>
      <w:bookmarkEnd w:id="27"/>
      <w:r w:rsidR="00694657" w:rsidRPr="00694657">
        <w:t xml:space="preserve"> </w:t>
      </w:r>
    </w:p>
    <w:p w14:paraId="65F72C99" w14:textId="258C1F43"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La variable créée servira à dire quelles variables charger dans le dossier h5.</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8" w:name="_Toc152764861"/>
      <w:r>
        <w:lastRenderedPageBreak/>
        <w:t>Chargement d’un fichier h5</w:t>
      </w:r>
      <w:bookmarkEnd w:id="28"/>
    </w:p>
    <w:p w14:paraId="0E2D7FD7" w14:textId="77777777" w:rsidR="00F95BB4" w:rsidRPr="00BC5D60" w:rsidRDefault="00F95BB4" w:rsidP="00F95BB4">
      <w:pPr>
        <w:pStyle w:val="Code"/>
        <w:framePr w:wrap="notBeside" w:hAnchor="page" w:x="1735" w:y="1178"/>
      </w:pPr>
      <w:r w:rsidRPr="00BC5D60">
        <w:t>Re</w:t>
      </w:r>
      <w:r>
        <w:t xml:space="preserve">sults = </w:t>
      </w:r>
      <w:proofErr w:type="spellStart"/>
      <w:r w:rsidRPr="00694657">
        <w:rPr>
          <w:b/>
          <w:bCs/>
          <w:color w:val="7030A0"/>
        </w:rPr>
        <w:t>load_</w:t>
      </w:r>
      <w:proofErr w:type="gramStart"/>
      <w:r w:rsidRPr="00694657">
        <w:rPr>
          <w:b/>
          <w:bCs/>
          <w:color w:val="7030A0"/>
        </w:rPr>
        <w:t>simulation</w:t>
      </w:r>
      <w:proofErr w:type="spellEnd"/>
      <w:r w:rsidRPr="00BC5D60">
        <w:t>(</w:t>
      </w:r>
      <w:proofErr w:type="spellStart"/>
      <w:proofErr w:type="gramEnd"/>
      <w:r w:rsidRPr="00BC5D60">
        <w:t>FileDirectory</w:t>
      </w:r>
      <w:proofErr w:type="spellEnd"/>
      <w:r w:rsidRPr="00BC5D60">
        <w:t xml:space="preserve">, </w:t>
      </w:r>
      <w:proofErr w:type="spellStart"/>
      <w:r w:rsidRPr="00BC5D60">
        <w:t>FileName</w:t>
      </w:r>
      <w:proofErr w:type="spellEnd"/>
      <w:r w:rsidRPr="00BC5D60">
        <w:t xml:space="preserve">, </w:t>
      </w:r>
      <w:proofErr w:type="spellStart"/>
      <w:r w:rsidRPr="00BC5D60">
        <w:t>VariablesToLoad</w:t>
      </w:r>
      <w:proofErr w:type="spellEnd"/>
      <w:r w:rsidRPr="00BC5D60">
        <w:t>)</w:t>
      </w:r>
    </w:p>
    <w:p w14:paraId="7F6CEA44" w14:textId="7E09D7F0" w:rsidR="004241DF"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9" w:name="_Toc152764862"/>
      <w:r>
        <w:t>Chargement de plusieurs fichiers pour former des cas de simulation</w:t>
      </w:r>
      <w:bookmarkEnd w:id="29"/>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spellStart"/>
      <w:proofErr w:type="gramEnd"/>
      <w:r w:rsidR="00BC5D60" w:rsidRPr="0084720A">
        <w:t>SaveDataDir</w:t>
      </w:r>
      <w:proofErr w:type="spellEnd"/>
      <w:r w:rsidR="00BC5D60" w:rsidRPr="0084720A">
        <w:t xml:space="preserve">,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30" w:name="_Toc152764863"/>
      <w:r>
        <w:t>Fonction pour créer des dictionnaires de comparaison</w:t>
      </w:r>
      <w:bookmarkEnd w:id="30"/>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3BB46D87" w14:textId="77777777" w:rsidR="00562243" w:rsidRDefault="00562243">
      <w:pPr>
        <w:spacing w:line="259" w:lineRule="auto"/>
        <w:jc w:val="left"/>
      </w:pPr>
      <w:r>
        <w:br w:type="page"/>
      </w:r>
    </w:p>
    <w:p w14:paraId="0476D34B" w14:textId="77777777" w:rsidR="00562243" w:rsidRDefault="00562243" w:rsidP="00562243">
      <w:pPr>
        <w:pStyle w:val="Titre2"/>
      </w:pPr>
      <w:bookmarkStart w:id="31" w:name="_Toc152764864"/>
      <w:r>
        <w:lastRenderedPageBreak/>
        <w:t>Combiner les variables de différents cas de simulations</w:t>
      </w:r>
      <w:bookmarkEnd w:id="31"/>
    </w:p>
    <w:p w14:paraId="30DEE5E5" w14:textId="340CD2B7" w:rsidR="001B0156" w:rsidRDefault="00562243" w:rsidP="00562243">
      <w:pPr>
        <w:rPr>
          <w:lang w:val="fr-CA"/>
        </w:rPr>
      </w:pPr>
      <w:r>
        <w:rPr>
          <w:lang w:val="fr-CA"/>
        </w:rPr>
        <w:t xml:space="preserve">La fonction </w:t>
      </w:r>
      <w:proofErr w:type="spellStart"/>
      <w:r w:rsidR="001B0156" w:rsidRPr="001B0156">
        <w:rPr>
          <w:b/>
          <w:bCs/>
          <w:color w:val="7030A0"/>
          <w:lang w:val="fr-CA"/>
        </w:rPr>
        <w:t>combine_simulation_cases</w:t>
      </w:r>
      <w:proofErr w:type="spellEnd"/>
      <w:r w:rsidR="001B0156" w:rsidRPr="001B0156">
        <w:rPr>
          <w:color w:val="7030A0"/>
          <w:lang w:val="fr-CA"/>
        </w:rPr>
        <w:t xml:space="preserve"> </w:t>
      </w:r>
      <w:r w:rsidR="001B0156">
        <w:rPr>
          <w:lang w:val="fr-CA"/>
        </w:rPr>
        <w:t>peut être utile si on veut par exemple faire la moyenne de plusieurs cas de simulations et combiner cette moyenne en un seul cas de simulation.</w:t>
      </w:r>
      <w:r w:rsidR="00A33111">
        <w:rPr>
          <w:lang w:val="fr-CA"/>
        </w:rPr>
        <w:t xml:space="preserve"> </w:t>
      </w:r>
      <w:r w:rsidR="00146B02">
        <w:rPr>
          <w:lang w:val="fr-CA"/>
        </w:rPr>
        <w:t xml:space="preserve">On pourra ensuite sauvegarder le dictionnaire obtenu </w:t>
      </w:r>
      <w:r w:rsidR="007D02CA">
        <w:rPr>
          <w:lang w:val="fr-CA"/>
        </w:rPr>
        <w:t>ou l'utiliser directement pour faire des graphiques.</w:t>
      </w:r>
    </w:p>
    <w:p w14:paraId="68D696CD" w14:textId="25E66083" w:rsidR="00A24E6E" w:rsidRPr="00A24E6E" w:rsidRDefault="00804676" w:rsidP="00804676">
      <w:pPr>
        <w:framePr w:w="11086" w:hSpace="567" w:wrap="notBeside" w:vAnchor="text" w:hAnchor="page" w:x="618" w:y="982"/>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Pr>
          <w:rFonts w:ascii="Courier New" w:eastAsia="Times New Roman" w:hAnsi="Courier New" w:cs="Courier New"/>
          <w:color w:val="000000"/>
          <w:sz w:val="20"/>
          <w:szCs w:val="20"/>
          <w:lang w:val="en-CA" w:eastAsia="en-CA"/>
        </w:rPr>
        <w:t>combined_dictionary</w:t>
      </w:r>
      <w:proofErr w:type="spellEnd"/>
      <w:r>
        <w:rPr>
          <w:rFonts w:ascii="Courier New" w:eastAsia="Times New Roman" w:hAnsi="Courier New" w:cs="Courier New"/>
          <w:color w:val="000000"/>
          <w:sz w:val="20"/>
          <w:szCs w:val="20"/>
          <w:lang w:val="en-CA" w:eastAsia="en-CA"/>
        </w:rPr>
        <w:t xml:space="preserve"> = </w:t>
      </w:r>
      <w:proofErr w:type="spellStart"/>
      <w:r w:rsidR="00A24E6E" w:rsidRPr="00A24E6E">
        <w:rPr>
          <w:rFonts w:ascii="Courier New" w:eastAsia="Times New Roman" w:hAnsi="Courier New" w:cs="Courier New"/>
          <w:b/>
          <w:bCs/>
          <w:color w:val="7030A0"/>
          <w:sz w:val="20"/>
          <w:szCs w:val="20"/>
          <w:lang w:val="en-CA" w:eastAsia="en-CA"/>
        </w:rPr>
        <w:t>combine_simulation_</w:t>
      </w:r>
      <w:proofErr w:type="gramStart"/>
      <w:r w:rsidR="00A24E6E" w:rsidRPr="00A24E6E">
        <w:rPr>
          <w:rFonts w:ascii="Courier New" w:eastAsia="Times New Roman" w:hAnsi="Courier New" w:cs="Courier New"/>
          <w:b/>
          <w:bCs/>
          <w:color w:val="7030A0"/>
          <w:sz w:val="20"/>
          <w:szCs w:val="20"/>
          <w:lang w:val="en-CA" w:eastAsia="en-CA"/>
        </w:rPr>
        <w:t>cases</w:t>
      </w:r>
      <w:proofErr w:type="spellEnd"/>
      <w:r w:rsidR="00A24E6E" w:rsidRPr="00A24E6E">
        <w:rPr>
          <w:rFonts w:ascii="Courier New" w:eastAsia="Times New Roman" w:hAnsi="Courier New" w:cs="Courier New"/>
          <w:b/>
          <w:bCs/>
          <w:color w:val="000080"/>
          <w:sz w:val="20"/>
          <w:szCs w:val="20"/>
          <w:lang w:val="en-CA" w:eastAsia="en-CA"/>
        </w:rPr>
        <w:t>(</w:t>
      </w:r>
      <w:proofErr w:type="spellStart"/>
      <w:proofErr w:type="gramEnd"/>
      <w:r w:rsidR="00A24E6E" w:rsidRPr="00A24E6E">
        <w:rPr>
          <w:rFonts w:ascii="Courier New" w:eastAsia="Times New Roman" w:hAnsi="Courier New" w:cs="Courier New"/>
          <w:color w:val="000000"/>
          <w:sz w:val="20"/>
          <w:szCs w:val="20"/>
          <w:lang w:val="en-CA" w:eastAsia="en-CA"/>
        </w:rPr>
        <w:t>result_dictionary</w:t>
      </w:r>
      <w:proofErr w:type="spellEnd"/>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 xml:space="preserve"> </w:t>
      </w:r>
      <w:proofErr w:type="spellStart"/>
      <w:r w:rsidR="00A24E6E" w:rsidRPr="00A24E6E">
        <w:rPr>
          <w:rFonts w:ascii="Courier New" w:eastAsia="Times New Roman" w:hAnsi="Courier New" w:cs="Courier New"/>
          <w:color w:val="000000"/>
          <w:sz w:val="20"/>
          <w:szCs w:val="20"/>
          <w:lang w:val="en-CA" w:eastAsia="en-CA"/>
        </w:rPr>
        <w:t>combine_cases</w:t>
      </w:r>
      <w:proofErr w:type="spellEnd"/>
      <w:r w:rsidR="00A24E6E" w:rsidRPr="00A24E6E">
        <w:rPr>
          <w:rFonts w:ascii="Courier New" w:eastAsia="Times New Roman" w:hAnsi="Courier New" w:cs="Courier New"/>
          <w:b/>
          <w:bCs/>
          <w:color w:val="000080"/>
          <w:sz w:val="20"/>
          <w:szCs w:val="20"/>
          <w:lang w:val="en-CA" w:eastAsia="en-CA"/>
        </w:rPr>
        <w:t>,</w:t>
      </w:r>
      <w:r>
        <w:rPr>
          <w:rFonts w:ascii="Courier New" w:eastAsia="Times New Roman" w:hAnsi="Courier New" w:cs="Courier New"/>
          <w:color w:val="000000"/>
          <w:sz w:val="20"/>
          <w:szCs w:val="20"/>
          <w:lang w:val="en-CA" w:eastAsia="en-CA"/>
        </w:rPr>
        <w:t xml:space="preserve"> </w:t>
      </w:r>
      <w:r w:rsidR="00A24E6E" w:rsidRPr="00A24E6E">
        <w:rPr>
          <w:rFonts w:ascii="Courier New" w:eastAsia="Times New Roman" w:hAnsi="Courier New" w:cs="Courier New"/>
          <w:color w:val="000000"/>
          <w:sz w:val="20"/>
          <w:szCs w:val="20"/>
          <w:lang w:val="en-CA" w:eastAsia="en-CA"/>
        </w:rPr>
        <w:t>operation</w:t>
      </w:r>
      <w:r w:rsidR="00A24E6E" w:rsidRPr="00A24E6E">
        <w:rPr>
          <w:rFonts w:ascii="Courier New" w:eastAsia="Times New Roman" w:hAnsi="Courier New" w:cs="Courier New"/>
          <w:b/>
          <w:bCs/>
          <w:color w:val="000080"/>
          <w:sz w:val="20"/>
          <w:szCs w:val="20"/>
          <w:lang w:val="en-CA" w:eastAsia="en-CA"/>
        </w:rPr>
        <w:t>)</w:t>
      </w:r>
    </w:p>
    <w:p w14:paraId="6CED6727" w14:textId="258EE329" w:rsidR="00A33111" w:rsidRDefault="00A33111" w:rsidP="00562243">
      <w:pPr>
        <w:rPr>
          <w:b/>
          <w:bCs/>
          <w:lang w:val="fr-CA"/>
        </w:rPr>
      </w:pPr>
      <w:r w:rsidRPr="00A33111">
        <w:rPr>
          <w:b/>
          <w:bCs/>
          <w:lang w:val="fr-CA"/>
        </w:rPr>
        <w:t>Important</w:t>
      </w:r>
      <w:r>
        <w:rPr>
          <w:b/>
          <w:bCs/>
          <w:lang w:val="fr-CA"/>
        </w:rPr>
        <w:t xml:space="preserve"> : Les cas de simulations doivent avoir exactement les mêmes variables (donc avoir été chargées avec le même dictionnaire de variables)</w:t>
      </w:r>
    </w:p>
    <w:p w14:paraId="780EDF97" w14:textId="52AB32B0" w:rsidR="004338EE" w:rsidRPr="00EE6754" w:rsidRDefault="00EE6754" w:rsidP="004338EE">
      <w:pPr>
        <w:rPr>
          <w:rFonts w:ascii="Courier New" w:eastAsia="Times New Roman" w:hAnsi="Courier New" w:cs="Courier New"/>
          <w:b/>
          <w:bCs/>
          <w:color w:val="000000"/>
          <w:sz w:val="20"/>
          <w:szCs w:val="20"/>
          <w:lang w:val="fr-CA" w:eastAsia="en-CA"/>
        </w:rPr>
      </w:pPr>
      <w:r>
        <w:rPr>
          <w:lang w:val="fr-CA"/>
        </w:rPr>
        <w:br/>
      </w:r>
      <w:r w:rsidR="004338EE" w:rsidRPr="004338EE">
        <w:rPr>
          <w:lang w:val="fr-CA"/>
        </w:rPr>
        <w:t>On ent</w:t>
      </w:r>
      <w:r w:rsidR="004338EE">
        <w:rPr>
          <w:lang w:val="fr-CA"/>
        </w:rPr>
        <w:t xml:space="preserve">re premièrement le dictionnaire de résultats avec cas de simulation </w:t>
      </w:r>
      <w:proofErr w:type="spellStart"/>
      <w:r w:rsidR="004338EE" w:rsidRPr="00A24E6E">
        <w:rPr>
          <w:rFonts w:ascii="Courier New" w:eastAsia="Times New Roman" w:hAnsi="Courier New" w:cs="Courier New"/>
          <w:b/>
          <w:bCs/>
          <w:color w:val="000000"/>
          <w:sz w:val="20"/>
          <w:szCs w:val="20"/>
          <w:lang w:val="fr-CA" w:eastAsia="en-CA"/>
        </w:rPr>
        <w:t>result_dictionary</w:t>
      </w:r>
      <w:proofErr w:type="spellEnd"/>
      <w:r>
        <w:rPr>
          <w:rFonts w:ascii="Courier New" w:eastAsia="Times New Roman" w:hAnsi="Courier New" w:cs="Courier New"/>
          <w:b/>
          <w:bCs/>
          <w:color w:val="000000"/>
          <w:sz w:val="20"/>
          <w:szCs w:val="20"/>
          <w:lang w:val="fr-CA" w:eastAsia="en-CA"/>
        </w:rPr>
        <w:t xml:space="preserve"> </w:t>
      </w:r>
      <w:r w:rsidR="004338EE">
        <w:rPr>
          <w:lang w:val="fr-CA"/>
        </w:rPr>
        <w:t>Ensuite, on entre un dictionnaire dont chaque entrée a le nom du cas de simulation qui sera créé, et sa valeur est une liste des cas de simulation à combiner.</w:t>
      </w:r>
    </w:p>
    <w:p w14:paraId="109169BC"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roofErr w:type="spellStart"/>
      <w:r w:rsidRPr="00BA3512">
        <w:rPr>
          <w:rFonts w:ascii="Courier New" w:eastAsia="Times New Roman" w:hAnsi="Courier New" w:cs="Courier New"/>
          <w:color w:val="000000"/>
          <w:sz w:val="20"/>
          <w:szCs w:val="20"/>
          <w:lang w:val="en-CA" w:eastAsia="en-CA"/>
        </w:rPr>
        <w:t>combine_cases</w:t>
      </w:r>
      <w:proofErr w:type="spellEnd"/>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808080"/>
          <w:sz w:val="20"/>
          <w:szCs w:val="20"/>
          <w:lang w:val="en-CA" w:eastAsia="en-CA"/>
        </w:rPr>
        <w:t>"combined_case_name_1"</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list_of_cases_to_combine_1</w:t>
      </w:r>
      <w:r w:rsidRPr="00BA3512">
        <w:rPr>
          <w:rFonts w:ascii="Courier New" w:eastAsia="Times New Roman" w:hAnsi="Courier New" w:cs="Courier New"/>
          <w:b/>
          <w:bCs/>
          <w:color w:val="000080"/>
          <w:sz w:val="20"/>
          <w:szCs w:val="20"/>
          <w:lang w:val="en-CA" w:eastAsia="en-CA"/>
        </w:rPr>
        <w:t>]</w:t>
      </w:r>
    </w:p>
    <w:p w14:paraId="359211E3"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_case_name_2"</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list_of_cases_to_combine_2</w:t>
      </w:r>
      <w:r w:rsidRPr="00BA3512">
        <w:rPr>
          <w:rFonts w:ascii="Courier New" w:eastAsia="Times New Roman" w:hAnsi="Courier New" w:cs="Courier New"/>
          <w:b/>
          <w:bCs/>
          <w:color w:val="000080"/>
          <w:sz w:val="20"/>
          <w:szCs w:val="20"/>
          <w:lang w:val="en-CA" w:eastAsia="en-CA"/>
        </w:rPr>
        <w:t>]</w:t>
      </w:r>
    </w:p>
    <w:p w14:paraId="3FC4FAF8"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_case_name_3"</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list_of_cases_to_combine_3</w:t>
      </w:r>
      <w:r w:rsidRPr="00BA3512">
        <w:rPr>
          <w:rFonts w:ascii="Courier New" w:eastAsia="Times New Roman" w:hAnsi="Courier New" w:cs="Courier New"/>
          <w:b/>
          <w:bCs/>
          <w:color w:val="000080"/>
          <w:sz w:val="20"/>
          <w:szCs w:val="20"/>
          <w:lang w:val="en-CA" w:eastAsia="en-CA"/>
        </w:rPr>
        <w:t>]</w:t>
      </w:r>
    </w:p>
    <w:p w14:paraId="75D19ED3" w14:textId="07D44528" w:rsidR="00B06847" w:rsidRPr="00EC672B"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b/>
          <w:bCs/>
          <w:color w:val="000080"/>
          <w:sz w:val="20"/>
          <w:szCs w:val="20"/>
          <w:lang w:val="fr-CA" w:eastAsia="en-CA"/>
        </w:rPr>
      </w:pPr>
      <w:r w:rsidRPr="00BA3512">
        <w:rPr>
          <w:rFonts w:ascii="Courier New" w:eastAsia="Times New Roman" w:hAnsi="Courier New" w:cs="Courier New"/>
          <w:color w:val="000000"/>
          <w:sz w:val="20"/>
          <w:szCs w:val="20"/>
          <w:lang w:val="en-CA" w:eastAsia="en-CA"/>
        </w:rPr>
        <w:t xml:space="preserve">                </w:t>
      </w:r>
      <w:r w:rsidR="001A6A4B">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fr-CA" w:eastAsia="en-CA"/>
        </w:rPr>
        <w:t>}</w:t>
      </w:r>
    </w:p>
    <w:p w14:paraId="325F6BF3" w14:textId="00642517" w:rsidR="00B06847" w:rsidRDefault="00F91F73" w:rsidP="00562243">
      <w:pPr>
        <w:rPr>
          <w:lang w:val="fr-CA"/>
        </w:rPr>
      </w:pPr>
      <w:r>
        <w:rPr>
          <w:lang w:val="fr-CA"/>
        </w:rPr>
        <w:br/>
      </w:r>
      <w:r w:rsidR="00B06847" w:rsidRPr="00B06847">
        <w:rPr>
          <w:lang w:val="fr-CA"/>
        </w:rPr>
        <w:t>Par e</w:t>
      </w:r>
      <w:r w:rsidR="00B06847">
        <w:rPr>
          <w:lang w:val="fr-CA"/>
        </w:rPr>
        <w:t xml:space="preserve">xemple, si notre dictionnaire de résultats a des cas de simulations de </w:t>
      </w:r>
      <w:r w:rsidR="00B06847" w:rsidRPr="00B06847">
        <w:rPr>
          <w:b/>
          <w:bCs/>
          <w:lang w:val="fr-CA"/>
        </w:rPr>
        <w:t>cas_1</w:t>
      </w:r>
      <w:r w:rsidR="00B06847">
        <w:rPr>
          <w:b/>
          <w:bCs/>
          <w:lang w:val="fr-CA"/>
        </w:rPr>
        <w:t xml:space="preserve"> </w:t>
      </w:r>
      <w:r w:rsidR="00B06847" w:rsidRPr="00B06847">
        <w:rPr>
          <w:lang w:val="fr-CA"/>
        </w:rPr>
        <w:t>à</w:t>
      </w:r>
      <w:r w:rsidR="00B06847">
        <w:rPr>
          <w:lang w:val="fr-CA"/>
        </w:rPr>
        <w:t xml:space="preserve"> </w:t>
      </w:r>
      <w:r w:rsidR="00B06847">
        <w:rPr>
          <w:b/>
          <w:bCs/>
          <w:lang w:val="fr-CA"/>
        </w:rPr>
        <w:t>cas_6</w:t>
      </w:r>
      <w:r w:rsidR="00B06847" w:rsidRPr="00B06847">
        <w:rPr>
          <w:lang w:val="fr-CA"/>
        </w:rPr>
        <w:t>,</w:t>
      </w:r>
      <w:r w:rsidR="00B06847">
        <w:rPr>
          <w:lang w:val="fr-CA"/>
        </w:rPr>
        <w:t xml:space="preserve"> où on veut faire la moyenne du cas 1 et 3 dans une catégorie </w:t>
      </w:r>
      <w:r w:rsidR="00B95D8F" w:rsidRPr="00B95D8F">
        <w:rPr>
          <w:b/>
          <w:bCs/>
          <w:lang w:val="fr-CA"/>
        </w:rPr>
        <w:t>cas_13</w:t>
      </w:r>
      <w:r w:rsidR="00B95D8F" w:rsidRPr="00B95D8F">
        <w:rPr>
          <w:lang w:val="fr-CA"/>
        </w:rPr>
        <w:t>,</w:t>
      </w:r>
      <w:r w:rsidR="00B95D8F">
        <w:rPr>
          <w:b/>
          <w:bCs/>
          <w:lang w:val="fr-CA"/>
        </w:rPr>
        <w:t xml:space="preserve"> </w:t>
      </w:r>
      <w:r w:rsidR="00B95D8F" w:rsidRPr="00B95D8F">
        <w:rPr>
          <w:lang w:val="fr-CA"/>
        </w:rPr>
        <w:t>faire la</w:t>
      </w:r>
      <w:r w:rsidR="00B95D8F">
        <w:rPr>
          <w:b/>
          <w:bCs/>
          <w:lang w:val="fr-CA"/>
        </w:rPr>
        <w:t xml:space="preserve"> </w:t>
      </w:r>
      <w:r w:rsidR="00B95D8F" w:rsidRPr="00B95D8F">
        <w:rPr>
          <w:lang w:val="fr-CA"/>
        </w:rPr>
        <w:t>moyenne</w:t>
      </w:r>
      <w:r w:rsidR="00B95D8F">
        <w:rPr>
          <w:lang w:val="fr-CA"/>
        </w:rPr>
        <w:t xml:space="preserve"> de 2 et 4 dans </w:t>
      </w:r>
      <w:r w:rsidR="00B95D8F" w:rsidRPr="00B95D8F">
        <w:rPr>
          <w:b/>
          <w:bCs/>
          <w:lang w:val="fr-CA"/>
        </w:rPr>
        <w:t>cas_24</w:t>
      </w:r>
      <w:r w:rsidR="00B95D8F">
        <w:rPr>
          <w:b/>
          <w:bCs/>
          <w:lang w:val="fr-CA"/>
        </w:rPr>
        <w:t xml:space="preserve"> </w:t>
      </w:r>
      <w:r w:rsidR="00B95D8F">
        <w:rPr>
          <w:lang w:val="fr-CA"/>
        </w:rPr>
        <w:t>et laisser le cas 5 tel qu'il est, on entre :</w:t>
      </w:r>
    </w:p>
    <w:p w14:paraId="656EAB2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557BBD">
        <w:rPr>
          <w:rFonts w:ascii="Courier New" w:eastAsia="Times New Roman" w:hAnsi="Courier New" w:cs="Courier New"/>
          <w:color w:val="000000"/>
          <w:sz w:val="20"/>
          <w:szCs w:val="20"/>
          <w:lang w:val="fr-CA" w:eastAsia="en-CA"/>
        </w:rPr>
        <w:t>combine</w:t>
      </w:r>
      <w:proofErr w:type="gramEnd"/>
      <w:r w:rsidRPr="00557BBD">
        <w:rPr>
          <w:rFonts w:ascii="Courier New" w:eastAsia="Times New Roman" w:hAnsi="Courier New" w:cs="Courier New"/>
          <w:color w:val="000000"/>
          <w:sz w:val="20"/>
          <w:szCs w:val="20"/>
          <w:lang w:val="fr-CA" w:eastAsia="en-CA"/>
        </w:rPr>
        <w:t>_cases</w:t>
      </w:r>
      <w:proofErr w:type="spellEnd"/>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"cas_13"</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"cas_3"</w:t>
      </w:r>
      <w:r w:rsidRPr="00557BBD">
        <w:rPr>
          <w:rFonts w:ascii="Courier New" w:eastAsia="Times New Roman" w:hAnsi="Courier New" w:cs="Courier New"/>
          <w:b/>
          <w:bCs/>
          <w:color w:val="000080"/>
          <w:sz w:val="20"/>
          <w:szCs w:val="20"/>
          <w:lang w:val="fr-CA" w:eastAsia="en-CA"/>
        </w:rPr>
        <w:t>],</w:t>
      </w:r>
    </w:p>
    <w:p w14:paraId="61A8B0B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"cas_24"</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"cas_2"</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"cas_4"</w:t>
      </w:r>
      <w:r w:rsidRPr="00557BBD">
        <w:rPr>
          <w:rFonts w:ascii="Courier New" w:eastAsia="Times New Roman" w:hAnsi="Courier New" w:cs="Courier New"/>
          <w:b/>
          <w:bCs/>
          <w:color w:val="000080"/>
          <w:sz w:val="20"/>
          <w:szCs w:val="20"/>
          <w:lang w:val="fr-CA" w:eastAsia="en-CA"/>
        </w:rPr>
        <w:t>],</w:t>
      </w:r>
    </w:p>
    <w:p w14:paraId="1F902324"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p>
    <w:p w14:paraId="52ACA274" w14:textId="212E49DC" w:rsidR="00B95D8F" w:rsidRPr="00EC672B"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57BBD">
        <w:rPr>
          <w:rFonts w:ascii="Courier New" w:eastAsia="Times New Roman" w:hAnsi="Courier New" w:cs="Courier New"/>
          <w:color w:val="000000"/>
          <w:sz w:val="20"/>
          <w:szCs w:val="20"/>
          <w:lang w:val="fr-CA" w:eastAsia="en-CA"/>
        </w:rPr>
        <w:t xml:space="preserve">                </w:t>
      </w:r>
      <w:r w:rsidR="001A6A4B">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p>
    <w:p w14:paraId="4F5DBAF4" w14:textId="2ED4FE06" w:rsidR="00A24E6E" w:rsidRPr="00146B02" w:rsidRDefault="00F91F73" w:rsidP="00146B02">
      <w:pPr>
        <w:shd w:val="clear" w:color="auto" w:fill="FFFFFF"/>
        <w:rPr>
          <w:rFonts w:eastAsia="Times New Roman" w:cs="Times New Roman"/>
          <w:szCs w:val="24"/>
          <w:lang w:val="fr-CA" w:eastAsia="en-CA"/>
        </w:rPr>
      </w:pPr>
      <w:r>
        <w:rPr>
          <w:lang w:val="fr-CA"/>
        </w:rPr>
        <w:br/>
      </w:r>
      <w:r w:rsidR="001B0156">
        <w:rPr>
          <w:lang w:val="fr-CA"/>
        </w:rPr>
        <w:t xml:space="preserve">Il y a plusieurs </w:t>
      </w:r>
      <w:r w:rsidR="00557BBD">
        <w:rPr>
          <w:lang w:val="fr-CA"/>
        </w:rPr>
        <w:t>choix d'</w:t>
      </w:r>
      <w:r w:rsidR="001B0156">
        <w:rPr>
          <w:lang w:val="fr-CA"/>
        </w:rPr>
        <w:t xml:space="preserve">opérations de combinaisons entre </w:t>
      </w:r>
      <w:r w:rsidR="00A33111">
        <w:rPr>
          <w:lang w:val="fr-CA"/>
        </w:rPr>
        <w:t>cas de simulation</w:t>
      </w:r>
      <w:r w:rsidR="00A24E6E">
        <w:rPr>
          <w:lang w:val="fr-CA"/>
        </w:rPr>
        <w:t xml:space="preserve"> : la moyenne, la somme, trouver le minimum ou le maximum.</w:t>
      </w:r>
      <w:r w:rsidR="004B4C67">
        <w:rPr>
          <w:lang w:val="fr-CA"/>
        </w:rPr>
        <w:t xml:space="preserve"> On peut donc entrer dans </w:t>
      </w:r>
      <w:proofErr w:type="spellStart"/>
      <w:r w:rsidR="004B4C67" w:rsidRPr="00A24E6E">
        <w:rPr>
          <w:rFonts w:ascii="Courier New" w:eastAsia="Times New Roman" w:hAnsi="Courier New" w:cs="Courier New"/>
          <w:b/>
          <w:bCs/>
          <w:color w:val="000000"/>
          <w:sz w:val="20"/>
          <w:szCs w:val="20"/>
          <w:lang w:val="fr-CA" w:eastAsia="en-CA"/>
        </w:rPr>
        <w:t>operation</w:t>
      </w:r>
      <w:proofErr w:type="spellEnd"/>
      <w:r w:rsidR="004B4C67">
        <w:rPr>
          <w:lang w:val="fr-CA"/>
        </w:rPr>
        <w:t xml:space="preserve"> </w:t>
      </w:r>
      <w:r w:rsidR="008537AB">
        <w:rPr>
          <w:lang w:val="fr-CA"/>
        </w:rPr>
        <w:t xml:space="preserve">une des valeurs suivantes : </w:t>
      </w:r>
      <w:r w:rsidR="004B4C67" w:rsidRPr="004B4C67">
        <w:rPr>
          <w:rFonts w:ascii="Courier New" w:eastAsia="Times New Roman" w:hAnsi="Courier New" w:cs="Courier New"/>
          <w:color w:val="808080"/>
          <w:sz w:val="20"/>
          <w:szCs w:val="20"/>
          <w:lang w:val="fr-CA" w:eastAsia="en-CA"/>
        </w:rPr>
        <w:t>"</w:t>
      </w:r>
      <w:proofErr w:type="spellStart"/>
      <w:r w:rsidR="004B4C67" w:rsidRPr="004B4C67">
        <w:rPr>
          <w:rFonts w:ascii="Courier New" w:eastAsia="Times New Roman" w:hAnsi="Courier New" w:cs="Courier New"/>
          <w:color w:val="808080"/>
          <w:sz w:val="20"/>
          <w:szCs w:val="20"/>
          <w:lang w:val="fr-CA" w:eastAsia="en-CA"/>
        </w:rPr>
        <w:t>mean</w:t>
      </w:r>
      <w:proofErr w:type="spellEnd"/>
      <w:r w:rsidR="004B4C67" w:rsidRPr="004B4C67">
        <w:rPr>
          <w:rFonts w:ascii="Courier New" w:eastAsia="Times New Roman" w:hAnsi="Courier New" w:cs="Courier New"/>
          <w:color w:val="808080"/>
          <w:sz w:val="20"/>
          <w:szCs w:val="20"/>
          <w:lang w:val="fr-CA" w:eastAsia="en-CA"/>
        </w:rPr>
        <w:t>"</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"total"</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"min"</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"max"</w:t>
      </w:r>
      <w:r w:rsidR="008A580A" w:rsidRPr="00EC672B">
        <w:rPr>
          <w:lang w:val="fr-CA"/>
        </w:rPr>
        <w:t>.</w:t>
      </w:r>
    </w:p>
    <w:p w14:paraId="2904B727" w14:textId="7B03799F" w:rsidR="00840556" w:rsidRPr="00562243" w:rsidRDefault="00840556" w:rsidP="00562243">
      <w:pPr>
        <w:rPr>
          <w:lang w:val="fr-CA"/>
        </w:rPr>
      </w:pPr>
      <w:r w:rsidRPr="001B0156">
        <w:rPr>
          <w:lang w:val="fr-CA"/>
        </w:rPr>
        <w:br w:type="page"/>
      </w:r>
    </w:p>
    <w:p w14:paraId="59BFDDFC" w14:textId="64CD09FA" w:rsidR="00840533" w:rsidRDefault="00022DC1" w:rsidP="003931EF">
      <w:pPr>
        <w:pStyle w:val="Titre2"/>
      </w:pPr>
      <w:bookmarkStart w:id="32" w:name="_Toc152764865"/>
      <w:r>
        <w:lastRenderedPageBreak/>
        <w:t xml:space="preserve">Dans le cas où </w:t>
      </w:r>
      <w:r w:rsidR="00522898">
        <w:t>des</w:t>
      </w:r>
      <w:r>
        <w:t xml:space="preserve"> simulation</w:t>
      </w:r>
      <w:r w:rsidR="00522898">
        <w:t>s</w:t>
      </w:r>
      <w:r>
        <w:t xml:space="preserve"> </w:t>
      </w:r>
      <w:r w:rsidR="00522898">
        <w:t>ont</w:t>
      </w:r>
      <w:r>
        <w:t xml:space="preserve"> </w:t>
      </w:r>
      <w:r w:rsidR="00625108">
        <w:t>échoué</w:t>
      </w:r>
      <w:bookmarkEnd w:id="32"/>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785197" w:rsidRDefault="002368E6" w:rsidP="00B7392D">
      <w:pPr>
        <w:pStyle w:val="Code"/>
        <w:framePr w:w="9889" w:wrap="notBeside" w:y="-1"/>
        <w:rPr>
          <w:lang w:val="fr-CA"/>
        </w:rPr>
      </w:pPr>
      <w:proofErr w:type="spellStart"/>
      <w:r w:rsidRPr="00785197">
        <w:rPr>
          <w:lang w:val="fr-CA"/>
        </w:rPr>
        <w:t>Results</w:t>
      </w:r>
      <w:proofErr w:type="spellEnd"/>
      <w:r w:rsidRPr="00785197">
        <w:rPr>
          <w:lang w:val="fr-CA"/>
        </w:rPr>
        <w:t xml:space="preserve"> = </w:t>
      </w:r>
      <w:proofErr w:type="spellStart"/>
      <w:r w:rsidR="007A20B9" w:rsidRPr="00785197">
        <w:rPr>
          <w:b/>
          <w:bCs/>
          <w:color w:val="7030A0"/>
          <w:lang w:val="fr-CA"/>
        </w:rPr>
        <w:t>load_</w:t>
      </w:r>
      <w:proofErr w:type="gramStart"/>
      <w:r w:rsidR="007A20B9" w:rsidRPr="00785197">
        <w:rPr>
          <w:b/>
          <w:bCs/>
          <w:color w:val="7030A0"/>
          <w:lang w:val="fr-CA"/>
        </w:rPr>
        <w:t>simulation</w:t>
      </w:r>
      <w:proofErr w:type="spellEnd"/>
      <w:r w:rsidRPr="00785197">
        <w:rPr>
          <w:lang w:val="fr-CA"/>
        </w:rPr>
        <w:t>(</w:t>
      </w:r>
      <w:proofErr w:type="spellStart"/>
      <w:proofErr w:type="gramEnd"/>
      <w:r w:rsidRPr="00785197">
        <w:rPr>
          <w:lang w:val="fr-CA"/>
        </w:rPr>
        <w:t>FileDirectory</w:t>
      </w:r>
      <w:proofErr w:type="spellEnd"/>
      <w:r w:rsidRPr="00785197">
        <w:rPr>
          <w:lang w:val="fr-CA"/>
        </w:rPr>
        <w:t xml:space="preserve">, </w:t>
      </w:r>
      <w:proofErr w:type="spellStart"/>
      <w:r w:rsidRPr="00785197">
        <w:rPr>
          <w:lang w:val="fr-CA"/>
        </w:rPr>
        <w:t>FileName</w:t>
      </w:r>
      <w:proofErr w:type="spellEnd"/>
      <w:r w:rsidRPr="00785197">
        <w:rPr>
          <w:lang w:val="fr-CA"/>
        </w:rPr>
        <w:t xml:space="preserve">, </w:t>
      </w:r>
      <w:proofErr w:type="spellStart"/>
      <w:r w:rsidRPr="00785197">
        <w:rPr>
          <w:lang w:val="fr-CA"/>
        </w:rPr>
        <w:t>VariablesToLoad</w:t>
      </w:r>
      <w:proofErr w:type="spellEnd"/>
      <w:r w:rsidRPr="00785197">
        <w:rPr>
          <w:lang w:val="fr-CA"/>
        </w:rPr>
        <w:t xml:space="preserve">, </w:t>
      </w:r>
      <w:proofErr w:type="spellStart"/>
      <w:r w:rsidRPr="00785197">
        <w:rPr>
          <w:b/>
          <w:bCs/>
          <w:color w:val="C45911" w:themeColor="accent2" w:themeShade="BF"/>
          <w:lang w:val="fr-CA"/>
        </w:rPr>
        <w:t>Failed</w:t>
      </w:r>
      <w:proofErr w:type="spellEnd"/>
      <w:r w:rsidRPr="00785197">
        <w:rPr>
          <w:b/>
          <w:bCs/>
          <w:color w:val="C45911" w:themeColor="accent2" w:themeShade="BF"/>
          <w:lang w:val="fr-CA"/>
        </w:rPr>
        <w:t xml:space="preserve"> =</w:t>
      </w:r>
      <w:r w:rsidRPr="00785197">
        <w:rPr>
          <w:lang w:val="fr-CA"/>
        </w:rPr>
        <w:t xml:space="preserve"> </w:t>
      </w:r>
      <w:r w:rsidRPr="00785197">
        <w:rPr>
          <w:color w:val="FF0000"/>
          <w:lang w:val="fr-CA"/>
        </w:rPr>
        <w:t>51</w:t>
      </w:r>
      <w:r w:rsidRPr="00785197">
        <w:rPr>
          <w:lang w:val="fr-CA"/>
        </w:rPr>
        <w:t>)</w:t>
      </w:r>
    </w:p>
    <w:p w14:paraId="56BD8FF4" w14:textId="56DCA45F" w:rsidR="002368E6" w:rsidRDefault="00EE6754" w:rsidP="0038576D">
      <w:pPr>
        <w:rPr>
          <w:lang w:val="fr-CA" w:eastAsia="en-CA"/>
        </w:rPr>
      </w:pPr>
      <w:r>
        <w:rPr>
          <w:lang w:val="fr-CA" w:eastAsia="en-CA"/>
        </w:rPr>
        <w:br/>
      </w:r>
      <w:r w:rsidR="002368E6" w:rsidRPr="002368E6">
        <w:rPr>
          <w:lang w:val="fr-CA" w:eastAsia="en-CA"/>
        </w:rPr>
        <w:t>Dans le cas où o</w:t>
      </w:r>
      <w:r w:rsidR="002368E6">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spellStart"/>
      <w:proofErr w:type="gramEnd"/>
      <w:r w:rsidR="002507B2" w:rsidRPr="002507B2">
        <w:t>SaveDataDir</w:t>
      </w:r>
      <w:proofErr w:type="spellEnd"/>
      <w:r w:rsidR="002507B2" w:rsidRPr="002507B2">
        <w:t xml:space="preserve">,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33" w:name="_Toc152764866"/>
      <w:r w:rsidRPr="006F2BAB">
        <w:rPr>
          <w:lang w:eastAsia="en-CA"/>
        </w:rPr>
        <w:t xml:space="preserve">Sauvegarde des dictionnaires </w:t>
      </w:r>
      <w:r w:rsidR="006F2BAB">
        <w:rPr>
          <w:lang w:eastAsia="en-CA"/>
        </w:rPr>
        <w:t>de résultats</w:t>
      </w:r>
      <w:bookmarkEnd w:id="33"/>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74FDB0B9"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Simulations</w:t>
      </w:r>
      <w:r w:rsidR="00D21AC7">
        <w:rPr>
          <w:color w:val="000000"/>
          <w:lang w:val="fr-CA" w:eastAsia="en-CA"/>
        </w:rPr>
        <w:t>)</w:t>
      </w:r>
      <w:r w:rsidR="00146B02">
        <w:rPr>
          <w:color w:val="000000"/>
          <w:lang w:val="fr-CA" w:eastAsia="en-CA"/>
        </w:rPr>
        <w:t xml:space="preserve"> </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55DF8514" w14:textId="51AF1F5F" w:rsidR="00327202" w:rsidRPr="001F7702" w:rsidRDefault="00327202" w:rsidP="003931EF">
      <w:pPr>
        <w:pStyle w:val="Titre1"/>
      </w:pPr>
      <w:bookmarkStart w:id="34" w:name="_Toc152764867"/>
      <w:r w:rsidRPr="001F7702">
        <w:lastRenderedPageBreak/>
        <w:t>Graphiques</w:t>
      </w:r>
      <w:bookmarkEnd w:id="34"/>
    </w:p>
    <w:p w14:paraId="3FF2712A" w14:textId="078DBA4E" w:rsidR="00EA6809" w:rsidRDefault="00EA6809" w:rsidP="003931EF">
      <w:pPr>
        <w:pStyle w:val="Titre2"/>
      </w:pPr>
      <w:bookmarkStart w:id="35" w:name="_Toc152764868"/>
      <w:r w:rsidRPr="005F7D73">
        <w:t xml:space="preserve">Chargement des dictionnaires de </w:t>
      </w:r>
      <w:r w:rsidR="009709EF">
        <w:t>résultats sauvegardés</w:t>
      </w:r>
      <w:bookmarkEnd w:id="35"/>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6" w:name="_Toc152764869"/>
      <w:r>
        <w:t>Paramètres esthétiques de tous les graphiques</w:t>
      </w:r>
      <w:bookmarkEnd w:id="36"/>
    </w:p>
    <w:p w14:paraId="7828C3BC" w14:textId="77777777" w:rsidR="00E95D73" w:rsidRPr="00E95D73" w:rsidRDefault="00E95D73" w:rsidP="003931EF">
      <w:pPr>
        <w:pStyle w:val="Titre3"/>
      </w:pPr>
      <w:bookmarkStart w:id="37" w:name="_Toc152764870"/>
      <w:r w:rsidRPr="00E95D73">
        <w:t>Contrôle de la taille de la police des graphiques</w:t>
      </w:r>
      <w:bookmarkEnd w:id="37"/>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8" w:name="_Toc152764871"/>
      <w:r w:rsidRPr="00E61FD1">
        <w:lastRenderedPageBreak/>
        <w:t>Contrôle du style de lignes selon le nom de la simulation ou du cas de simulation</w:t>
      </w:r>
      <w:bookmarkEnd w:id="38"/>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696128" behindDoc="0" locked="0" layoutInCell="1" allowOverlap="1" wp14:anchorId="665B743A" wp14:editId="2BFD0E0B">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6568B31B"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722E35">
                                  <w:rPr>
                                    <w:noProof/>
                                  </w:rPr>
                                  <w:t>4</w:t>
                                </w:r>
                                <w:r>
                                  <w:fldChar w:fldCharType="end"/>
                                </w:r>
                                <w:r>
                                  <w:t xml:space="preserve">: Couleurs </w:t>
                                </w:r>
                                <w:proofErr w:type="spellStart"/>
                                <w:r>
                                  <w:t>automatiques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13BA4BD8"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722E35">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696128;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6568B31B"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722E35">
                            <w:rPr>
                              <w:noProof/>
                            </w:rPr>
                            <w:t>4</w:t>
                          </w:r>
                          <w:r>
                            <w:fldChar w:fldCharType="end"/>
                          </w:r>
                          <w:r>
                            <w:t xml:space="preserve">: Couleurs </w:t>
                          </w:r>
                          <w:proofErr w:type="spellStart"/>
                          <w:r>
                            <w:t>automatiques</w:t>
                          </w:r>
                          <w:proofErr w:type="spellEnd"/>
                        </w:p>
                      </w:txbxContent>
                    </v:textbox>
                  </v:shape>
                </v:group>
                <v:group 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13BA4BD8"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722E35">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hyperlink r:id="rId36" w:history="1">
        <w:r w:rsidR="00D05EE7" w:rsidRPr="00D05EE7">
          <w:rPr>
            <w:rStyle w:val="Hyperlien"/>
            <w:lang w:val="fr-CA"/>
          </w:rPr>
          <w:t>noms de couleurs</w:t>
        </w:r>
      </w:hyperlink>
      <w:r w:rsidR="00D05EE7">
        <w:rPr>
          <w:lang w:val="fr-CA"/>
        </w:rPr>
        <w:t xml:space="preserve">, </w:t>
      </w:r>
      <w:hyperlink r:id="rId37" w:history="1">
        <w:r w:rsidR="00D05EE7" w:rsidRPr="00D05EE7">
          <w:rPr>
            <w:rStyle w:val="Hyperlien"/>
            <w:lang w:val="fr-CA"/>
          </w:rPr>
          <w:t>les types de marqueurs</w:t>
        </w:r>
      </w:hyperlink>
      <w:r w:rsidR="00D05EE7">
        <w:rPr>
          <w:lang w:val="fr-CA"/>
        </w:rPr>
        <w:t xml:space="preserve"> et les </w:t>
      </w:r>
      <w:hyperlink r:id="rId38" w:history="1">
        <w:r w:rsidR="00D05EE7" w:rsidRPr="00D05EE7">
          <w:rPr>
            <w:rStyle w:val="Hyperlien"/>
            <w:lang w:val="fr-CA"/>
          </w:rPr>
          <w:t>types de lignes</w:t>
        </w:r>
      </w:hyperlink>
      <w:r w:rsidR="000139D0">
        <w:rPr>
          <w:lang w:val="fr-CA"/>
        </w:rPr>
        <w:t xml:space="preserve"> dans la documentation du package python </w:t>
      </w:r>
      <w:hyperlink r:id="rId39" w:history="1">
        <w:proofErr w:type="spellStart"/>
        <w:r w:rsidR="000139D0" w:rsidRPr="000139D0">
          <w:rPr>
            <w:rStyle w:val="Hyperlien"/>
            <w:lang w:val="fr-CA"/>
          </w:rPr>
          <w:t>matplotlib</w:t>
        </w:r>
        <w:proofErr w:type="spellEnd"/>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68B125C4" w14:textId="0E839B56" w:rsidR="00A7714F" w:rsidRDefault="004420D5" w:rsidP="0097080E">
      <w:pPr>
        <w:rPr>
          <w:color w:val="000000"/>
          <w:lang w:val="fr-CA"/>
        </w:rPr>
      </w:pPr>
      <w:r>
        <w:rPr>
          <w:lang w:val="fr-CA"/>
        </w:rPr>
        <w:br/>
      </w:r>
      <w:r w:rsidR="0097080E">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463586DD" w:rsidR="0097080E" w:rsidRPr="00FA5A3F" w:rsidRDefault="004420D5" w:rsidP="0097080E">
      <w:pPr>
        <w:rPr>
          <w:color w:val="000000"/>
          <w:lang w:val="fr-CA"/>
        </w:rPr>
      </w:pPr>
      <w:r w:rsidRPr="00F6350A">
        <w:rPr>
          <w:color w:val="000000"/>
          <w:lang w:val="fr-CA"/>
        </w:rPr>
        <w:br/>
      </w:r>
      <w:r w:rsidR="00FA5A3F">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39" w:name="_Toc152764872"/>
      <w:r>
        <w:lastRenderedPageBreak/>
        <w:t>Choix du texte de la légende</w:t>
      </w:r>
      <w:bookmarkEnd w:id="39"/>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05344" behindDoc="0" locked="0" layoutInCell="1" allowOverlap="1" wp14:anchorId="2CED878F" wp14:editId="261079D0">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38FA6982"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722E35">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7E043770"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722E35">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05344;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38FA6982"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722E35">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7E043770"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722E35">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A04B17">
        <w:rPr>
          <w:rFonts w:ascii="Courier New" w:eastAsia="Times New Roman" w:hAnsi="Courier New" w:cs="Courier New"/>
          <w:b/>
          <w:bCs/>
          <w:color w:val="7030A0"/>
          <w:sz w:val="20"/>
          <w:szCs w:val="20"/>
          <w:lang w:val="fr-CA" w:eastAsia="en-CA"/>
        </w:rPr>
        <w:t>define</w:t>
      </w:r>
      <w:proofErr w:type="gramEnd"/>
      <w:r w:rsidRPr="00A04B17">
        <w:rPr>
          <w:rFonts w:ascii="Courier New" w:eastAsia="Times New Roman" w:hAnsi="Courier New" w:cs="Courier New"/>
          <w:b/>
          <w:bCs/>
          <w:color w:val="7030A0"/>
          <w:sz w:val="20"/>
          <w:szCs w:val="20"/>
          <w:lang w:val="fr-CA" w:eastAsia="en-CA"/>
        </w:rPr>
        <w:t>_simulation_description</w:t>
      </w:r>
      <w:proofErr w:type="spellEnd"/>
      <w:r w:rsidRPr="00A04B17">
        <w:rPr>
          <w:rFonts w:ascii="Courier New" w:eastAsia="Times New Roman" w:hAnsi="Courier New" w:cs="Courier New"/>
          <w:b/>
          <w:bCs/>
          <w:color w:val="000080"/>
          <w:sz w:val="20"/>
          <w:szCs w:val="20"/>
          <w:lang w:val="fr-CA" w:eastAsia="en-CA"/>
        </w:rPr>
        <w:t>(</w:t>
      </w:r>
      <w:proofErr w:type="spellStart"/>
      <w:r w:rsidRPr="00A04B17">
        <w:rPr>
          <w:rFonts w:ascii="Courier New" w:eastAsia="Times New Roman" w:hAnsi="Courier New" w:cs="Courier New"/>
          <w:color w:val="000000"/>
          <w:sz w:val="20"/>
          <w:szCs w:val="20"/>
          <w:lang w:val="fr-CA" w:eastAsia="en-CA"/>
        </w:rPr>
        <w:t>SimulationDescriptionDictionary</w:t>
      </w:r>
      <w:proofErr w:type="spellEnd"/>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40" w:name="_Toc152764873"/>
      <w:r>
        <w:lastRenderedPageBreak/>
        <w:t>Structure des fonctions de graphiques</w:t>
      </w:r>
      <w:bookmarkEnd w:id="40"/>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41" w:name="_Toc152764874"/>
      <w:r>
        <w:t>Arguments obligatoires</w:t>
      </w:r>
      <w:bookmarkEnd w:id="41"/>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42" w:name="_Toc152764875"/>
      <w:r>
        <w:t>Arguments pour indiquer la structure de donnée</w:t>
      </w:r>
      <w:r w:rsidR="00606D00">
        <w:t xml:space="preserve"> utilisée</w:t>
      </w:r>
      <w:bookmarkEnd w:id="42"/>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3" w:name="_Toc152764876"/>
      <w:r>
        <w:t>Sélection des composantes de la variable à entrer</w:t>
      </w:r>
      <w:bookmarkEnd w:id="43"/>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4" w:name="_Toc152764877"/>
      <w:r>
        <w:t>Fonction graph</w:t>
      </w:r>
      <w:bookmarkEnd w:id="44"/>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5" w:name="_Toc152764878"/>
      <w:r>
        <w:t xml:space="preserve">Fonction </w:t>
      </w:r>
      <w:proofErr w:type="spellStart"/>
      <w:r w:rsidR="003A60EA" w:rsidRPr="007F0E7B">
        <w:t>m</w:t>
      </w:r>
      <w:r w:rsidR="00AE2EBB" w:rsidRPr="007F0E7B">
        <w:t>uscle</w:t>
      </w:r>
      <w:r w:rsidR="003A60EA" w:rsidRPr="007F0E7B">
        <w:t>_g</w:t>
      </w:r>
      <w:r w:rsidR="00AE2EBB" w:rsidRPr="007F0E7B">
        <w:t>raph</w:t>
      </w:r>
      <w:bookmarkEnd w:id="45"/>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4FE21EC9" w:rsidR="0072729C" w:rsidRPr="00812352" w:rsidRDefault="0072729C" w:rsidP="0038576D">
      <w:pPr>
        <w:pStyle w:val="Code"/>
        <w:framePr w:wrap="notBeside"/>
        <w:rPr>
          <w:lang w:val="fr-CA"/>
        </w:rPr>
      </w:pPr>
      <w:proofErr w:type="spellStart"/>
      <w:proofErr w:type="gramStart"/>
      <w:r w:rsidRPr="00A04B17">
        <w:rPr>
          <w:b/>
          <w:bCs/>
          <w:color w:val="7030A0"/>
          <w:lang w:val="fr-CA"/>
        </w:rPr>
        <w:t>muscle</w:t>
      </w:r>
      <w:proofErr w:type="gramEnd"/>
      <w:r w:rsidRPr="00A04B17">
        <w:rPr>
          <w:b/>
          <w:bCs/>
          <w:color w:val="7030A0"/>
          <w:lang w:val="fr-CA"/>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00F85268">
        <w:rPr>
          <w:color w:val="ED7D31" w:themeColor="accent2"/>
          <w:lang w:val="fr-CA"/>
        </w:rPr>
        <w:t>Muscle_part_on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2B55F8E9" w14:textId="69EAFDEB" w:rsidR="00B007CA" w:rsidRDefault="004420D5" w:rsidP="0038576D">
      <w:pPr>
        <w:rPr>
          <w:lang w:val="fr-CA"/>
        </w:rPr>
      </w:pPr>
      <w:r>
        <w:rPr>
          <w:lang w:val="fr-CA"/>
        </w:rPr>
        <w:br/>
      </w:r>
      <w:r w:rsidR="00B007CA">
        <w:rPr>
          <w:lang w:val="fr-CA"/>
        </w:rPr>
        <w:t xml:space="preserve">La seule différence avec </w:t>
      </w:r>
      <w:r w:rsidR="00B007CA" w:rsidRPr="001C46B6">
        <w:rPr>
          <w:b/>
          <w:bCs/>
          <w:color w:val="7030A0"/>
          <w:lang w:val="fr-CA"/>
        </w:rPr>
        <w:t xml:space="preserve">graph </w:t>
      </w:r>
      <w:r w:rsidR="00B007CA">
        <w:rPr>
          <w:lang w:val="fr-CA"/>
        </w:rPr>
        <w:t>est qu’on doit aussi indiquer en deuxième argument le nom du muscle à tracer.</w:t>
      </w:r>
    </w:p>
    <w:p w14:paraId="54A9AFE6" w14:textId="0995CEDD"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931EF">
      <w:pPr>
        <w:pStyle w:val="Titre3"/>
      </w:pPr>
      <w:bookmarkStart w:id="46" w:name="_Toc152764879"/>
      <w:proofErr w:type="spellStart"/>
      <w:r w:rsidRPr="007F0E7B">
        <w:lastRenderedPageBreak/>
        <w:t>COP</w:t>
      </w:r>
      <w:r w:rsidR="003A60EA" w:rsidRPr="007F0E7B">
        <w:t>_g</w:t>
      </w:r>
      <w:r w:rsidRPr="007F0E7B">
        <w:t>raph</w:t>
      </w:r>
      <w:bookmarkEnd w:id="46"/>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proofErr w:type="spellStart"/>
      <w:r w:rsidRPr="00A04B17">
        <w:rPr>
          <w:b/>
          <w:bCs/>
          <w:color w:val="7030A0"/>
          <w:lang w:val="fr-CA"/>
        </w:rPr>
        <w:t>COP_</w:t>
      </w:r>
      <w:proofErr w:type="gramStart"/>
      <w:r w:rsidR="009C6715" w:rsidRPr="00A04B17">
        <w:rPr>
          <w:b/>
          <w:bCs/>
          <w:color w:val="7030A0"/>
          <w:lang w:val="fr-CA"/>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21EE0048" w14:textId="771C0BBE" w:rsidR="009048C0" w:rsidRPr="009E7B7F" w:rsidRDefault="004420D5" w:rsidP="0038576D">
      <w:pPr>
        <w:rPr>
          <w:lang w:val="fr-CA"/>
        </w:rPr>
      </w:pPr>
      <w:r>
        <w:rPr>
          <w:lang w:val="fr-CA"/>
        </w:rPr>
        <w:br/>
      </w:r>
      <w:r w:rsidR="009048C0">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931EF">
      <w:pPr>
        <w:pStyle w:val="Titre2"/>
      </w:pPr>
      <w:bookmarkStart w:id="47" w:name="_Toc152764880"/>
      <w:proofErr w:type="spellStart"/>
      <w:r w:rsidRPr="007F0E7B">
        <w:lastRenderedPageBreak/>
        <w:t>Premade</w:t>
      </w:r>
      <w:proofErr w:type="spellEnd"/>
      <w:r w:rsidRPr="007F0E7B">
        <w:t xml:space="preserve"> graphs</w:t>
      </w:r>
      <w:bookmarkEnd w:id="47"/>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48" w:name="_Toc152764881"/>
      <w:proofErr w:type="spellStart"/>
      <w:proofErr w:type="gramStart"/>
      <w:r w:rsidRPr="00052F12">
        <w:t>muscle</w:t>
      </w:r>
      <w:proofErr w:type="gramEnd"/>
      <w:r w:rsidRPr="00052F12">
        <w:t>_graph_from_list</w:t>
      </w:r>
      <w:bookmarkEnd w:id="48"/>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19DA31E5"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w:t>
      </w:r>
      <w:proofErr w:type="gramStart"/>
      <w:r w:rsidR="00E640AC" w:rsidRPr="00A04B17">
        <w:rPr>
          <w:rFonts w:ascii="Courier New" w:eastAsia="Times New Roman" w:hAnsi="Courier New" w:cs="Courier New"/>
          <w:b/>
          <w:bCs/>
          <w:color w:val="7030A0"/>
          <w:sz w:val="20"/>
          <w:szCs w:val="20"/>
          <w:lang w:val="fr-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F85268">
        <w:rPr>
          <w:rFonts w:ascii="Courier New" w:eastAsia="Times New Roman" w:hAnsi="Courier New" w:cs="Courier New"/>
          <w:color w:val="C45911" w:themeColor="accent2" w:themeShade="BF"/>
          <w:sz w:val="20"/>
          <w:szCs w:val="20"/>
          <w:lang w:val="fr-CA" w:eastAsia="en-CA"/>
        </w:rPr>
        <w:t>Muscle_part_on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49" w:name="_Toc152764882"/>
      <w:proofErr w:type="spellStart"/>
      <w:proofErr w:type="gramStart"/>
      <w:r w:rsidRPr="00302D51">
        <w:t>gr</w:t>
      </w:r>
      <w:r w:rsidR="009D3913" w:rsidRPr="00302D51">
        <w:t>aph</w:t>
      </w:r>
      <w:proofErr w:type="gramEnd"/>
      <w:r w:rsidR="009D3913" w:rsidRPr="00302D51">
        <w:t>_all_muscle_fibers</w:t>
      </w:r>
      <w:bookmarkEnd w:id="49"/>
      <w:proofErr w:type="spellEnd"/>
    </w:p>
    <w:p w14:paraId="29D3B07A" w14:textId="4868D523"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w:t>
      </w:r>
      <w:proofErr w:type="gramStart"/>
      <w:r w:rsidR="00FB556F" w:rsidRPr="00A04B17">
        <w:rPr>
          <w:rFonts w:ascii="Courier New" w:eastAsia="Times New Roman" w:hAnsi="Courier New" w:cs="Courier New"/>
          <w:b/>
          <w:bCs/>
          <w:color w:val="7030A0"/>
          <w:sz w:val="20"/>
          <w:szCs w:val="20"/>
          <w:lang w:val="fr-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7006C2" w:rsidRPr="007006C2">
        <w:rPr>
          <w:rFonts w:ascii="Courier New" w:eastAsia="Times New Roman" w:hAnsi="Courier New" w:cs="Courier New"/>
          <w:color w:val="C45911" w:themeColor="accent2" w:themeShade="BF"/>
          <w:sz w:val="20"/>
          <w:szCs w:val="20"/>
          <w:lang w:val="fr-CA" w:eastAsia="en-CA"/>
        </w:rPr>
        <w:t>combined_muscle_on</w:t>
      </w:r>
      <w:proofErr w:type="spellEnd"/>
      <w:r w:rsidR="007006C2" w:rsidRPr="007006C2">
        <w:rPr>
          <w:rFonts w:ascii="Courier New" w:eastAsia="Times New Roman" w:hAnsi="Courier New" w:cs="Courier New"/>
          <w:color w:val="C45911" w:themeColor="accent2" w:themeShade="BF"/>
          <w:sz w:val="20"/>
          <w:szCs w:val="20"/>
          <w:lang w:val="fr-CA" w:eastAsia="en-CA"/>
        </w:rPr>
        <w:t>=</w:t>
      </w:r>
      <w:r w:rsidR="007006C2" w:rsidRPr="00722E35">
        <w:rPr>
          <w:rFonts w:ascii="Courier New" w:eastAsia="Times New Roman" w:hAnsi="Courier New" w:cs="Courier New"/>
          <w:b/>
          <w:bCs/>
          <w:color w:val="C45911" w:themeColor="accent2" w:themeShade="BF"/>
          <w:sz w:val="20"/>
          <w:szCs w:val="20"/>
          <w:lang w:val="fr-CA" w:eastAsia="en-CA"/>
        </w:rPr>
        <w:t>False</w:t>
      </w:r>
      <w:r w:rsidR="007006C2">
        <w:rPr>
          <w:rFonts w:ascii="Courier New" w:hAnsi="Courier New" w:cs="Courier New"/>
          <w:sz w:val="20"/>
          <w:szCs w:val="20"/>
        </w:rPr>
        <w:t>,</w:t>
      </w:r>
      <w:r w:rsidR="007006C2"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48FCB9AA"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w:t>
      </w:r>
      <w:r w:rsidR="007006C2">
        <w:rPr>
          <w:lang w:val="fr-CA"/>
        </w:rPr>
        <w:t xml:space="preserve">deux graphiques en même temps : Le graphique </w:t>
      </w:r>
      <w:r w:rsidR="000D25DC">
        <w:rPr>
          <w:lang w:val="fr-CA"/>
        </w:rPr>
        <w:t xml:space="preserve">des variables </w:t>
      </w:r>
      <w:r>
        <w:rPr>
          <w:lang w:val="fr-CA"/>
        </w:rPr>
        <w:t xml:space="preserve">du muscle combiné </w:t>
      </w:r>
      <w:r w:rsidR="00AC4652">
        <w:rPr>
          <w:lang w:val="fr-CA"/>
        </w:rPr>
        <w:t>et de toutes les parties de muscles sur un second graphique</w:t>
      </w:r>
      <w:r w:rsidR="007006C2">
        <w:rPr>
          <w:lang w:val="fr-CA"/>
        </w:rPr>
        <w:t xml:space="preserve"> dont la taille s'adapte selon le muscle</w:t>
      </w:r>
      <w:r w:rsidR="00AC4652">
        <w:rPr>
          <w:lang w:val="fr-CA"/>
        </w:rPr>
        <w:t>.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72A27C64" w14:textId="281AC58A" w:rsidR="00B73E7B" w:rsidRPr="00B73E7B" w:rsidRDefault="004420D5" w:rsidP="00410789">
      <w:pPr>
        <w:shd w:val="clear" w:color="auto" w:fill="FFFFFF"/>
        <w:rPr>
          <w:rFonts w:ascii="Courier New" w:hAnsi="Courier New" w:cs="Courier New"/>
          <w:sz w:val="20"/>
          <w:szCs w:val="20"/>
          <w:lang w:val="fr-CA"/>
        </w:rPr>
      </w:pPr>
      <w:r>
        <w:rPr>
          <w:lang w:val="fr-CA"/>
        </w:rPr>
        <w:br/>
      </w:r>
      <w:r w:rsidR="00B73E7B" w:rsidRPr="00B73E7B">
        <w:t>Pour</w:t>
      </w:r>
      <w:r w:rsidR="00B73E7B">
        <w:rPr>
          <w:rFonts w:ascii="Courier New" w:hAnsi="Courier New" w:cs="Courier New"/>
          <w:sz w:val="20"/>
          <w:szCs w:val="20"/>
        </w:rPr>
        <w:t xml:space="preserve"> </w:t>
      </w:r>
      <w:r w:rsidR="00B73E7B" w:rsidRPr="00DE5901">
        <w:t xml:space="preserve">ne </w:t>
      </w:r>
      <w:proofErr w:type="gramStart"/>
      <w:r w:rsidR="00B73E7B" w:rsidRPr="00DE5901">
        <w:t>pas</w:t>
      </w:r>
      <w:proofErr w:type="gramEnd"/>
      <w:r w:rsidR="00B73E7B" w:rsidRPr="00DE5901">
        <w:t xml:space="preserve"> tracer le </w:t>
      </w:r>
      <w:proofErr w:type="spellStart"/>
      <w:r w:rsidR="00B73E7B" w:rsidRPr="00DE5901">
        <w:t>graphique</w:t>
      </w:r>
      <w:proofErr w:type="spellEnd"/>
      <w:r w:rsidR="00B73E7B" w:rsidRPr="00DE5901">
        <w:t xml:space="preserve"> du muscle </w:t>
      </w:r>
      <w:proofErr w:type="spellStart"/>
      <w:r w:rsidR="00B73E7B" w:rsidRPr="00DE5901">
        <w:t>combin</w:t>
      </w:r>
      <w:r w:rsidR="00DE5901">
        <w:t>é</w:t>
      </w:r>
      <w:proofErr w:type="spellEnd"/>
      <w:r w:rsidR="00B73E7B" w:rsidRPr="00DE5901">
        <w:t xml:space="preserve"> et ne tracer que le </w:t>
      </w:r>
      <w:proofErr w:type="spellStart"/>
      <w:r w:rsidR="00B73E7B" w:rsidRPr="00DE5901">
        <w:t>graphique</w:t>
      </w:r>
      <w:proofErr w:type="spellEnd"/>
      <w:r w:rsidR="00DE5901">
        <w:t xml:space="preserve"> des parties de muscles </w:t>
      </w:r>
      <w:proofErr w:type="spellStart"/>
      <w:r w:rsidR="00DE5901">
        <w:t>ajouter</w:t>
      </w:r>
      <w:proofErr w:type="spellEnd"/>
      <w:r w:rsidR="00DE5901">
        <w:t xml:space="preserve"> </w:t>
      </w:r>
      <w:proofErr w:type="spellStart"/>
      <w:r w:rsidR="00DE5901">
        <w:t>l'argument</w:t>
      </w:r>
      <w:proofErr w:type="spellEnd"/>
      <w:r w:rsidR="00DE5901">
        <w:t>:</w:t>
      </w:r>
      <w:r w:rsidR="00DE5901">
        <w:rPr>
          <w:rFonts w:ascii="Courier New" w:hAnsi="Courier New" w:cs="Courier New"/>
          <w:sz w:val="20"/>
          <w:szCs w:val="20"/>
        </w:rPr>
        <w:t xml:space="preserve"> </w:t>
      </w:r>
      <w:proofErr w:type="spellStart"/>
      <w:r w:rsidR="00B73E7B" w:rsidRPr="00B73E7B">
        <w:rPr>
          <w:rFonts w:ascii="Courier New" w:hAnsi="Courier New" w:cs="Courier New"/>
          <w:sz w:val="20"/>
          <w:szCs w:val="20"/>
        </w:rPr>
        <w:t>combined_muscle_on</w:t>
      </w:r>
      <w:proofErr w:type="spellEnd"/>
      <w:r w:rsidR="007006C2">
        <w:rPr>
          <w:rFonts w:ascii="Courier New" w:hAnsi="Courier New" w:cs="Courier New"/>
          <w:sz w:val="20"/>
          <w:szCs w:val="20"/>
        </w:rPr>
        <w:t xml:space="preserve"> = False</w:t>
      </w:r>
      <w:r w:rsidR="00DE5901">
        <w:rPr>
          <w:rFonts w:ascii="Courier New" w:hAnsi="Courier New" w:cs="Courier New"/>
          <w:sz w:val="20"/>
          <w:szCs w:val="20"/>
        </w:rPr>
        <w:t>.</w:t>
      </w:r>
    </w:p>
    <w:p w14:paraId="4D04391B" w14:textId="427737BF" w:rsidR="00B2234C" w:rsidRPr="00E640AC" w:rsidRDefault="00AD040A" w:rsidP="00410789">
      <w:pPr>
        <w:shd w:val="clear" w:color="auto" w:fill="FFFFFF"/>
        <w:rPr>
          <w:lang w:val="fr-CA"/>
        </w:rPr>
      </w:pPr>
      <w:r>
        <w:rPr>
          <w:lang w:val="fr-CA"/>
        </w:rPr>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59027F2D" w:rsidR="00CB35D2" w:rsidRPr="008A6621" w:rsidRDefault="00F858DD" w:rsidP="003931EF">
      <w:pPr>
        <w:pStyle w:val="Titre3"/>
      </w:pPr>
      <w:bookmarkStart w:id="50" w:name="_Toc152764883"/>
      <w:proofErr w:type="spellStart"/>
      <w:proofErr w:type="gramStart"/>
      <w:r w:rsidRPr="00F858DD">
        <w:rPr>
          <w:highlight w:val="red"/>
        </w:rPr>
        <w:lastRenderedPageBreak/>
        <w:t>graph</w:t>
      </w:r>
      <w:proofErr w:type="gramEnd"/>
      <w:r w:rsidRPr="00F858DD">
        <w:rPr>
          <w:highlight w:val="red"/>
        </w:rPr>
        <w:t>_by_category</w:t>
      </w:r>
      <w:bookmarkEnd w:id="50"/>
      <w:proofErr w:type="spellEnd"/>
      <w:r w:rsidR="00CB35D2" w:rsidRPr="00B5080A">
        <w:br w:type="page"/>
      </w:r>
    </w:p>
    <w:p w14:paraId="4BA1AE44" w14:textId="4F700621" w:rsidR="00A065AA" w:rsidRDefault="00A065AA" w:rsidP="003931EF">
      <w:pPr>
        <w:pStyle w:val="Titre2"/>
      </w:pPr>
      <w:bookmarkStart w:id="51" w:name="_Toc152764884"/>
      <w:r>
        <w:lastRenderedPageBreak/>
        <w:t xml:space="preserve">Arguments esthétiques </w:t>
      </w:r>
      <w:r w:rsidR="005E1A12">
        <w:t xml:space="preserve">facultatifs </w:t>
      </w:r>
      <w:r>
        <w:t>pour les fonctions de graph</w:t>
      </w:r>
      <w:r w:rsidR="005E1A12">
        <w:t>ique</w:t>
      </w:r>
      <w:bookmarkEnd w:id="51"/>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52" w:name="_Toc152764885"/>
      <w:proofErr w:type="spellStart"/>
      <w:r>
        <w:t>Subplot</w:t>
      </w:r>
      <w:bookmarkEnd w:id="52"/>
      <w:proofErr w:type="spellEnd"/>
    </w:p>
    <w:p w14:paraId="2DF1FF96" w14:textId="00B7412D"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r w:rsidR="00FC2FA7">
        <w:rPr>
          <w:lang w:val="fr-CA"/>
        </w:rPr>
        <w:t xml:space="preserve"> </w:t>
      </w: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proofErr w:type="spellStart"/>
      <w:r w:rsidRPr="00DF6F00">
        <w:rPr>
          <w:rFonts w:ascii="Courier New" w:eastAsia="Times New Roman" w:hAnsi="Courier New" w:cs="Courier New"/>
          <w:color w:val="808080"/>
          <w:sz w:val="20"/>
          <w:szCs w:val="20"/>
          <w:lang w:val="fr-CA" w:eastAsia="en-CA"/>
        </w:rPr>
        <w:t>number</w:t>
      </w:r>
      <w:proofErr w:type="spellEnd"/>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36736" behindDoc="0" locked="0" layoutInCell="1" allowOverlap="1" wp14:anchorId="1B91E613" wp14:editId="0F520102">
            <wp:simplePos x="0" y="0"/>
            <wp:positionH relativeFrom="margin">
              <wp:align>center</wp:align>
            </wp:positionH>
            <wp:positionV relativeFrom="paragraph">
              <wp:posOffset>778510</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53513BA2" w14:textId="77777777" w:rsidR="008D2ABC" w:rsidRDefault="008D2ABC" w:rsidP="00FC2FA7">
      <w:pPr>
        <w:shd w:val="clear" w:color="auto" w:fill="FFFFFF"/>
        <w:jc w:val="left"/>
        <w:rPr>
          <w:lang w:val="fr-CA"/>
        </w:rPr>
      </w:pPr>
    </w:p>
    <w:p w14:paraId="1A5F713D" w14:textId="388B4E8D" w:rsidR="00585D56" w:rsidRPr="00FC2FA7" w:rsidRDefault="00814B0E" w:rsidP="00FC2FA7">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r w:rsidR="00426C46">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w:t>
      </w:r>
      <w:proofErr w:type="spellStart"/>
      <w:r w:rsidRPr="00D672C9">
        <w:rPr>
          <w:rFonts w:ascii="Courier New" w:eastAsia="Times New Roman" w:hAnsi="Courier New" w:cs="Courier New"/>
          <w:color w:val="808080"/>
          <w:sz w:val="20"/>
          <w:szCs w:val="20"/>
          <w:lang w:val="en-CA" w:eastAsia="en-CA"/>
        </w:rPr>
        <w:t>last_subplot</w:t>
      </w:r>
      <w:proofErr w:type="spellEnd"/>
      <w:r w:rsidRPr="00D672C9">
        <w:rPr>
          <w:rFonts w:ascii="Courier New" w:eastAsia="Times New Roman" w:hAnsi="Courier New" w:cs="Courier New"/>
          <w:color w:val="808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53" w:name="_Toc152764886"/>
      <w:r>
        <w:lastRenderedPageBreak/>
        <w:t>Titre d</w:t>
      </w:r>
      <w:r w:rsidR="00F932EF">
        <w:t>'</w:t>
      </w:r>
      <w:r>
        <w:t>u</w:t>
      </w:r>
      <w:r w:rsidR="00F932EF">
        <w:t>ne case de</w:t>
      </w:r>
      <w:r>
        <w:t xml:space="preserve"> </w:t>
      </w:r>
      <w:proofErr w:type="spellStart"/>
      <w:r>
        <w:t>subplot</w:t>
      </w:r>
      <w:bookmarkEnd w:id="53"/>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4" w:name="_Toc152764887"/>
      <w:r>
        <w:t xml:space="preserve">Limites </w:t>
      </w:r>
      <w:r w:rsidR="0038576D">
        <w:t>du graphique</w:t>
      </w:r>
      <w:bookmarkEnd w:id="54"/>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ymin</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697236C9" w14:textId="353B8541" w:rsidR="00A83511" w:rsidRDefault="00A84C74" w:rsidP="0038576D">
      <w:pPr>
        <w:rPr>
          <w:lang w:val="fr-CA"/>
        </w:rPr>
      </w:pPr>
      <w:r>
        <w:rPr>
          <w:lang w:val="fr-CA"/>
        </w:rPr>
        <w:br/>
      </w:r>
      <w:r w:rsidR="00A83511">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4773E528" w:rsidR="008C0AE1" w:rsidRDefault="00A84C74" w:rsidP="0038576D">
      <w:pPr>
        <w:rPr>
          <w:lang w:val="fr-CA" w:eastAsia="en-CA"/>
        </w:rPr>
      </w:pPr>
      <w:r>
        <w:rPr>
          <w:lang w:val="fr-CA" w:eastAsia="en-CA"/>
        </w:rPr>
        <w:br/>
      </w:r>
      <w:r w:rsidR="008C0AE1">
        <w:rPr>
          <w:lang w:val="fr-CA" w:eastAsia="en-CA"/>
        </w:rPr>
        <w:t xml:space="preserve">Aussi, au lieu d’entrer les limites pour chaque </w:t>
      </w:r>
      <w:r w:rsidR="004E7E62">
        <w:rPr>
          <w:lang w:val="fr-CA" w:eastAsia="en-CA"/>
        </w:rPr>
        <w:t>case</w:t>
      </w:r>
      <w:r w:rsidR="008C0AE1">
        <w:rPr>
          <w:lang w:val="fr-CA" w:eastAsia="en-CA"/>
        </w:rPr>
        <w:t xml:space="preserve">, on peut entrer des limites </w:t>
      </w:r>
      <w:r w:rsidR="00366727">
        <w:rPr>
          <w:lang w:val="fr-CA" w:eastAsia="en-CA"/>
        </w:rPr>
        <w:t xml:space="preserve">et grilles </w:t>
      </w:r>
      <w:r w:rsidR="008C0AE1">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sidRPr="00C35AE1">
        <w:rPr>
          <w:b/>
          <w:bCs/>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442B0181" w:rsidR="005203EE" w:rsidRPr="00FB1C4A" w:rsidRDefault="009355D0" w:rsidP="00FB1C4A">
      <w:pPr>
        <w:rPr>
          <w:lang w:val="fr-CA" w:eastAsia="en-CA"/>
        </w:rPr>
      </w:pPr>
      <w:r>
        <w:rPr>
          <w:b/>
          <w:bCs/>
          <w:u w:val="single"/>
          <w:lang w:val="fr-CA" w:eastAsia="en-CA"/>
        </w:rPr>
        <w:t xml:space="preserve">Bug report : </w:t>
      </w:r>
      <w:r w:rsidRPr="009355D0">
        <w:rPr>
          <w:b/>
          <w:bCs/>
          <w:lang w:val="fr-CA" w:eastAsia="en-CA"/>
        </w:rPr>
        <w:t xml:space="preserve">Ne mettre </w:t>
      </w:r>
      <w:proofErr w:type="spellStart"/>
      <w:r w:rsidRPr="009355D0">
        <w:rPr>
          <w:b/>
          <w:bCs/>
          <w:lang w:val="fr-CA" w:eastAsia="en-CA"/>
        </w:rPr>
        <w:t>same_lim</w:t>
      </w:r>
      <w:proofErr w:type="spellEnd"/>
      <w:r w:rsidRPr="009355D0">
        <w:rPr>
          <w:b/>
          <w:bCs/>
          <w:lang w:val="fr-CA" w:eastAsia="en-CA"/>
        </w:rPr>
        <w:t xml:space="preserve"> </w:t>
      </w:r>
      <w:r w:rsidR="00B71D3D" w:rsidRPr="009355D0">
        <w:rPr>
          <w:b/>
          <w:bCs/>
          <w:lang w:val="fr-CA" w:eastAsia="en-CA"/>
        </w:rPr>
        <w:t>q</w:t>
      </w:r>
      <w:r w:rsidR="00B71D3D" w:rsidRPr="009355D0">
        <w:rPr>
          <w:b/>
          <w:bCs/>
          <w:lang w:val="fr-CA"/>
        </w:rPr>
        <w:t>u'au</w:t>
      </w:r>
      <w:r>
        <w:rPr>
          <w:b/>
          <w:bCs/>
          <w:lang w:val="fr-CA"/>
        </w:rPr>
        <w:t xml:space="preserve"> tout dernier graph (si on fait un </w:t>
      </w:r>
      <w:proofErr w:type="spellStart"/>
      <w:r>
        <w:rPr>
          <w:b/>
          <w:bCs/>
          <w:lang w:val="fr-CA"/>
        </w:rPr>
        <w:t>add_graph</w:t>
      </w:r>
      <w:proofErr w:type="spellEnd"/>
      <w:r>
        <w:rPr>
          <w:b/>
          <w:bCs/>
          <w:lang w:val="fr-CA"/>
        </w:rPr>
        <w:t xml:space="preserve">, mettre le </w:t>
      </w:r>
      <w:proofErr w:type="spellStart"/>
      <w:r>
        <w:rPr>
          <w:b/>
          <w:bCs/>
          <w:lang w:val="fr-CA"/>
        </w:rPr>
        <w:t>same_lim</w:t>
      </w:r>
      <w:proofErr w:type="spellEnd"/>
      <w:r>
        <w:rPr>
          <w:b/>
          <w:bCs/>
          <w:lang w:val="fr-CA"/>
        </w:rPr>
        <w:t xml:space="preserve"> sur le </w:t>
      </w:r>
      <w:proofErr w:type="spellStart"/>
      <w:r>
        <w:rPr>
          <w:b/>
          <w:bCs/>
          <w:lang w:val="fr-CA"/>
        </w:rPr>
        <w:t>add_graph</w:t>
      </w:r>
      <w:proofErr w:type="spellEnd"/>
      <w:r>
        <w:rPr>
          <w:b/>
          <w:bCs/>
          <w:lang w:val="fr-CA"/>
        </w:rPr>
        <w:t xml:space="preserve"> et pas avant). Dû à un bug de </w:t>
      </w:r>
      <w:proofErr w:type="spellStart"/>
      <w:r>
        <w:rPr>
          <w:b/>
          <w:bCs/>
          <w:lang w:val="fr-CA"/>
        </w:rPr>
        <w:t>matplotlib</w:t>
      </w:r>
      <w:proofErr w:type="spellEnd"/>
      <w:r>
        <w:rPr>
          <w:b/>
          <w:bCs/>
          <w:lang w:val="fr-CA"/>
        </w:rPr>
        <w:t xml:space="preserve"> </w:t>
      </w:r>
      <w:r w:rsidR="00B71D3D">
        <w:rPr>
          <w:b/>
          <w:bCs/>
          <w:lang w:val="fr-CA"/>
        </w:rPr>
        <w:t>pas résolu</w:t>
      </w:r>
      <w:r w:rsidR="00FA041A">
        <w:rPr>
          <w:b/>
          <w:bCs/>
          <w:lang w:val="fr-CA"/>
        </w:rPr>
        <w:t>.</w:t>
      </w:r>
      <w:r w:rsidR="00A84C74">
        <w:rPr>
          <w:b/>
          <w:bCs/>
          <w:lang w:val="fr-CA"/>
        </w:rPr>
        <w:br/>
      </w:r>
      <w:r w:rsidR="005203EE">
        <w:rPr>
          <w:lang w:val="fr-CA"/>
        </w:rPr>
        <w:br w:type="page"/>
      </w:r>
    </w:p>
    <w:p w14:paraId="152A3A49" w14:textId="01C1750A" w:rsidR="00F05139" w:rsidRDefault="00F05139" w:rsidP="003931EF">
      <w:pPr>
        <w:pStyle w:val="Titre3"/>
      </w:pPr>
      <w:bookmarkStart w:id="55" w:name="_Toc152764888"/>
      <w:r>
        <w:lastRenderedPageBreak/>
        <w:t>Annotation de graphiques</w:t>
      </w:r>
      <w:bookmarkEnd w:id="55"/>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6606F5">
        <w:rPr>
          <w:rFonts w:ascii="Courier New" w:eastAsia="Times New Roman" w:hAnsi="Courier New" w:cs="Courier New"/>
          <w:b/>
          <w:bCs/>
          <w:color w:val="000000"/>
          <w:sz w:val="20"/>
          <w:szCs w:val="20"/>
          <w:lang w:val="fr-CA" w:eastAsia="en-CA"/>
        </w:rPr>
        <w:t>graph_annotation_on</w:t>
      </w:r>
      <w:proofErr w:type="spellEnd"/>
      <w:r w:rsidR="00CE55EA" w:rsidRPr="006606F5">
        <w:rPr>
          <w:rFonts w:ascii="Courier New" w:eastAsia="Times New Roman" w:hAnsi="Courier New" w:cs="Courier New"/>
          <w:b/>
          <w:bCs/>
          <w:color w:val="000000"/>
          <w:sz w:val="20"/>
          <w:szCs w:val="20"/>
          <w:lang w:val="fr-CA" w:eastAsia="en-CA"/>
        </w:rPr>
        <w:t>=</w:t>
      </w:r>
      <w:proofErr w:type="spellStart"/>
      <w:r w:rsidR="00CE55EA" w:rsidRPr="006606F5">
        <w:rPr>
          <w:rFonts w:ascii="Courier New" w:eastAsia="Times New Roman" w:hAnsi="Courier New" w:cs="Courier New"/>
          <w:b/>
          <w:bCs/>
          <w:color w:val="7030A0"/>
          <w:sz w:val="20"/>
          <w:szCs w:val="20"/>
          <w:lang w:val="fr-CA" w:eastAsia="en-CA"/>
        </w:rPr>
        <w:t>True</w:t>
      </w:r>
      <w:proofErr w:type="spellEnd"/>
      <w:r w:rsidR="00C72597" w:rsidRPr="00C72597">
        <w:rPr>
          <w:lang w:val="fr-CA"/>
        </w:rPr>
        <w:t>.</w:t>
      </w:r>
    </w:p>
    <w:p w14:paraId="7921D047" w14:textId="09DFEBFD" w:rsidR="00536CFB" w:rsidRPr="00021E88" w:rsidRDefault="000D5268" w:rsidP="0038576D">
      <w:pPr>
        <w:rPr>
          <w:lang w:val="fr-CA"/>
        </w:rPr>
      </w:pPr>
      <w:r w:rsidRPr="00021E88">
        <w:rPr>
          <w:lang w:val="fr-CA"/>
        </w:rPr>
        <w:t xml:space="preserve">Mode d’annotation </w:t>
      </w:r>
      <w:proofErr w:type="spellStart"/>
      <w:r w:rsidR="00C40178" w:rsidRPr="00021E88">
        <w:rPr>
          <w:b/>
          <w:bCs/>
          <w:lang w:val="fr-CA"/>
        </w:rPr>
        <w:t>annotation_mode</w:t>
      </w:r>
      <w:proofErr w:type="spellEnd"/>
      <w:r w:rsidR="00C40178" w:rsidRPr="00021E88">
        <w:rPr>
          <w:lang w:val="fr-CA"/>
        </w:rPr>
        <w:t xml:space="preserve"> (</w:t>
      </w:r>
      <w:r w:rsidRPr="00021E88">
        <w:rPr>
          <w:lang w:val="fr-CA"/>
        </w:rPr>
        <w:t xml:space="preserve">first, last, max, min, </w:t>
      </w:r>
      <w:proofErr w:type="spellStart"/>
      <w:r w:rsidRPr="00021E88">
        <w:rPr>
          <w:lang w:val="fr-CA"/>
        </w:rPr>
        <w:t>max_peak</w:t>
      </w:r>
      <w:proofErr w:type="spellEnd"/>
      <w:r w:rsidRPr="00021E88">
        <w:rPr>
          <w:lang w:val="fr-CA"/>
        </w:rPr>
        <w:t xml:space="preserve">, </w:t>
      </w:r>
      <w:proofErr w:type="spellStart"/>
      <w:r w:rsidRPr="00021E88">
        <w:rPr>
          <w:lang w:val="fr-CA"/>
        </w:rPr>
        <w:t>min_peak</w:t>
      </w:r>
      <w:proofErr w:type="spellEnd"/>
      <w:r w:rsidRPr="00021E88">
        <w:rPr>
          <w:lang w:val="fr-CA"/>
        </w:rPr>
        <w:t>)</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0288" behindDoc="0" locked="0" layoutInCell="1" allowOverlap="1" wp14:anchorId="3A18F3C0" wp14:editId="3EE27CBA">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1388741E"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722E35">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4DEF9519"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722E35">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34C8AF2A"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722E35">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0288;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8"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1388741E"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722E35">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49"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4DEF9519"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722E35">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0"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34C8AF2A"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722E35">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6" w:name="_Toc152764889"/>
      <w:r>
        <w:lastRenderedPageBreak/>
        <w:t>Mode de placement des annotations</w:t>
      </w:r>
      <w:bookmarkEnd w:id="56"/>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86912" behindDoc="0" locked="0" layoutInCell="1" allowOverlap="1" wp14:anchorId="5872B534" wp14:editId="6A3C7262">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1">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3600" behindDoc="0" locked="0" layoutInCell="1" allowOverlap="1" wp14:anchorId="15F9D09E" wp14:editId="11D7B321">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0A84D8E3"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722E35">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6A989D68"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722E35">
                                  <w:rPr>
                                    <w:noProof/>
                                  </w:rPr>
                                  <w:t>11</w:t>
                                </w:r>
                                <w:r w:rsidRPr="00EE5697">
                                  <w:fldChar w:fldCharType="end"/>
                                </w:r>
                                <w:r w:rsidRPr="00EE5697">
                                  <w:t xml:space="preserve"> : Placement par </w:t>
                                </w:r>
                                <w:proofErr w:type="spellStart"/>
                                <w:r w:rsidRPr="00EE5697">
                                  <w:t>défaut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3600;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4"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0A84D8E3"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722E35">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5"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6A989D68"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722E35">
                            <w:rPr>
                              <w:noProof/>
                            </w:rPr>
                            <w:t>11</w:t>
                          </w:r>
                          <w:r w:rsidRPr="00EE5697">
                            <w:fldChar w:fldCharType="end"/>
                          </w:r>
                          <w:r w:rsidRPr="00EE5697">
                            <w:t xml:space="preserve"> : Placement par </w:t>
                          </w:r>
                          <w:proofErr w:type="spellStart"/>
                          <w:r w:rsidRPr="00EE5697">
                            <w:t>défaut</w:t>
                          </w:r>
                          <w:proofErr w:type="spellEnd"/>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77696" behindDoc="0" locked="0" layoutInCell="1" allowOverlap="1" wp14:anchorId="1474D670" wp14:editId="1AFFBE60">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323D4739"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722E35">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2D9BCBBB"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722E35">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77696;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7"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323D4739"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722E35">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5"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2D9BCBBB"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722E35">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84864" behindDoc="0" locked="0" layoutInCell="1" allowOverlap="1" wp14:anchorId="2D1044A7" wp14:editId="603723FE">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0B39A91F"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722E35">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46B57657"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722E35">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84864;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5"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0B39A91F"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722E35">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59"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46B57657"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722E35">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57" w:name="_Toc152764890"/>
      <w:r>
        <w:t>Taille du graphique</w:t>
      </w:r>
      <w:bookmarkEnd w:id="57"/>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proofErr w:type="spellStart"/>
      <w:r w:rsidR="00EC6A12" w:rsidRPr="00EC6A12">
        <w:rPr>
          <w:b/>
          <w:bCs/>
          <w:lang w:val="fr-CA"/>
        </w:rPr>
        <w:t>figsize</w:t>
      </w:r>
      <w:proofErr w:type="spellEnd"/>
      <w:r w:rsidR="00EC6A12">
        <w:rPr>
          <w:b/>
          <w:bCs/>
          <w:lang w:val="fr-CA"/>
        </w:rPr>
        <w:t>.</w:t>
      </w:r>
      <w:r w:rsidR="00EC6A12">
        <w:rPr>
          <w:lang w:val="fr-CA"/>
        </w:rPr>
        <w:t xml:space="preserve"> Cet argument est utile pour les cas où il y a beaucoup de cases de </w:t>
      </w:r>
      <w:proofErr w:type="spellStart"/>
      <w:r w:rsidR="00EC6A12">
        <w:rPr>
          <w:lang w:val="fr-CA"/>
        </w:rPr>
        <w:t>subplot</w:t>
      </w:r>
      <w:proofErr w:type="spellEnd"/>
      <w:r w:rsidR="00EC6A12">
        <w:rPr>
          <w:lang w:val="fr-CA"/>
        </w:rPr>
        <w:t xml:space="preserve"> pour aider à ce qu’elles ne se superposent pas </w:t>
      </w:r>
      <w:proofErr w:type="gramStart"/>
      <w:r w:rsidR="00EC6A12">
        <w:rPr>
          <w:lang w:val="fr-CA"/>
        </w:rPr>
        <w:t>ou</w:t>
      </w:r>
      <w:proofErr w:type="gramEnd"/>
      <w:r w:rsidR="00EC6A12">
        <w:rPr>
          <w:lang w:val="fr-CA"/>
        </w:rPr>
        <w:t xml:space="preserve"> augmenter leur taille en contrôlant la taille de la figure entière.</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58" w:name="_Toc152764891"/>
      <w:r>
        <w:t>Position de la légende</w:t>
      </w:r>
      <w:bookmarkEnd w:id="58"/>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931EF">
      <w:pPr>
        <w:pStyle w:val="Titre3"/>
      </w:pPr>
      <w:bookmarkStart w:id="59" w:name="_Toc152764892"/>
      <w:proofErr w:type="spellStart"/>
      <w:proofErr w:type="gramStart"/>
      <w:r>
        <w:lastRenderedPageBreak/>
        <w:t>add</w:t>
      </w:r>
      <w:proofErr w:type="gramEnd"/>
      <w:r>
        <w:t>_graph</w:t>
      </w:r>
      <w:proofErr w:type="spellEnd"/>
      <w:r>
        <w:t xml:space="preserve"> et label</w:t>
      </w:r>
      <w:bookmarkEnd w:id="59"/>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w:t>
      </w:r>
      <w:proofErr w:type="spellStart"/>
      <w:r w:rsidR="002021CF">
        <w:rPr>
          <w:lang w:val="fr-CA"/>
        </w:rPr>
        <w:t>subplot</w:t>
      </w:r>
      <w:proofErr w:type="spellEnd"/>
      <w:r w:rsidR="002021CF">
        <w:rPr>
          <w:lang w:val="fr-CA"/>
        </w:rPr>
        <w:t xml:space="preserve">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proofErr w:type="spellStart"/>
      <w:r w:rsidR="009F25CB" w:rsidRPr="009F25CB">
        <w:rPr>
          <w:rFonts w:ascii="Courier New" w:eastAsia="Times New Roman" w:hAnsi="Courier New" w:cs="Courier New"/>
          <w:color w:val="000000"/>
          <w:sz w:val="20"/>
          <w:szCs w:val="20"/>
          <w:lang w:val="fr-CA" w:eastAsia="en-CA"/>
        </w:rPr>
        <w:t>subplot</w:t>
      </w:r>
      <w:proofErr w:type="spellEnd"/>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proofErr w:type="spellStart"/>
      <w:r w:rsidR="00622742" w:rsidRPr="009F25CB">
        <w:rPr>
          <w:rFonts w:ascii="Courier New" w:eastAsia="Times New Roman" w:hAnsi="Courier New" w:cs="Courier New"/>
          <w:color w:val="000000"/>
          <w:sz w:val="20"/>
          <w:szCs w:val="20"/>
          <w:lang w:val="fr-CA" w:eastAsia="en-CA"/>
        </w:rPr>
        <w:t>subplot</w:t>
      </w:r>
      <w:proofErr w:type="spellEnd"/>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add_graph</w:t>
      </w:r>
      <w:proofErr w:type="spellEnd"/>
      <w:r w:rsidRPr="007415A9">
        <w:rPr>
          <w:rFonts w:ascii="Courier New" w:eastAsia="Times New Roman" w:hAnsi="Courier New" w:cs="Courier New"/>
          <w:b/>
          <w:bCs/>
          <w:color w:val="000080"/>
          <w:sz w:val="20"/>
          <w:szCs w:val="20"/>
          <w:lang w:val="fr-CA" w:eastAsia="en-CA"/>
        </w:rPr>
        <w:t>=</w:t>
      </w:r>
      <w:proofErr w:type="spellStart"/>
      <w:r w:rsidRPr="007415A9">
        <w:rPr>
          <w:rFonts w:ascii="Courier New" w:eastAsia="Times New Roman" w:hAnsi="Courier New" w:cs="Courier New"/>
          <w:b/>
          <w:bCs/>
          <w:color w:val="880088"/>
          <w:sz w:val="20"/>
          <w:szCs w:val="20"/>
          <w:lang w:val="fr-CA" w:eastAsia="en-CA"/>
        </w:rPr>
        <w:t>True</w:t>
      </w:r>
      <w:proofErr w:type="spellEnd"/>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br/>
        <w:t xml:space="preserve">Cet argument fonctionnerait aussi pour les </w:t>
      </w:r>
      <w:proofErr w:type="spellStart"/>
      <w:r w:rsidRPr="007C209D">
        <w:rPr>
          <w:b/>
          <w:bCs/>
          <w:color w:val="7030A0"/>
          <w:lang w:val="fr-CA"/>
        </w:rPr>
        <w:t>PremadeGraphs</w:t>
      </w:r>
      <w:proofErr w:type="spellEnd"/>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w:t>
      </w:r>
      <w:proofErr w:type="spellStart"/>
      <w:r w:rsidR="001D27AE">
        <w:rPr>
          <w:lang w:val="fr-CA"/>
        </w:rPr>
        <w:t>argumenst</w:t>
      </w:r>
      <w:proofErr w:type="spellEnd"/>
      <w:r w:rsidR="001D27AE">
        <w:rPr>
          <w:lang w:val="fr-CA"/>
        </w:rPr>
        <w:t xml:space="preserve"> d'entrées </w:t>
      </w:r>
      <w:r w:rsidR="007C209D">
        <w:rPr>
          <w:lang w:val="fr-CA"/>
        </w:rPr>
        <w:t xml:space="preserve">avec </w:t>
      </w:r>
      <w:proofErr w:type="gramStart"/>
      <w:r w:rsidR="00242249">
        <w:rPr>
          <w:lang w:val="fr-CA"/>
        </w:rPr>
        <w:t xml:space="preserve">les </w:t>
      </w:r>
      <w:proofErr w:type="spellStart"/>
      <w:r w:rsidR="00242249" w:rsidRPr="007C209D">
        <w:rPr>
          <w:b/>
          <w:bCs/>
          <w:color w:val="7030A0"/>
          <w:lang w:val="fr-CA"/>
        </w:rPr>
        <w:t>graph</w:t>
      </w:r>
      <w:proofErr w:type="gramEnd"/>
      <w:r w:rsidR="007C209D" w:rsidRPr="007C209D">
        <w:rPr>
          <w:b/>
          <w:bCs/>
          <w:color w:val="7030A0"/>
          <w:lang w:val="fr-CA"/>
        </w:rPr>
        <w:t>_by_categor</w:t>
      </w:r>
      <w:r w:rsidR="00F858DD">
        <w:rPr>
          <w:b/>
          <w:bCs/>
          <w:color w:val="7030A0"/>
          <w:lang w:val="fr-CA"/>
        </w:rPr>
        <w:t>y</w:t>
      </w:r>
      <w:proofErr w:type="spellEnd"/>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52638895" w14:textId="77777777" w:rsidR="00AB301E" w:rsidRDefault="00AB301E">
      <w:pPr>
        <w:spacing w:line="259" w:lineRule="auto"/>
        <w:jc w:val="left"/>
        <w:rPr>
          <w:lang w:val="fr-CA"/>
        </w:rPr>
      </w:pPr>
      <w:r>
        <w:rPr>
          <w:lang w:val="fr-CA"/>
        </w:rPr>
        <w:br w:type="page"/>
      </w:r>
    </w:p>
    <w:p w14:paraId="430F7F2C" w14:textId="77C009F2" w:rsidR="00AB301E" w:rsidRPr="00AB301E" w:rsidRDefault="00AB301E" w:rsidP="00AB301E">
      <w:pPr>
        <w:pStyle w:val="Titre1"/>
        <w:rPr>
          <w:rFonts w:eastAsia="Times New Roman"/>
          <w:lang w:eastAsia="en-CA"/>
        </w:rPr>
      </w:pPr>
      <w:bookmarkStart w:id="60" w:name="_Toc152764893"/>
      <w:r>
        <w:rPr>
          <w:rFonts w:eastAsia="Times New Roman"/>
          <w:lang w:eastAsia="en-CA"/>
        </w:rPr>
        <w:lastRenderedPageBreak/>
        <w:t>Comparer les résultats à la littérature</w:t>
      </w:r>
      <w:bookmarkEnd w:id="60"/>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61" w:name="_Toc152764894"/>
      <w:r>
        <w:rPr>
          <w:lang w:eastAsia="en-CA"/>
        </w:rPr>
        <w:t xml:space="preserve">Chargement depuis un fichier </w:t>
      </w:r>
      <w:proofErr w:type="spellStart"/>
      <w:r>
        <w:rPr>
          <w:lang w:eastAsia="en-CA"/>
        </w:rPr>
        <w:t>excel</w:t>
      </w:r>
      <w:bookmarkEnd w:id="61"/>
      <w:proofErr w:type="spellEnd"/>
      <w:r>
        <w:rPr>
          <w:lang w:eastAsia="en-CA"/>
        </w:rPr>
        <w:t xml:space="preserve"> </w:t>
      </w:r>
    </w:p>
    <w:p w14:paraId="055FB2E4" w14:textId="6F140DCB" w:rsidR="0091679C" w:rsidRDefault="00BE22A2" w:rsidP="00BE22A2">
      <w:pPr>
        <w:rPr>
          <w:lang w:val="fr-CA" w:eastAsia="en-CA"/>
        </w:rPr>
      </w:pPr>
      <w:r>
        <w:rPr>
          <w:lang w:val="fr-CA" w:eastAsia="en-CA"/>
        </w:rPr>
        <w:t xml:space="preserve">Un fichier </w:t>
      </w:r>
      <w:proofErr w:type="spellStart"/>
      <w:r>
        <w:rPr>
          <w:lang w:val="fr-CA" w:eastAsia="en-CA"/>
        </w:rPr>
        <w:t>excel</w:t>
      </w:r>
      <w:proofErr w:type="spellEnd"/>
      <w:r>
        <w:rPr>
          <w:lang w:val="fr-CA" w:eastAsia="en-CA"/>
        </w:rPr>
        <w:t xml:space="preserve"> préremplis est situé dans le dossier </w:t>
      </w:r>
      <w:r w:rsidR="006B4F34" w:rsidRPr="006B4F34">
        <w:rPr>
          <w:b/>
          <w:bCs/>
          <w:lang w:val="fr-CA" w:eastAsia="en-CA"/>
        </w:rPr>
        <w:t>Template</w:t>
      </w:r>
      <w:r w:rsidR="006B4F34">
        <w:rPr>
          <w:b/>
          <w:bCs/>
          <w:lang w:val="fr-CA" w:eastAsia="en-CA"/>
        </w:rPr>
        <w:t xml:space="preserve"> (</w:t>
      </w:r>
      <w:proofErr w:type="spellStart"/>
      <w:r w:rsidR="006B4F34" w:rsidRPr="006B4F34">
        <w:rPr>
          <w:b/>
          <w:bCs/>
          <w:lang w:val="fr-CA" w:eastAsia="en-CA"/>
        </w:rPr>
        <w:t>Template_importation_littérature</w:t>
      </w:r>
      <w:proofErr w:type="spellEnd"/>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62" w:name="_Toc152764895"/>
      <w:r>
        <w:rPr>
          <w:lang w:eastAsia="en-CA"/>
        </w:rPr>
        <w:t xml:space="preserve">Prérequis sur les </w:t>
      </w:r>
      <w:r w:rsidR="006732FE">
        <w:rPr>
          <w:lang w:eastAsia="en-CA"/>
        </w:rPr>
        <w:t>données</w:t>
      </w:r>
      <w:bookmarkEnd w:id="62"/>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3" w:name="_Toc152764896"/>
      <w:r>
        <w:rPr>
          <w:lang w:eastAsia="en-CA"/>
        </w:rPr>
        <w:t xml:space="preserve">Setup de </w:t>
      </w:r>
      <w:r w:rsidR="000F5E20">
        <w:rPr>
          <w:lang w:eastAsia="en-CA"/>
        </w:rPr>
        <w:t>l'onglet de variable</w:t>
      </w:r>
      <w:bookmarkEnd w:id="63"/>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proofErr w:type="spellStart"/>
      <w:r w:rsidR="00CB2148">
        <w:rPr>
          <w:b/>
          <w:bCs/>
          <w:lang w:val="fr-CA" w:eastAsia="en-CA"/>
        </w:rPr>
        <w:t>Nom_variable</w:t>
      </w:r>
      <w:proofErr w:type="spellEnd"/>
      <w:r w:rsidR="00CB2148">
        <w:rPr>
          <w:b/>
          <w:bCs/>
          <w:lang w:val="fr-CA" w:eastAsia="en-CA"/>
        </w:rPr>
        <w:t xml:space="preserve"> </w:t>
      </w:r>
      <w:r w:rsidR="00CB2148">
        <w:rPr>
          <w:lang w:val="fr-CA" w:eastAsia="en-CA"/>
        </w:rPr>
        <w:t xml:space="preserve">pour une variable normale, soit </w:t>
      </w:r>
      <w:proofErr w:type="spellStart"/>
      <w:r w:rsidR="00CB2148">
        <w:rPr>
          <w:b/>
          <w:bCs/>
          <w:lang w:val="fr-CA" w:eastAsia="en-CA"/>
        </w:rPr>
        <w:t>Muscle.Nom_variable</w:t>
      </w:r>
      <w:proofErr w:type="spellEnd"/>
      <w:r w:rsidR="00CB2148">
        <w:rPr>
          <w:lang w:val="fr-CA" w:eastAsia="en-CA"/>
        </w:rPr>
        <w:t xml:space="preserve"> pour une variable musculaire</w:t>
      </w:r>
      <w:r w:rsidR="00504487">
        <w:rPr>
          <w:lang w:val="fr-CA" w:eastAsia="en-CA"/>
        </w:rPr>
        <w:t xml:space="preserve">. Il existe donc deux onglets de </w:t>
      </w:r>
      <w:proofErr w:type="spellStart"/>
      <w:r w:rsidR="00504487">
        <w:rPr>
          <w:lang w:val="fr-CA" w:eastAsia="en-CA"/>
        </w:rPr>
        <w:t>template</w:t>
      </w:r>
      <w:proofErr w:type="spellEnd"/>
      <w:r w:rsidR="00504487">
        <w:rPr>
          <w:lang w:val="fr-CA" w:eastAsia="en-CA"/>
        </w:rPr>
        <w:t xml:space="preserve"> pouvant être copiés (ils peuvent rester dans le document, les </w:t>
      </w:r>
      <w:proofErr w:type="spellStart"/>
      <w:r w:rsidR="00504487">
        <w:rPr>
          <w:lang w:val="fr-CA" w:eastAsia="en-CA"/>
        </w:rPr>
        <w:t>template</w:t>
      </w:r>
      <w:proofErr w:type="spellEnd"/>
      <w:r w:rsidR="00504487">
        <w:rPr>
          <w:lang w:val="fr-CA" w:eastAsia="en-CA"/>
        </w:rPr>
        <w:t xml:space="preserv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64" w:name="_Toc152764897"/>
      <w:r>
        <w:rPr>
          <w:lang w:eastAsia="en-CA"/>
        </w:rPr>
        <w:lastRenderedPageBreak/>
        <w:t>Informations sur les variables</w:t>
      </w:r>
      <w:bookmarkEnd w:id="64"/>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 xml:space="preserve">Variable </w:t>
            </w:r>
            <w:proofErr w:type="spellStart"/>
            <w:r w:rsidRPr="009B57F3">
              <w:rPr>
                <w:rFonts w:ascii="Calibri" w:eastAsia="Times New Roman" w:hAnsi="Calibri" w:cs="Calibri"/>
                <w:color w:val="000000"/>
                <w:sz w:val="28"/>
                <w:szCs w:val="28"/>
                <w:lang w:val="en-CA" w:eastAsia="en-CA"/>
              </w:rPr>
              <w:t>Informations</w:t>
            </w:r>
            <w:proofErr w:type="spellEnd"/>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Name_Variable_x</w:t>
            </w:r>
            <w:proofErr w:type="spellEnd"/>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Description_variable_x</w:t>
            </w:r>
            <w:proofErr w:type="spellEnd"/>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Name_Variable_y</w:t>
            </w:r>
            <w:proofErr w:type="spellEnd"/>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Description_variable_y</w:t>
            </w:r>
            <w:proofErr w:type="spellEnd"/>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11A88774" w14:textId="088B0317" w:rsidR="00BE4B0D" w:rsidRDefault="00BE4B0D" w:rsidP="00BE4B0D">
      <w:pPr>
        <w:pStyle w:val="Titre3"/>
        <w:rPr>
          <w:lang w:eastAsia="en-CA"/>
        </w:rPr>
      </w:pPr>
      <w:bookmarkStart w:id="65" w:name="_Toc152764898"/>
      <w:r>
        <w:rPr>
          <w:lang w:eastAsia="en-CA"/>
        </w:rPr>
        <w:t>Entrée des données</w:t>
      </w:r>
      <w:bookmarkEnd w:id="65"/>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608" w:type="dxa"/>
        <w:tblLook w:val="04A0" w:firstRow="1" w:lastRow="0" w:firstColumn="1" w:lastColumn="0" w:noHBand="0" w:noVBand="1"/>
      </w:tblPr>
      <w:tblGrid>
        <w:gridCol w:w="1802"/>
        <w:gridCol w:w="1806"/>
      </w:tblGrid>
      <w:tr w:rsidR="00A55E88" w:rsidRPr="00A55E88" w14:paraId="296376D7"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202813">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Name_Variable_y</w:t>
            </w:r>
            <w:proofErr w:type="spellEnd"/>
          </w:p>
        </w:tc>
      </w:tr>
      <w:tr w:rsidR="00A55E88" w:rsidRPr="00A55E88" w14:paraId="2FB4453C"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677CB6">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single" w:sz="4" w:space="0" w:color="auto"/>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677CB6">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r>
      <w:tr w:rsidR="00A7240C" w:rsidRPr="00BE4B0D" w14:paraId="66B77DCD" w14:textId="77777777" w:rsidTr="00677CB6">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tbl>
      <w:tblPr>
        <w:tblpPr w:leftFromText="180" w:rightFromText="180" w:vertAnchor="page" w:horzAnchor="margin" w:tblpXSpec="center" w:tblpY="11738"/>
        <w:tblW w:w="10824" w:type="dxa"/>
        <w:tblLook w:val="04A0" w:firstRow="1" w:lastRow="0" w:firstColumn="1" w:lastColumn="0" w:noHBand="0" w:noVBand="1"/>
      </w:tblPr>
      <w:tblGrid>
        <w:gridCol w:w="1802"/>
        <w:gridCol w:w="1806"/>
        <w:gridCol w:w="1802"/>
        <w:gridCol w:w="1806"/>
        <w:gridCol w:w="1802"/>
        <w:gridCol w:w="1806"/>
      </w:tblGrid>
      <w:tr w:rsidR="00202813" w:rsidRPr="00BD2C60" w14:paraId="068DEC38" w14:textId="77777777" w:rsidTr="00202813">
        <w:trPr>
          <w:trHeight w:val="390"/>
        </w:trPr>
        <w:tc>
          <w:tcPr>
            <w:tcW w:w="1802" w:type="dxa"/>
            <w:tcBorders>
              <w:top w:val="single" w:sz="4" w:space="0" w:color="auto"/>
              <w:left w:val="single" w:sz="8" w:space="0" w:color="auto"/>
              <w:bottom w:val="nil"/>
              <w:right w:val="nil"/>
            </w:tcBorders>
            <w:shd w:val="clear" w:color="auto" w:fill="auto"/>
            <w:noWrap/>
            <w:vAlign w:val="bottom"/>
            <w:hideMark/>
          </w:tcPr>
          <w:p w14:paraId="7A22695B"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4" w:space="0" w:color="auto"/>
              <w:left w:val="nil"/>
              <w:bottom w:val="nil"/>
              <w:right w:val="nil"/>
            </w:tcBorders>
            <w:shd w:val="clear" w:color="auto" w:fill="auto"/>
            <w:noWrap/>
            <w:vAlign w:val="bottom"/>
            <w:hideMark/>
          </w:tcPr>
          <w:p w14:paraId="1530C86A"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B8543D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1287F422"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4AD873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28C157"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6310386"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ABCA0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single" w:sz="4" w:space="0" w:color="auto"/>
              <w:right w:val="nil"/>
            </w:tcBorders>
            <w:shd w:val="clear" w:color="auto" w:fill="auto"/>
            <w:noWrap/>
            <w:vAlign w:val="bottom"/>
            <w:hideMark/>
          </w:tcPr>
          <w:p w14:paraId="127161E8"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22C5B715"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160D6424"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1AC785CF"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736509AC"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711327C" w14:textId="77777777" w:rsidTr="00202813">
        <w:trPr>
          <w:trHeight w:val="30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0DED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53B9"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2A3B8"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F969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038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2E17D"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r>
      <w:tr w:rsidR="00202813" w:rsidRPr="00BD2C60" w14:paraId="54C74542"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A69C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7FF7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100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B807E"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D49E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39CF0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66" w:name="_Toc152764899"/>
      <w:r>
        <w:rPr>
          <w:lang w:eastAsia="en-CA"/>
        </w:rPr>
        <w:lastRenderedPageBreak/>
        <w:t xml:space="preserve">Charger le fichier </w:t>
      </w:r>
      <w:proofErr w:type="spellStart"/>
      <w:r>
        <w:rPr>
          <w:lang w:eastAsia="en-CA"/>
        </w:rPr>
        <w:t>excel</w:t>
      </w:r>
      <w:bookmarkEnd w:id="66"/>
      <w:proofErr w:type="spellEnd"/>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proofErr w:type="spellStart"/>
      <w:r w:rsidR="004A667C" w:rsidRPr="004A667C">
        <w:rPr>
          <w:b/>
          <w:bCs/>
          <w:color w:val="7030A0"/>
          <w:lang w:val="fr-CA"/>
        </w:rPr>
        <w:t>load_literature_data</w:t>
      </w:r>
      <w:proofErr w:type="spellEnd"/>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proofErr w:type="spellStart"/>
      <w:r w:rsidR="00721D37" w:rsidRPr="000E2571">
        <w:rPr>
          <w:rFonts w:ascii="Courier New" w:eastAsia="Times New Roman" w:hAnsi="Courier New" w:cs="Courier New"/>
          <w:color w:val="000000"/>
          <w:sz w:val="20"/>
          <w:szCs w:val="20"/>
          <w:lang w:val="fr-CA" w:eastAsia="en-CA"/>
        </w:rPr>
        <w:t>file_name</w:t>
      </w:r>
      <w:proofErr w:type="spellEnd"/>
      <w:r w:rsidR="00721D37">
        <w:rPr>
          <w:color w:val="000000"/>
          <w:lang w:val="fr-CA"/>
        </w:rPr>
        <w:t xml:space="preserve">) et </w:t>
      </w:r>
      <w:r w:rsidR="004A667C">
        <w:rPr>
          <w:color w:val="000000"/>
          <w:lang w:val="fr-CA"/>
        </w:rPr>
        <w:t xml:space="preserve">chemin d'accès au fichier </w:t>
      </w:r>
      <w:proofErr w:type="spellStart"/>
      <w:r w:rsidR="004A667C">
        <w:rPr>
          <w:color w:val="000000"/>
          <w:lang w:val="fr-CA"/>
        </w:rPr>
        <w:t>excel</w:t>
      </w:r>
      <w:proofErr w:type="spellEnd"/>
      <w:r w:rsidR="004A667C">
        <w:rPr>
          <w:color w:val="000000"/>
          <w:lang w:val="fr-CA"/>
        </w:rPr>
        <w:t xml:space="preserve"> (</w:t>
      </w:r>
      <w:proofErr w:type="spellStart"/>
      <w:r w:rsidR="00C64B5F" w:rsidRPr="000E2571">
        <w:rPr>
          <w:rFonts w:ascii="Courier New" w:eastAsia="Times New Roman" w:hAnsi="Courier New" w:cs="Courier New"/>
          <w:color w:val="000000"/>
          <w:sz w:val="20"/>
          <w:szCs w:val="20"/>
          <w:lang w:val="fr-CA" w:eastAsia="en-CA"/>
        </w:rPr>
        <w:t>directory_path</w:t>
      </w:r>
      <w:proofErr w:type="spellEnd"/>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proofErr w:type="spellStart"/>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iterature</w:t>
      </w:r>
      <w:proofErr w:type="spellEnd"/>
      <w:r w:rsidRPr="000E2571">
        <w:rPr>
          <w:rFonts w:ascii="Courier New" w:eastAsia="Times New Roman" w:hAnsi="Courier New" w:cs="Courier New"/>
          <w:color w:val="000000"/>
          <w:sz w:val="20"/>
          <w:szCs w:val="20"/>
          <w:lang w:val="en-CA" w:eastAsia="en-CA"/>
        </w:rPr>
        <w:t xml:space="preserv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5178A0">
        <w:rPr>
          <w:rFonts w:ascii="Courier New" w:eastAsia="Times New Roman" w:hAnsi="Courier New" w:cs="Courier New"/>
          <w:b/>
          <w:bCs/>
          <w:color w:val="7030A0"/>
          <w:sz w:val="20"/>
          <w:szCs w:val="20"/>
          <w:lang w:val="en-CA" w:eastAsia="en-CA"/>
        </w:rPr>
        <w:t>load_literature_</w:t>
      </w:r>
      <w:proofErr w:type="gramStart"/>
      <w:r w:rsidRPr="005178A0">
        <w:rPr>
          <w:rFonts w:ascii="Courier New" w:eastAsia="Times New Roman" w:hAnsi="Courier New" w:cs="Courier New"/>
          <w:b/>
          <w:bCs/>
          <w:color w:val="7030A0"/>
          <w:sz w:val="20"/>
          <w:szCs w:val="20"/>
          <w:lang w:val="en-CA" w:eastAsia="en-CA"/>
        </w:rPr>
        <w:t>data</w:t>
      </w:r>
      <w:proofErr w:type="spellEnd"/>
      <w:r w:rsidRPr="000E2571">
        <w:rPr>
          <w:rFonts w:ascii="Courier New" w:eastAsia="Times New Roman" w:hAnsi="Courier New" w:cs="Courier New"/>
          <w:b/>
          <w:bCs/>
          <w:color w:val="000080"/>
          <w:sz w:val="20"/>
          <w:szCs w:val="20"/>
          <w:lang w:val="en-CA" w:eastAsia="en-CA"/>
        </w:rPr>
        <w:t>(</w:t>
      </w:r>
      <w:proofErr w:type="spellStart"/>
      <w:proofErr w:type="gramEnd"/>
      <w:r w:rsidRPr="000E2571">
        <w:rPr>
          <w:rFonts w:ascii="Courier New" w:eastAsia="Times New Roman" w:hAnsi="Courier New" w:cs="Courier New"/>
          <w:color w:val="000000"/>
          <w:sz w:val="20"/>
          <w:szCs w:val="20"/>
          <w:lang w:val="en-CA" w:eastAsia="en-CA"/>
        </w:rPr>
        <w:t>file_name</w:t>
      </w:r>
      <w:proofErr w:type="spellEnd"/>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0E2571">
        <w:rPr>
          <w:rFonts w:ascii="Courier New" w:eastAsia="Times New Roman" w:hAnsi="Courier New" w:cs="Courier New"/>
          <w:color w:val="000000"/>
          <w:sz w:val="20"/>
          <w:szCs w:val="20"/>
          <w:lang w:val="en-CA" w:eastAsia="en-CA"/>
        </w:rPr>
        <w:t>directory_path</w:t>
      </w:r>
      <w:proofErr w:type="spellEnd"/>
      <w:r w:rsidRPr="000E2571">
        <w:rPr>
          <w:rFonts w:ascii="Courier New" w:eastAsia="Times New Roman" w:hAnsi="Courier New" w:cs="Courier New"/>
          <w:b/>
          <w:bCs/>
          <w:color w:val="000080"/>
          <w:sz w:val="20"/>
          <w:szCs w:val="20"/>
          <w:lang w:val="en-CA" w:eastAsia="en-CA"/>
        </w:rPr>
        <w:t>)</w:t>
      </w:r>
    </w:p>
    <w:p w14:paraId="13C8432C" w14:textId="56254E66" w:rsidR="009C6B0D" w:rsidRDefault="00AA35BC" w:rsidP="009C6B0D">
      <w:pPr>
        <w:rPr>
          <w:color w:val="000000"/>
          <w:lang w:val="fr-CA"/>
        </w:rPr>
      </w:pPr>
      <w:r>
        <w:rPr>
          <w:noProof/>
          <w:lang w:eastAsia="en-CA"/>
        </w:rPr>
        <mc:AlternateContent>
          <mc:Choice Requires="wpg">
            <w:drawing>
              <wp:anchor distT="0" distB="0" distL="114300" distR="114300" simplePos="0" relativeHeight="251716608" behindDoc="0" locked="0" layoutInCell="1" allowOverlap="1" wp14:anchorId="54AF4476" wp14:editId="71A722A7">
                <wp:simplePos x="0" y="0"/>
                <wp:positionH relativeFrom="margin">
                  <wp:posOffset>-861695</wp:posOffset>
                </wp:positionH>
                <wp:positionV relativeFrom="paragraph">
                  <wp:posOffset>1456055</wp:posOffset>
                </wp:positionV>
                <wp:extent cx="7687310" cy="3593465"/>
                <wp:effectExtent l="0" t="0" r="8890" b="6985"/>
                <wp:wrapTopAndBottom/>
                <wp:docPr id="1213328966" name="Groupe 2"/>
                <wp:cNvGraphicFramePr/>
                <a:graphic xmlns:a="http://schemas.openxmlformats.org/drawingml/2006/main">
                  <a:graphicData uri="http://schemas.microsoft.com/office/word/2010/wordprocessingGroup">
                    <wpg:wgp>
                      <wpg:cNvGrpSpPr/>
                      <wpg:grpSpPr>
                        <a:xfrm>
                          <a:off x="0" y="0"/>
                          <a:ext cx="7687310" cy="3593465"/>
                          <a:chOff x="0" y="353684"/>
                          <a:chExt cx="6797519" cy="3126584"/>
                        </a:xfrm>
                      </wpg:grpSpPr>
                      <pic:pic xmlns:pic="http://schemas.openxmlformats.org/drawingml/2006/picture">
                        <pic:nvPicPr>
                          <pic:cNvPr id="1904442341" name="Graphique 1"/>
                          <pic:cNvPicPr>
                            <a:picLocks noChangeAspect="1"/>
                          </pic:cNvPicPr>
                        </pic:nvPicPr>
                        <pic:blipFill rotWithShape="1">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rcRect l="1829" t="7644" r="3103" b="3074"/>
                          <a:stretch/>
                        </pic:blipFill>
                        <pic:spPr bwMode="auto">
                          <a:xfrm>
                            <a:off x="0" y="353684"/>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25879" y="3221823"/>
                            <a:ext cx="6771640" cy="258445"/>
                          </a:xfrm>
                          <a:prstGeom prst="rect">
                            <a:avLst/>
                          </a:prstGeom>
                          <a:solidFill>
                            <a:prstClr val="white"/>
                          </a:solidFill>
                          <a:ln>
                            <a:noFill/>
                          </a:ln>
                        </wps:spPr>
                        <wps:txbx>
                          <w:txbxContent>
                            <w:p w14:paraId="74AAF384" w14:textId="1F1E270D"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722E35">
                                <w:rPr>
                                  <w:noProof/>
                                  <w:lang w:val="fr-CA"/>
                                </w:rPr>
                                <w:t>16</w:t>
                              </w:r>
                              <w: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4476" id="_x0000_s1077" style="position:absolute;left:0;text-align:left;margin-left:-67.85pt;margin-top:114.65pt;width:605.3pt;height:282.95pt;z-index:251716608;mso-position-horizontal-relative:margin;mso-width-relative:margin;mso-height-relative:margin" coordorigin=",3536" coordsize="67975,312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UIiB0cmFuc2Zvcm09Im1hdHJpeCgwLjA2MjM0&#10;NTcgMCAwIDAuMDYyMzQ1NyA4MC44NjIzIDApIj48L3VzZT48L2c+PGcgaWQ9InA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VSIgdHJhbnNmb3JtPSJtYXRyaXgo&#10;MC4wNjIzNDU3IDAgMCAwLjA2MjM0NTcgODAuODYyMyAwKSI+PC91c2U+PC9nPjxwYXRoIGQ9Ik0x&#10;NTQtNTAgMTQ0IDAgOTcgMCAxMDctNTAtNi01MCAxLTg3IDEyNy0yNDggMTkyLTI0OCAxNjEtODcg&#10;MTk0LTg3IDE4Ny01MCAxNTQtNTBaTTExNC04NyAxNDEtMjEyQzExMi0xNjcgNzctMTI5IDQ2LTg3&#10;TDExNC04NyIgaWQ9IloiIGZpbGw9IiNGRkZGRkYiLz48ZyBpZD0icS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">
                <v:shape id="Graphique 1" o:spid="_x0000_s1078" type="#_x0000_t75" style="position:absolute;top:3536;width:6771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">
                  <v:imagedata r:id="rId62" o:title="" croptop="5010f" cropbottom="2015f" cropleft="1199f" cropright="2034f"/>
                </v:shape>
                <v:shape id="Zone de texte 1" o:spid="_x0000_s1079" type="#_x0000_t202" style="position:absolute;left:258;top:32218;width:677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" stroked="f">
                  <v:textbox inset="0,0,0,0">
                    <w:txbxContent>
                      <w:p w14:paraId="74AAF384" w14:textId="1F1E270D"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722E35">
                          <w:rPr>
                            <w:noProof/>
                            <w:lang w:val="fr-CA"/>
                          </w:rPr>
                          <w:t>16</w:t>
                        </w:r>
                        <w: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F6350A">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w:t>
      </w:r>
      <w:proofErr w:type="spellStart"/>
      <w:r w:rsidR="009C6B0D">
        <w:rPr>
          <w:color w:val="000000"/>
          <w:lang w:val="fr-CA"/>
        </w:rPr>
        <w:t>excel</w:t>
      </w:r>
      <w:proofErr w:type="spellEnd"/>
      <w:r w:rsidR="009C6B0D">
        <w:rPr>
          <w:color w:val="000000"/>
          <w:lang w:val="fr-CA"/>
        </w:rPr>
        <w:t>.</w:t>
      </w:r>
    </w:p>
    <w:p w14:paraId="6C9AB958" w14:textId="77777777" w:rsidR="00EC58AC" w:rsidRDefault="00EC58AC">
      <w:pPr>
        <w:spacing w:line="259" w:lineRule="auto"/>
        <w:jc w:val="left"/>
        <w:rPr>
          <w:rFonts w:asciiTheme="majorHAnsi" w:eastAsiaTheme="majorEastAsia" w:hAnsiTheme="majorHAnsi" w:cstheme="majorBidi"/>
          <w:color w:val="000000"/>
          <w:szCs w:val="24"/>
          <w:lang w:val="fr-CA"/>
        </w:rPr>
      </w:pPr>
      <w:r w:rsidRPr="00785197">
        <w:rPr>
          <w:color w:val="000000"/>
          <w:lang w:val="fr-CA"/>
        </w:rPr>
        <w:br w:type="page"/>
      </w:r>
    </w:p>
    <w:p w14:paraId="22028396" w14:textId="7A4EB599" w:rsidR="006C1389" w:rsidRDefault="006C1389" w:rsidP="006C1389">
      <w:pPr>
        <w:pStyle w:val="Titre3"/>
        <w:rPr>
          <w:color w:val="000000"/>
        </w:rPr>
      </w:pPr>
      <w:bookmarkStart w:id="67" w:name="_Toc152764900"/>
      <w:r>
        <w:rPr>
          <w:color w:val="000000"/>
        </w:rPr>
        <w:lastRenderedPageBreak/>
        <w:t xml:space="preserve">Structure des </w:t>
      </w:r>
      <w:r w:rsidR="00603166">
        <w:rPr>
          <w:color w:val="000000"/>
        </w:rPr>
        <w:t>variables normales</w:t>
      </w:r>
      <w:bookmarkEnd w:id="67"/>
    </w:p>
    <w:p w14:paraId="6AABC502" w14:textId="627960D4" w:rsidR="006C1389" w:rsidRDefault="00A238B3" w:rsidP="006C1389">
      <w:pPr>
        <w:rPr>
          <w:lang w:val="fr-CA"/>
        </w:rPr>
      </w:pPr>
      <w:r>
        <w:rPr>
          <w:lang w:val="fr-CA"/>
        </w:rPr>
        <w:t xml:space="preserve">La structure de données </w:t>
      </w:r>
      <w:r w:rsidR="00AA35BC">
        <w:rPr>
          <w:lang w:val="fr-CA"/>
        </w:rPr>
        <w:t xml:space="preserve">de variables venant </w:t>
      </w:r>
      <w:r>
        <w:rPr>
          <w:lang w:val="fr-CA"/>
        </w:rPr>
        <w:t>de la littérature est légèrement différente</w:t>
      </w:r>
      <w:r w:rsidR="00425D4D">
        <w:rPr>
          <w:lang w:val="fr-CA"/>
        </w:rPr>
        <w:t xml:space="preserve"> que la structure pour des données venant d'</w:t>
      </w:r>
      <w:proofErr w:type="spellStart"/>
      <w:r w:rsidR="00425D4D">
        <w:rPr>
          <w:lang w:val="fr-CA"/>
        </w:rPr>
        <w:t>Anybody</w:t>
      </w:r>
      <w:proofErr w:type="spellEnd"/>
      <w:r w:rsidR="00425D4D">
        <w:rPr>
          <w:lang w:val="fr-CA"/>
        </w:rPr>
        <w:t>. C</w:t>
      </w:r>
      <w:r w:rsidR="006C1389">
        <w:rPr>
          <w:lang w:val="fr-CA"/>
        </w:rPr>
        <w:t xml:space="preserve">haque composante de la variable en y </w:t>
      </w:r>
      <w:r w:rsidR="00425D4D">
        <w:rPr>
          <w:lang w:val="fr-CA"/>
        </w:rPr>
        <w:t xml:space="preserve">est </w:t>
      </w:r>
      <w:r w:rsidR="006C1389">
        <w:rPr>
          <w:lang w:val="fr-CA"/>
        </w:rPr>
        <w:t>associ</w:t>
      </w:r>
      <w:r w:rsidR="00425D4D">
        <w:rPr>
          <w:lang w:val="fr-CA"/>
        </w:rPr>
        <w:t>ée</w:t>
      </w:r>
      <w:r w:rsidR="006C1389">
        <w:rPr>
          <w:lang w:val="fr-CA"/>
        </w:rPr>
        <w:t xml:space="preserve"> </w:t>
      </w:r>
      <w:r w:rsidR="00425D4D">
        <w:rPr>
          <w:lang w:val="fr-CA"/>
        </w:rPr>
        <w:t xml:space="preserve">à </w:t>
      </w:r>
      <w:r w:rsidR="00260BEA">
        <w:rPr>
          <w:lang w:val="fr-CA"/>
        </w:rPr>
        <w:t>des valeurs en x de la même composante.</w:t>
      </w:r>
    </w:p>
    <w:p w14:paraId="2CD8518C" w14:textId="1ABDA7FE" w:rsidR="006C1389" w:rsidRDefault="00A7772B" w:rsidP="006C1389">
      <w:pPr>
        <w:rPr>
          <w:lang w:val="fr-CA"/>
        </w:rPr>
      </w:pPr>
      <w:r>
        <w:rPr>
          <w:noProof/>
          <w:lang w:val="fr-CA"/>
        </w:rPr>
        <mc:AlternateContent>
          <mc:Choice Requires="wpg">
            <w:drawing>
              <wp:anchor distT="0" distB="0" distL="114300" distR="114300" simplePos="0" relativeHeight="251728896" behindDoc="0" locked="0" layoutInCell="1" allowOverlap="1" wp14:anchorId="78E26D06" wp14:editId="305DEDC5">
                <wp:simplePos x="0" y="0"/>
                <wp:positionH relativeFrom="column">
                  <wp:posOffset>-734060</wp:posOffset>
                </wp:positionH>
                <wp:positionV relativeFrom="paragraph">
                  <wp:posOffset>1424940</wp:posOffset>
                </wp:positionV>
                <wp:extent cx="7325360" cy="4039870"/>
                <wp:effectExtent l="0" t="0" r="8890" b="0"/>
                <wp:wrapTopAndBottom/>
                <wp:docPr id="191910316" name="Groupe 3"/>
                <wp:cNvGraphicFramePr/>
                <a:graphic xmlns:a="http://schemas.openxmlformats.org/drawingml/2006/main">
                  <a:graphicData uri="http://schemas.microsoft.com/office/word/2010/wordprocessingGroup">
                    <wpg:wgp>
                      <wpg:cNvGrpSpPr/>
                      <wpg:grpSpPr>
                        <a:xfrm>
                          <a:off x="0" y="0"/>
                          <a:ext cx="7325360" cy="4039870"/>
                          <a:chOff x="0" y="0"/>
                          <a:chExt cx="6288405" cy="3268980"/>
                        </a:xfrm>
                      </wpg:grpSpPr>
                      <pic:pic xmlns:pic="http://schemas.openxmlformats.org/drawingml/2006/picture">
                        <pic:nvPicPr>
                          <pic:cNvPr id="1080810226" name="Graphique 1"/>
                          <pic:cNvPicPr>
                            <a:picLocks noChangeAspect="1"/>
                          </pic:cNvPicPr>
                        </pic:nvPicPr>
                        <pic:blipFill rotWithShape="1">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rcRect l="33532" t="40864" r="29463" b="36944"/>
                          <a:stretch/>
                        </pic:blipFill>
                        <pic:spPr bwMode="auto">
                          <a:xfrm>
                            <a:off x="0" y="0"/>
                            <a:ext cx="6288405" cy="2959100"/>
                          </a:xfrm>
                          <a:prstGeom prst="rect">
                            <a:avLst/>
                          </a:prstGeom>
                          <a:ln>
                            <a:noFill/>
                          </a:ln>
                          <a:extLst>
                            <a:ext uri="{53640926-AAD7-44D8-BBD7-CCE9431645EC}">
                              <a14:shadowObscured xmlns:a14="http://schemas.microsoft.com/office/drawing/2010/main"/>
                            </a:ext>
                          </a:extLst>
                        </pic:spPr>
                      </pic:pic>
                      <wps:wsp>
                        <wps:cNvPr id="390348861" name="Zone de texte 1"/>
                        <wps:cNvSpPr txBox="1"/>
                        <wps:spPr>
                          <a:xfrm>
                            <a:off x="0" y="3010535"/>
                            <a:ext cx="6288405" cy="258445"/>
                          </a:xfrm>
                          <a:prstGeom prst="rect">
                            <a:avLst/>
                          </a:prstGeom>
                          <a:solidFill>
                            <a:prstClr val="white"/>
                          </a:solidFill>
                          <a:ln>
                            <a:noFill/>
                          </a:ln>
                        </wps:spPr>
                        <wps:txbx>
                          <w:txbxContent>
                            <w:p w14:paraId="1D15DC7E" w14:textId="798BAF4A" w:rsidR="00A7772B" w:rsidRPr="00C86AA9" w:rsidRDefault="00A7772B" w:rsidP="00A7772B">
                              <w:pPr>
                                <w:pStyle w:val="Lgende"/>
                                <w:jc w:val="center"/>
                                <w:rPr>
                                  <w:noProof/>
                                  <w:sz w:val="24"/>
                                  <w:lang w:val="fr-CA"/>
                                </w:rPr>
                              </w:pPr>
                              <w:r w:rsidRPr="00785197">
                                <w:rPr>
                                  <w:lang w:val="fr-CA"/>
                                </w:rPr>
                                <w:t xml:space="preserve">Figure </w:t>
                              </w:r>
                              <w:r>
                                <w:fldChar w:fldCharType="begin"/>
                              </w:r>
                              <w:r w:rsidRPr="00785197">
                                <w:rPr>
                                  <w:lang w:val="fr-CA"/>
                                </w:rPr>
                                <w:instrText xml:space="preserve"> SEQ Figure \* ARABIC </w:instrText>
                              </w:r>
                              <w:r>
                                <w:fldChar w:fldCharType="separate"/>
                              </w:r>
                              <w:r w:rsidR="00722E35">
                                <w:rPr>
                                  <w:noProof/>
                                  <w:lang w:val="fr-CA"/>
                                </w:rPr>
                                <w:t>17</w:t>
                              </w:r>
                              <w:r>
                                <w:fldChar w:fldCharType="end"/>
                              </w:r>
                              <w:r w:rsidRPr="00785197">
                                <w:rPr>
                                  <w:lang w:val="fr-CA"/>
                                </w:rPr>
                                <w:t>: Structures des variables normales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26D06" id="Groupe 3" o:spid="_x0000_s1080" style="position:absolute;left:0;text-align:left;margin-left:-57.8pt;margin-top:112.2pt;width:576.8pt;height:318.1pt;z-index:251728896;mso-width-relative:margin;mso-height-relative:margin" coordsize="62884,3268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">
                <v:shape id="Graphique 1" o:spid="_x0000_s1081" type="#_x0000_t75" style="position:absolute;width:62884;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">
                  <v:imagedata r:id="rId65" o:title="" croptop="26781f" cropbottom="24212f" cropleft="21976f" cropright="19309f"/>
                </v:shape>
                <v:shape id="Zone de texte 1" o:spid="_x0000_s1082" type="#_x0000_t202" style="position:absolute;top:30105;width:628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" stroked="f">
                  <v:textbox inset="0,0,0,0">
                    <w:txbxContent>
                      <w:p w14:paraId="1D15DC7E" w14:textId="798BAF4A" w:rsidR="00A7772B" w:rsidRPr="00C86AA9" w:rsidRDefault="00A7772B" w:rsidP="00A7772B">
                        <w:pPr>
                          <w:pStyle w:val="Lgende"/>
                          <w:jc w:val="center"/>
                          <w:rPr>
                            <w:noProof/>
                            <w:sz w:val="24"/>
                            <w:lang w:val="fr-CA"/>
                          </w:rPr>
                        </w:pPr>
                        <w:r w:rsidRPr="00785197">
                          <w:rPr>
                            <w:lang w:val="fr-CA"/>
                          </w:rPr>
                          <w:t xml:space="preserve">Figure </w:t>
                        </w:r>
                        <w:r>
                          <w:fldChar w:fldCharType="begin"/>
                        </w:r>
                        <w:r w:rsidRPr="00785197">
                          <w:rPr>
                            <w:lang w:val="fr-CA"/>
                          </w:rPr>
                          <w:instrText xml:space="preserve"> SEQ Figure \* ARABIC </w:instrText>
                        </w:r>
                        <w:r>
                          <w:fldChar w:fldCharType="separate"/>
                        </w:r>
                        <w:r w:rsidR="00722E35">
                          <w:rPr>
                            <w:noProof/>
                            <w:lang w:val="fr-CA"/>
                          </w:rPr>
                          <w:t>17</w:t>
                        </w:r>
                        <w:r>
                          <w:fldChar w:fldCharType="end"/>
                        </w:r>
                        <w:r w:rsidRPr="00785197">
                          <w:rPr>
                            <w:lang w:val="fr-CA"/>
                          </w:rPr>
                          <w:t>: Structures des variables normales de la littérature</w:t>
                        </w:r>
                      </w:p>
                    </w:txbxContent>
                  </v:textbox>
                </v:shape>
                <w10:wrap type="topAndBottom"/>
              </v:group>
            </w:pict>
          </mc:Fallback>
        </mc:AlternateContent>
      </w:r>
      <w:r w:rsidR="00425D4D">
        <w:rPr>
          <w:lang w:val="fr-CA"/>
        </w:rPr>
        <w:t xml:space="preserve">Par exemple si la variable en y a </w:t>
      </w:r>
      <w:r w:rsidR="0019152A">
        <w:rPr>
          <w:lang w:val="fr-CA"/>
        </w:rPr>
        <w:t>3 composantes (</w:t>
      </w:r>
      <w:r w:rsidR="00747BFA">
        <w:rPr>
          <w:lang w:val="fr-CA"/>
        </w:rPr>
        <w:t>AP</w:t>
      </w:r>
      <w:r w:rsidR="0019152A">
        <w:rPr>
          <w:lang w:val="fr-CA"/>
        </w:rPr>
        <w:t xml:space="preserve">, </w:t>
      </w:r>
      <w:r w:rsidR="00747BFA">
        <w:rPr>
          <w:lang w:val="fr-CA"/>
        </w:rPr>
        <w:t>IS</w:t>
      </w:r>
      <w:r w:rsidR="0019152A">
        <w:rPr>
          <w:lang w:val="fr-CA"/>
        </w:rPr>
        <w:t xml:space="preserve">, </w:t>
      </w:r>
      <w:r w:rsidR="00747BFA">
        <w:rPr>
          <w:lang w:val="fr-CA"/>
        </w:rPr>
        <w:t>ML</w:t>
      </w:r>
      <w:r w:rsidR="0019152A">
        <w:rPr>
          <w:lang w:val="fr-CA"/>
        </w:rPr>
        <w:t>) exprimées en fonction de la variable en x de composante Total. Il y a donc 3 vecteurs x</w:t>
      </w:r>
      <w:r w:rsidR="002B57F4">
        <w:rPr>
          <w:lang w:val="fr-CA"/>
        </w:rPr>
        <w:t xml:space="preserve"> différents : Total associé à </w:t>
      </w:r>
      <w:r w:rsidR="00747BFA">
        <w:rPr>
          <w:lang w:val="fr-CA"/>
        </w:rPr>
        <w:t>AP</w:t>
      </w:r>
      <w:r w:rsidR="002B57F4">
        <w:rPr>
          <w:lang w:val="fr-CA"/>
        </w:rPr>
        <w:t xml:space="preserve">, Total associé à </w:t>
      </w:r>
      <w:r w:rsidR="00747BFA">
        <w:rPr>
          <w:lang w:val="fr-CA"/>
        </w:rPr>
        <w:t>IS</w:t>
      </w:r>
      <w:r w:rsidR="002B57F4">
        <w:rPr>
          <w:lang w:val="fr-CA"/>
        </w:rPr>
        <w:t xml:space="preserve">, Total associé à </w:t>
      </w:r>
      <w:r w:rsidR="00747BFA">
        <w:rPr>
          <w:lang w:val="fr-CA"/>
        </w:rPr>
        <w:t>ML</w:t>
      </w:r>
      <w:r w:rsidR="002B57F4">
        <w:rPr>
          <w:lang w:val="fr-CA"/>
        </w:rPr>
        <w:t>. Ainsi, la variable en x sera créée avec les mêmes composantes</w:t>
      </w:r>
      <w:r w:rsidR="00AA35BC">
        <w:rPr>
          <w:lang w:val="fr-CA"/>
        </w:rPr>
        <w:t xml:space="preserve"> que la variable en y</w:t>
      </w:r>
      <w:r w:rsidR="001A7660">
        <w:rPr>
          <w:lang w:val="fr-CA"/>
        </w:rPr>
        <w:t xml:space="preserve"> et non pas seulement </w:t>
      </w:r>
      <w:r w:rsidR="00726347">
        <w:rPr>
          <w:lang w:val="fr-CA"/>
        </w:rPr>
        <w:t>une composante Totale</w:t>
      </w:r>
      <w:r w:rsidR="00AA35BC">
        <w:rPr>
          <w:lang w:val="fr-CA"/>
        </w:rPr>
        <w:t>.</w:t>
      </w:r>
      <w:r w:rsidR="00726347">
        <w:rPr>
          <w:lang w:val="fr-CA"/>
        </w:rPr>
        <w:t xml:space="preserve"> Aussi le total des 3 composantes n'est pas calculé.</w:t>
      </w:r>
    </w:p>
    <w:p w14:paraId="4555176B" w14:textId="77777777" w:rsidR="00A7772B" w:rsidRDefault="00A7772B">
      <w:pPr>
        <w:spacing w:line="259" w:lineRule="auto"/>
        <w:jc w:val="left"/>
        <w:rPr>
          <w:rFonts w:asciiTheme="majorHAnsi" w:eastAsiaTheme="majorEastAsia" w:hAnsiTheme="majorHAnsi" w:cstheme="majorBidi"/>
          <w:color w:val="000000"/>
          <w:szCs w:val="24"/>
          <w:lang w:val="fr-CA"/>
        </w:rPr>
      </w:pPr>
      <w:r>
        <w:rPr>
          <w:color w:val="000000"/>
        </w:rPr>
        <w:br w:type="page"/>
      </w:r>
    </w:p>
    <w:p w14:paraId="0823F1EF" w14:textId="125AED7A" w:rsidR="00603166" w:rsidRDefault="00603166" w:rsidP="00603166">
      <w:pPr>
        <w:pStyle w:val="Titre3"/>
        <w:rPr>
          <w:color w:val="000000"/>
        </w:rPr>
      </w:pPr>
      <w:bookmarkStart w:id="68" w:name="_Toc152764901"/>
      <w:r>
        <w:rPr>
          <w:color w:val="000000"/>
        </w:rPr>
        <w:lastRenderedPageBreak/>
        <w:t>Structure des variables musculaires</w:t>
      </w:r>
      <w:bookmarkEnd w:id="68"/>
    </w:p>
    <w:p w14:paraId="53748E5F" w14:textId="7DF18194" w:rsidR="006C1389" w:rsidRPr="006C1389" w:rsidRDefault="00D64D71" w:rsidP="006C1389">
      <w:pPr>
        <w:rPr>
          <w:lang w:val="fr-CA"/>
        </w:rPr>
      </w:pPr>
      <w:r>
        <w:rPr>
          <w:noProof/>
          <w:lang w:val="fr-CA"/>
        </w:rPr>
        <mc:AlternateContent>
          <mc:Choice Requires="wpg">
            <w:drawing>
              <wp:anchor distT="0" distB="0" distL="114300" distR="114300" simplePos="0" relativeHeight="251732992" behindDoc="0" locked="0" layoutInCell="1" allowOverlap="1" wp14:anchorId="35050CB1" wp14:editId="111D8E72">
                <wp:simplePos x="0" y="0"/>
                <wp:positionH relativeFrom="margin">
                  <wp:posOffset>-829945</wp:posOffset>
                </wp:positionH>
                <wp:positionV relativeFrom="paragraph">
                  <wp:posOffset>709930</wp:posOffset>
                </wp:positionV>
                <wp:extent cx="7665720" cy="3869690"/>
                <wp:effectExtent l="0" t="0" r="0" b="0"/>
                <wp:wrapTopAndBottom/>
                <wp:docPr id="1258522974" name="Groupe 2"/>
                <wp:cNvGraphicFramePr/>
                <a:graphic xmlns:a="http://schemas.openxmlformats.org/drawingml/2006/main">
                  <a:graphicData uri="http://schemas.microsoft.com/office/word/2010/wordprocessingGroup">
                    <wpg:wgp>
                      <wpg:cNvGrpSpPr/>
                      <wpg:grpSpPr>
                        <a:xfrm>
                          <a:off x="0" y="0"/>
                          <a:ext cx="7665720" cy="3869690"/>
                          <a:chOff x="0" y="0"/>
                          <a:chExt cx="6229350" cy="2906395"/>
                        </a:xfrm>
                      </wpg:grpSpPr>
                      <pic:pic xmlns:pic="http://schemas.openxmlformats.org/drawingml/2006/picture">
                        <pic:nvPicPr>
                          <pic:cNvPr id="985239620" name="Graphique 1"/>
                          <pic:cNvPicPr>
                            <a:picLocks noChangeAspect="1"/>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3500" t="5802" r="4252" b="61996"/>
                          <a:stretch/>
                        </pic:blipFill>
                        <pic:spPr bwMode="auto">
                          <a:xfrm>
                            <a:off x="0" y="0"/>
                            <a:ext cx="6229350" cy="2590800"/>
                          </a:xfrm>
                          <a:prstGeom prst="roundRect">
                            <a:avLst/>
                          </a:prstGeom>
                          <a:ln>
                            <a:noFill/>
                          </a:ln>
                          <a:extLst>
                            <a:ext uri="{53640926-AAD7-44D8-BBD7-CCE9431645EC}">
                              <a14:shadowObscured xmlns:a14="http://schemas.microsoft.com/office/drawing/2010/main"/>
                            </a:ext>
                          </a:extLst>
                        </pic:spPr>
                      </pic:pic>
                      <wps:wsp>
                        <wps:cNvPr id="484782660" name="Zone de texte 1"/>
                        <wps:cNvSpPr txBox="1"/>
                        <wps:spPr>
                          <a:xfrm>
                            <a:off x="0" y="2647950"/>
                            <a:ext cx="6229350" cy="258445"/>
                          </a:xfrm>
                          <a:prstGeom prst="rect">
                            <a:avLst/>
                          </a:prstGeom>
                          <a:solidFill>
                            <a:prstClr val="white"/>
                          </a:solidFill>
                          <a:ln>
                            <a:noFill/>
                          </a:ln>
                        </wps:spPr>
                        <wps:txbx>
                          <w:txbxContent>
                            <w:p w14:paraId="2EE9302B" w14:textId="29E90E04" w:rsidR="00D64D71" w:rsidRPr="00D64D71" w:rsidRDefault="00D64D71" w:rsidP="00D64D71">
                              <w:pPr>
                                <w:pStyle w:val="Lgende"/>
                                <w:jc w:val="center"/>
                                <w:rPr>
                                  <w:noProof/>
                                  <w:sz w:val="24"/>
                                  <w:lang w:val="fr-CA"/>
                                </w:rPr>
                              </w:pPr>
                              <w:r w:rsidRPr="00D64D71">
                                <w:rPr>
                                  <w:lang w:val="fr-CA"/>
                                </w:rPr>
                                <w:t xml:space="preserve">Figure </w:t>
                              </w:r>
                              <w:r>
                                <w:fldChar w:fldCharType="begin"/>
                              </w:r>
                              <w:r w:rsidRPr="00D64D71">
                                <w:rPr>
                                  <w:lang w:val="fr-CA"/>
                                </w:rPr>
                                <w:instrText xml:space="preserve"> SEQ Figure \* ARABIC </w:instrText>
                              </w:r>
                              <w:r>
                                <w:fldChar w:fldCharType="separate"/>
                              </w:r>
                              <w:r w:rsidR="00722E35">
                                <w:rPr>
                                  <w:noProof/>
                                  <w:lang w:val="fr-CA"/>
                                </w:rPr>
                                <w:t>18</w:t>
                              </w:r>
                              <w:r>
                                <w:fldChar w:fldCharType="end"/>
                              </w:r>
                              <w:r w:rsidRPr="00D64D71">
                                <w:rPr>
                                  <w:lang w:val="fr-CA"/>
                                </w:rPr>
                                <w:t xml:space="preserve"> : Structures des variables musculaires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50CB1" id="_x0000_s1083" style="position:absolute;left:0;text-align:left;margin-left:-65.35pt;margin-top:55.9pt;width:603.6pt;height:304.7pt;z-index:251732992;mso-position-horizontal-relative:margin;mso-width-relative:margin;mso-height-relative:margin" coordsize="62293,290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">
                <v:shape id="Graphique 1" o:spid="_x0000_s1084" type="#_x0000_t75" style="position:absolute;width:6229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" adj="3600">
                  <v:imagedata r:id="rId66" o:title="" croptop="3802f" cropbottom="40630f" cropleft="21955f" cropright="2787f"/>
                </v:shape>
                <v:shape id="Zone de texte 1" o:spid="_x0000_s1085" type="#_x0000_t202" style="position:absolute;top:26479;width:622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" stroked="f">
                  <v:textbox inset="0,0,0,0">
                    <w:txbxContent>
                      <w:p w14:paraId="2EE9302B" w14:textId="29E90E04" w:rsidR="00D64D71" w:rsidRPr="00D64D71" w:rsidRDefault="00D64D71" w:rsidP="00D64D71">
                        <w:pPr>
                          <w:pStyle w:val="Lgende"/>
                          <w:jc w:val="center"/>
                          <w:rPr>
                            <w:noProof/>
                            <w:sz w:val="24"/>
                            <w:lang w:val="fr-CA"/>
                          </w:rPr>
                        </w:pPr>
                        <w:r w:rsidRPr="00D64D71">
                          <w:rPr>
                            <w:lang w:val="fr-CA"/>
                          </w:rPr>
                          <w:t xml:space="preserve">Figure </w:t>
                        </w:r>
                        <w:r>
                          <w:fldChar w:fldCharType="begin"/>
                        </w:r>
                        <w:r w:rsidRPr="00D64D71">
                          <w:rPr>
                            <w:lang w:val="fr-CA"/>
                          </w:rPr>
                          <w:instrText xml:space="preserve"> SEQ Figure \* ARABIC </w:instrText>
                        </w:r>
                        <w:r>
                          <w:fldChar w:fldCharType="separate"/>
                        </w:r>
                        <w:r w:rsidR="00722E35">
                          <w:rPr>
                            <w:noProof/>
                            <w:lang w:val="fr-CA"/>
                          </w:rPr>
                          <w:t>18</w:t>
                        </w:r>
                        <w:r>
                          <w:fldChar w:fldCharType="end"/>
                        </w:r>
                        <w:r w:rsidRPr="00D64D71">
                          <w:rPr>
                            <w:lang w:val="fr-CA"/>
                          </w:rPr>
                          <w:t xml:space="preserve"> : Structures des variables musculaires de la littérature</w:t>
                        </w:r>
                      </w:p>
                    </w:txbxContent>
                  </v:textbox>
                </v:shape>
                <w10:wrap type="topAndBottom" anchorx="margin"/>
              </v:group>
            </w:pict>
          </mc:Fallback>
        </mc:AlternateContent>
      </w:r>
      <w:r w:rsidR="006655FB">
        <w:rPr>
          <w:lang w:val="fr-CA"/>
        </w:rPr>
        <w:t xml:space="preserve">Pour une variable en y </w:t>
      </w:r>
      <w:proofErr w:type="spellStart"/>
      <w:r w:rsidR="006655FB">
        <w:rPr>
          <w:lang w:val="fr-CA"/>
        </w:rPr>
        <w:t>musclaire</w:t>
      </w:r>
      <w:proofErr w:type="spellEnd"/>
      <w:r w:rsidR="006655FB">
        <w:rPr>
          <w:lang w:val="fr-CA"/>
        </w:rPr>
        <w:t xml:space="preserve">, chaque vecteur en x est associé à une composante du vecteur y et aussi à un muscle. Donc dans chaque dossier du muscle on stocke la variable en x et la variable en y, qui auront chacune les mêmes composantes. </w:t>
      </w:r>
    </w:p>
    <w:p w14:paraId="5493AD62" w14:textId="283AB250" w:rsidR="00D8607C" w:rsidRPr="009C6B0D" w:rsidRDefault="00D8607C" w:rsidP="00785197">
      <w:pPr>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69" w:name="_Toc152764902"/>
      <w:r>
        <w:lastRenderedPageBreak/>
        <w:t>Ajouter à un graphique existant</w:t>
      </w:r>
      <w:bookmarkEnd w:id="69"/>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638BD7DB" w14:textId="60B5B51E" w:rsidR="00D64D71" w:rsidRDefault="00487D34" w:rsidP="00487D34">
      <w:pPr>
        <w:pStyle w:val="Titre3"/>
      </w:pPr>
      <w:bookmarkStart w:id="70" w:name="_Toc152764903"/>
      <w:r>
        <w:t>Sélectionner les composantes à tracer</w:t>
      </w:r>
      <w:bookmarkEnd w:id="70"/>
    </w:p>
    <w:p w14:paraId="4B67E657" w14:textId="1D64409E" w:rsidR="00487D34" w:rsidRPr="006B2075" w:rsidRDefault="00487D34" w:rsidP="006B2075">
      <w:pPr>
        <w:shd w:val="clear" w:color="auto" w:fill="FFFFFF"/>
        <w:rPr>
          <w:rFonts w:eastAsia="Times New Roman" w:cs="Times New Roman"/>
          <w:szCs w:val="24"/>
          <w:lang w:val="fr-CA" w:eastAsia="en-CA"/>
        </w:rPr>
      </w:pPr>
      <w:r>
        <w:rPr>
          <w:lang w:val="fr-CA"/>
        </w:rPr>
        <w:t xml:space="preserve">Comme dit précédemment, chaque composante de la variable y correspond à un vecteur x. Ainsi, </w:t>
      </w:r>
      <w:r w:rsidR="00BF356E">
        <w:rPr>
          <w:lang w:val="fr-CA"/>
        </w:rPr>
        <w:t xml:space="preserve">pour sélectionner quelle(s) composante(s) tracer, on doit utiliser </w:t>
      </w:r>
      <w:proofErr w:type="spellStart"/>
      <w:r w:rsidR="006B2075" w:rsidRPr="006B2075">
        <w:rPr>
          <w:rFonts w:ascii="Courier New" w:eastAsia="Times New Roman" w:hAnsi="Courier New" w:cs="Courier New"/>
          <w:b/>
          <w:bCs/>
          <w:color w:val="000000"/>
          <w:sz w:val="20"/>
          <w:szCs w:val="20"/>
          <w:lang w:val="fr-CA" w:eastAsia="en-CA"/>
        </w:rPr>
        <w:t>composante_y</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808080"/>
          <w:sz w:val="20"/>
          <w:szCs w:val="20"/>
          <w:lang w:val="fr-CA" w:eastAsia="en-CA"/>
        </w:rPr>
        <w:t>"composante"</w:t>
      </w:r>
      <w:r w:rsidR="006B2075" w:rsidRPr="006B2075">
        <w:rPr>
          <w:rFonts w:ascii="Courier New" w:eastAsia="Times New Roman" w:hAnsi="Courier New" w:cs="Courier New"/>
          <w:b/>
          <w:bCs/>
          <w:color w:val="000080"/>
          <w:sz w:val="20"/>
          <w:szCs w:val="20"/>
          <w:lang w:val="fr-CA" w:eastAsia="en-CA"/>
        </w:rPr>
        <w:t>]</w:t>
      </w:r>
      <w:r w:rsidR="00BF356E">
        <w:rPr>
          <w:lang w:val="fr-CA"/>
        </w:rPr>
        <w:t xml:space="preserve">. Il n'y a pas besoin de déclarer </w:t>
      </w:r>
      <w:proofErr w:type="spellStart"/>
      <w:r w:rsidR="006B2075" w:rsidRPr="006B2075">
        <w:rPr>
          <w:rFonts w:ascii="Courier New" w:eastAsia="Times New Roman" w:hAnsi="Courier New" w:cs="Courier New"/>
          <w:b/>
          <w:bCs/>
          <w:color w:val="000000"/>
          <w:sz w:val="20"/>
          <w:szCs w:val="20"/>
          <w:lang w:val="fr-CA" w:eastAsia="en-CA"/>
        </w:rPr>
        <w:t>composante_x</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808080"/>
          <w:sz w:val="20"/>
          <w:szCs w:val="20"/>
          <w:lang w:val="fr-CA" w:eastAsia="en-CA"/>
        </w:rPr>
        <w:t>"composante"</w:t>
      </w:r>
      <w:r w:rsidR="006B2075">
        <w:rPr>
          <w:rFonts w:ascii="Courier New" w:eastAsia="Times New Roman" w:hAnsi="Courier New" w:cs="Courier New"/>
          <w:color w:val="808080"/>
          <w:sz w:val="20"/>
          <w:szCs w:val="20"/>
          <w:lang w:val="fr-CA" w:eastAsia="en-CA"/>
        </w:rPr>
        <w:t xml:space="preserve"> </w:t>
      </w:r>
      <w:r w:rsidR="006B2075">
        <w:rPr>
          <w:rFonts w:eastAsia="Times New Roman" w:cs="Times New Roman"/>
          <w:szCs w:val="24"/>
          <w:lang w:val="fr-CA" w:eastAsia="en-CA"/>
        </w:rPr>
        <w:t>c</w:t>
      </w:r>
      <w:r w:rsidR="00BF356E">
        <w:rPr>
          <w:lang w:val="fr-CA"/>
        </w:rPr>
        <w:t>ar la bonne composante correspondante sera sélectionnée automatiquement</w:t>
      </w:r>
      <w:r w:rsidR="00C4373A">
        <w:rPr>
          <w:lang w:val="fr-CA"/>
        </w:rPr>
        <w:t>.</w:t>
      </w:r>
    </w:p>
    <w:p w14:paraId="5EF616EF" w14:textId="57367056" w:rsidR="008D2EC0" w:rsidRDefault="008E1DC8" w:rsidP="005C56E6">
      <w:pPr>
        <w:pStyle w:val="Titre3"/>
      </w:pPr>
      <w:bookmarkStart w:id="71" w:name="_Toc152764904"/>
      <w:r>
        <w:t>Tracer un graphique de la littérature seul</w:t>
      </w:r>
      <w:bookmarkEnd w:id="71"/>
    </w:p>
    <w:p w14:paraId="6C7B3515" w14:textId="77777777" w:rsidR="00516924" w:rsidRPr="007415A9"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4DB06781" w14:textId="77777777" w:rsidR="00516924" w:rsidRPr="008B28DE"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6B2075">
        <w:rPr>
          <w:rFonts w:ascii="Courier New" w:eastAsia="Times New Roman" w:hAnsi="Courier New" w:cs="Courier New"/>
          <w:b/>
          <w:bCs/>
          <w:color w:val="000000"/>
          <w:sz w:val="20"/>
          <w:szCs w:val="20"/>
          <w:lang w:val="fr-CA" w:eastAsia="en-CA"/>
        </w:rPr>
        <w:t>composante_y</w:t>
      </w:r>
      <w:proofErr w:type="spellEnd"/>
      <w:r w:rsidRPr="006B2075">
        <w:rPr>
          <w:rFonts w:ascii="Courier New" w:eastAsia="Times New Roman" w:hAnsi="Courier New" w:cs="Courier New"/>
          <w:b/>
          <w:bCs/>
          <w:color w:val="000080"/>
          <w:sz w:val="20"/>
          <w:szCs w:val="20"/>
          <w:lang w:val="fr-CA" w:eastAsia="en-CA"/>
        </w:rPr>
        <w:t>=[</w:t>
      </w:r>
      <w:r w:rsidRPr="006B2075">
        <w:rPr>
          <w:rFonts w:ascii="Courier New" w:eastAsia="Times New Roman" w:hAnsi="Courier New" w:cs="Courier New"/>
          <w:b/>
          <w:bCs/>
          <w:color w:val="808080"/>
          <w:sz w:val="20"/>
          <w:szCs w:val="20"/>
          <w:lang w:val="fr-CA" w:eastAsia="en-CA"/>
        </w:rPr>
        <w:t>"composante"</w:t>
      </w:r>
      <w:r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p>
    <w:p w14:paraId="5CE14F4A" w14:textId="7B86622C" w:rsidR="008D2EC0" w:rsidRDefault="00516924" w:rsidP="00492358">
      <w:pPr>
        <w:rPr>
          <w:lang w:val="fr-CA"/>
        </w:rPr>
      </w:pPr>
      <w:r>
        <w:rPr>
          <w:lang w:val="fr-CA"/>
        </w:rPr>
        <w:t xml:space="preserve">On peut utiliser les fonctions de graphiques habituelles </w:t>
      </w:r>
      <w:r w:rsidR="0034584A">
        <w:rPr>
          <w:lang w:val="fr-CA"/>
        </w:rPr>
        <w:t>pour tracer des données issues de la littérature en sélectionnant le dictionnaire de littérature associé à la variable qu'on veut tracer</w:t>
      </w:r>
      <w:r w:rsidR="00E85AC7">
        <w:rPr>
          <w:lang w:val="fr-CA"/>
        </w:rPr>
        <w:t xml:space="preserve"> et la composante en y</w:t>
      </w:r>
      <w:r w:rsidR="00CA2826">
        <w:rPr>
          <w:lang w:val="fr-CA"/>
        </w:rPr>
        <w:t xml:space="preserve"> voulue</w:t>
      </w:r>
      <w:r w:rsidR="00E85AC7">
        <w:rPr>
          <w:lang w:val="fr-CA"/>
        </w:rPr>
        <w:t>.</w:t>
      </w:r>
    </w:p>
    <w:p w14:paraId="281E7DD4" w14:textId="77777777" w:rsidR="005E2DA2" w:rsidRPr="00E81D79" w:rsidRDefault="005E2DA2" w:rsidP="005E2DA2">
      <w:pPr>
        <w:rPr>
          <w:lang w:val="fr-CA"/>
        </w:rPr>
      </w:pPr>
    </w:p>
    <w:p w14:paraId="6742DC2D" w14:textId="60A80040" w:rsidR="007D41D5" w:rsidRDefault="007D41D5" w:rsidP="007D41D5">
      <w:pPr>
        <w:pStyle w:val="Titre3"/>
      </w:pPr>
      <w:bookmarkStart w:id="72" w:name="_Toc152764905"/>
      <w:r>
        <w:t xml:space="preserve">Avec l'argument </w:t>
      </w:r>
      <w:proofErr w:type="spellStart"/>
      <w:r>
        <w:t>add_graph</w:t>
      </w:r>
      <w:bookmarkEnd w:id="72"/>
      <w:proofErr w:type="spellEnd"/>
    </w:p>
    <w:p w14:paraId="50F0A68D" w14:textId="365F2026" w:rsidR="007D41D5" w:rsidRDefault="007D41D5" w:rsidP="007D41D5">
      <w:pPr>
        <w:rPr>
          <w:lang w:val="fr-CA"/>
        </w:rPr>
      </w:pPr>
      <w:r>
        <w:rPr>
          <w:lang w:val="fr-CA"/>
        </w:rPr>
        <w:t xml:space="preserve">On a vu précédemment que l'argument </w:t>
      </w:r>
      <w:proofErr w:type="spellStart"/>
      <w:r w:rsidRPr="007D41D5">
        <w:rPr>
          <w:rFonts w:ascii="Courier New" w:eastAsia="Times New Roman" w:hAnsi="Courier New" w:cs="Courier New"/>
          <w:color w:val="000000"/>
          <w:sz w:val="20"/>
          <w:szCs w:val="20"/>
          <w:lang w:val="fr-CA" w:eastAsia="en-CA"/>
        </w:rPr>
        <w:t>add_graph</w:t>
      </w:r>
      <w:proofErr w:type="spellEnd"/>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2378A31E" w:rsidR="00A02BC4" w:rsidRDefault="00A02BC4" w:rsidP="00D22D3A">
      <w:pPr>
        <w:shd w:val="clear" w:color="auto" w:fill="FFFFFF"/>
        <w:rPr>
          <w:lang w:val="fr-CA"/>
        </w:rPr>
      </w:pPr>
      <w:r>
        <w:rPr>
          <w:lang w:val="fr-CA"/>
        </w:rPr>
        <w:t xml:space="preserve">Par exemple, dans nos résultats on veut tracer la translation (appelée </w:t>
      </w:r>
      <w:proofErr w:type="spellStart"/>
      <w:r w:rsidRPr="00A02BC4">
        <w:rPr>
          <w:b/>
          <w:bCs/>
          <w:i/>
          <w:iCs/>
          <w:lang w:val="fr-CA"/>
        </w:rPr>
        <w:t>GHLin</w:t>
      </w:r>
      <w:proofErr w:type="spellEnd"/>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proofErr w:type="spellStart"/>
      <w:r w:rsidR="00D22D3A" w:rsidRPr="00D22D3A">
        <w:rPr>
          <w:rFonts w:ascii="Courier New" w:eastAsia="Times New Roman" w:hAnsi="Courier New" w:cs="Courier New"/>
          <w:color w:val="000000"/>
          <w:sz w:val="20"/>
          <w:szCs w:val="20"/>
          <w:lang w:val="fr-CA" w:eastAsia="en-CA"/>
        </w:rPr>
        <w:t>Results_Literature</w:t>
      </w:r>
      <w:proofErr w:type="spellEnd"/>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et en ajoutant</w:t>
      </w:r>
      <w:r w:rsidR="003D06AD">
        <w:rPr>
          <w:lang w:val="fr-CA"/>
        </w:rPr>
        <w:t xml:space="preserve"> :</w:t>
      </w:r>
      <w:r w:rsidR="00D22D3A">
        <w:rPr>
          <w:lang w:val="fr-CA"/>
        </w:rPr>
        <w:t xml:space="preserve"> </w:t>
      </w:r>
      <w:proofErr w:type="spellStart"/>
      <w:r w:rsidR="00D22D3A" w:rsidRPr="00D12980">
        <w:rPr>
          <w:rFonts w:ascii="Courier New" w:eastAsia="Times New Roman" w:hAnsi="Courier New" w:cs="Courier New"/>
          <w:b/>
          <w:bCs/>
          <w:color w:val="000000"/>
          <w:sz w:val="20"/>
          <w:szCs w:val="20"/>
          <w:lang w:val="fr-CA" w:eastAsia="en-CA"/>
        </w:rPr>
        <w:t>add_graph</w:t>
      </w:r>
      <w:proofErr w:type="spellEnd"/>
      <w:r w:rsidR="00D22D3A" w:rsidRPr="00D12980">
        <w:rPr>
          <w:rFonts w:ascii="Courier New" w:eastAsia="Times New Roman" w:hAnsi="Courier New" w:cs="Courier New"/>
          <w:b/>
          <w:bCs/>
          <w:color w:val="000080"/>
          <w:sz w:val="20"/>
          <w:szCs w:val="20"/>
          <w:lang w:val="fr-CA" w:eastAsia="en-CA"/>
        </w:rPr>
        <w:t>=</w:t>
      </w:r>
      <w:proofErr w:type="spellStart"/>
      <w:r w:rsidR="00D22D3A" w:rsidRPr="00D12980">
        <w:rPr>
          <w:rFonts w:ascii="Courier New" w:eastAsia="Times New Roman" w:hAnsi="Courier New" w:cs="Courier New"/>
          <w:b/>
          <w:bCs/>
          <w:color w:val="880088"/>
          <w:sz w:val="20"/>
          <w:szCs w:val="20"/>
          <w:lang w:val="fr-CA" w:eastAsia="en-CA"/>
        </w:rPr>
        <w:t>True</w:t>
      </w:r>
      <w:proofErr w:type="spellEnd"/>
      <w:r w:rsidR="00241239">
        <w:rPr>
          <w:lang w:val="fr-CA"/>
        </w:rPr>
        <w:t>.</w:t>
      </w:r>
    </w:p>
    <w:p w14:paraId="1929138C"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w:t>
      </w:r>
      <w:proofErr w:type="spellStart"/>
      <w:r w:rsidRPr="007415A9">
        <w:rPr>
          <w:rFonts w:ascii="Courier New" w:eastAsia="Times New Roman" w:hAnsi="Courier New" w:cs="Courier New"/>
          <w:color w:val="008000"/>
          <w:sz w:val="20"/>
          <w:szCs w:val="20"/>
          <w:lang w:val="fr-CA" w:eastAsia="en-CA"/>
        </w:rPr>
        <w:t>GHLin</w:t>
      </w:r>
      <w:proofErr w:type="spellEnd"/>
      <w:r w:rsidRPr="007415A9">
        <w:rPr>
          <w:rFonts w:ascii="Courier New" w:eastAsia="Times New Roman" w:hAnsi="Courier New" w:cs="Courier New"/>
          <w:color w:val="008000"/>
          <w:sz w:val="20"/>
          <w:szCs w:val="20"/>
          <w:lang w:val="fr-CA" w:eastAsia="en-CA"/>
        </w:rPr>
        <w:t>)</w:t>
      </w:r>
    </w:p>
    <w:p w14:paraId="57DF915D"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spellStart"/>
      <w:proofErr w:type="gramEnd"/>
      <w:r w:rsidRPr="007415A9">
        <w:rPr>
          <w:rFonts w:ascii="Courier New" w:eastAsia="Times New Roman" w:hAnsi="Courier New" w:cs="Courier New"/>
          <w:color w:val="000000"/>
          <w:sz w:val="20"/>
          <w:szCs w:val="20"/>
          <w:lang w:val="fr-CA" w:eastAsia="en-CA"/>
        </w:rPr>
        <w:t>Results</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24D8D20" w:rsidR="007415A9" w:rsidRPr="008B28DE"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008E0E34" w:rsidRPr="007415A9">
        <w:rPr>
          <w:rFonts w:ascii="Courier New" w:eastAsia="Times New Roman" w:hAnsi="Courier New" w:cs="Courier New"/>
          <w:b/>
          <w:bCs/>
          <w:color w:val="000080"/>
          <w:sz w:val="20"/>
          <w:szCs w:val="20"/>
          <w:lang w:val="fr-CA" w:eastAsia="en-CA"/>
        </w:rPr>
        <w:t>,</w:t>
      </w:r>
      <w:r w:rsidR="008E0E34" w:rsidRPr="007415A9">
        <w:rPr>
          <w:rFonts w:ascii="Courier New" w:eastAsia="Times New Roman" w:hAnsi="Courier New" w:cs="Courier New"/>
          <w:color w:val="000000"/>
          <w:sz w:val="20"/>
          <w:szCs w:val="20"/>
          <w:lang w:val="fr-CA" w:eastAsia="en-CA"/>
        </w:rPr>
        <w:t xml:space="preserve"> </w:t>
      </w:r>
      <w:proofErr w:type="spellStart"/>
      <w:r w:rsidR="008E0E34" w:rsidRPr="006B2075">
        <w:rPr>
          <w:rFonts w:ascii="Courier New" w:eastAsia="Times New Roman" w:hAnsi="Courier New" w:cs="Courier New"/>
          <w:b/>
          <w:bCs/>
          <w:color w:val="000000"/>
          <w:sz w:val="20"/>
          <w:szCs w:val="20"/>
          <w:lang w:val="fr-CA" w:eastAsia="en-CA"/>
        </w:rPr>
        <w:t>composante_y</w:t>
      </w:r>
      <w:proofErr w:type="spellEnd"/>
      <w:r w:rsidR="008E0E34" w:rsidRPr="006B2075">
        <w:rPr>
          <w:rFonts w:ascii="Courier New" w:eastAsia="Times New Roman" w:hAnsi="Courier New" w:cs="Courier New"/>
          <w:b/>
          <w:bCs/>
          <w:color w:val="000080"/>
          <w:sz w:val="20"/>
          <w:szCs w:val="20"/>
          <w:lang w:val="fr-CA" w:eastAsia="en-CA"/>
        </w:rPr>
        <w:t>=[</w:t>
      </w:r>
      <w:r w:rsidR="008E0E34" w:rsidRPr="006B2075">
        <w:rPr>
          <w:rFonts w:ascii="Courier New" w:eastAsia="Times New Roman" w:hAnsi="Courier New" w:cs="Courier New"/>
          <w:b/>
          <w:bCs/>
          <w:color w:val="808080"/>
          <w:sz w:val="20"/>
          <w:szCs w:val="20"/>
          <w:lang w:val="fr-CA" w:eastAsia="en-CA"/>
        </w:rPr>
        <w:t>"composante"</w:t>
      </w:r>
      <w:r w:rsidR="008E0E34"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58744B">
        <w:rPr>
          <w:rFonts w:ascii="Courier New" w:eastAsia="Times New Roman" w:hAnsi="Courier New" w:cs="Courier New"/>
          <w:b/>
          <w:bCs/>
          <w:color w:val="000000"/>
          <w:sz w:val="20"/>
          <w:szCs w:val="20"/>
          <w:lang w:val="fr-CA" w:eastAsia="en-CA"/>
        </w:rPr>
        <w:t>add_graph</w:t>
      </w:r>
      <w:proofErr w:type="spellEnd"/>
      <w:r w:rsidRPr="0058744B">
        <w:rPr>
          <w:rFonts w:ascii="Courier New" w:eastAsia="Times New Roman" w:hAnsi="Courier New" w:cs="Courier New"/>
          <w:b/>
          <w:bCs/>
          <w:color w:val="000080"/>
          <w:sz w:val="20"/>
          <w:szCs w:val="20"/>
          <w:lang w:val="fr-CA" w:eastAsia="en-CA"/>
        </w:rPr>
        <w:t>=</w:t>
      </w:r>
      <w:proofErr w:type="spellStart"/>
      <w:r w:rsidRPr="0058744B">
        <w:rPr>
          <w:rFonts w:ascii="Courier New" w:eastAsia="Times New Roman" w:hAnsi="Courier New" w:cs="Courier New"/>
          <w:b/>
          <w:bCs/>
          <w:color w:val="880088"/>
          <w:sz w:val="20"/>
          <w:szCs w:val="20"/>
          <w:lang w:val="fr-CA" w:eastAsia="en-CA"/>
        </w:rPr>
        <w:t>True</w:t>
      </w:r>
      <w:proofErr w:type="spellEnd"/>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52ED3D79"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r w:rsidR="005F3D9F">
        <w:rPr>
          <w:lang w:val="fr-CA"/>
        </w:rPr>
        <w:t>n'ont pas à être les mêmes</w:t>
      </w:r>
      <w:r w:rsidR="00591112">
        <w:rPr>
          <w:lang w:val="fr-CA"/>
        </w:rPr>
        <w:t>.</w:t>
      </w:r>
    </w:p>
    <w:p w14:paraId="676AC4A6" w14:textId="7310926E"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proofErr w:type="spellStart"/>
      <w:r w:rsidR="00E12B07" w:rsidRPr="00E12B07">
        <w:rPr>
          <w:rFonts w:ascii="Courier New" w:eastAsia="Times New Roman" w:hAnsi="Courier New" w:cs="Courier New"/>
          <w:color w:val="000000"/>
          <w:sz w:val="20"/>
          <w:szCs w:val="20"/>
          <w:lang w:val="fr-CA" w:eastAsia="en-CA"/>
        </w:rPr>
        <w:t>SimulationDescriptionDictionary</w:t>
      </w:r>
      <w:proofErr w:type="spellEnd"/>
      <w:r w:rsidR="00E12B07">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6D24F5D4" w:rsidR="007B4824" w:rsidRPr="00E12B07" w:rsidRDefault="00E12B07"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fr-CA" w:eastAsia="en-CA"/>
        </w:rPr>
      </w:pPr>
      <w:proofErr w:type="spellStart"/>
      <w:r w:rsidRPr="00E12B07">
        <w:rPr>
          <w:rFonts w:ascii="Courier New" w:eastAsia="Times New Roman" w:hAnsi="Courier New" w:cs="Courier New"/>
          <w:color w:val="000000"/>
          <w:sz w:val="20"/>
          <w:szCs w:val="20"/>
          <w:lang w:val="fr-CA" w:eastAsia="en-CA"/>
        </w:rPr>
        <w:t>SimulationDescriptionDictionary</w:t>
      </w:r>
      <w:proofErr w:type="spellEnd"/>
      <w:r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808080"/>
          <w:sz w:val="20"/>
          <w:szCs w:val="20"/>
          <w:lang w:val="fr-CA" w:eastAsia="en-CA"/>
        </w:rPr>
        <w:t>"Wickham"</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color w:val="808080"/>
          <w:sz w:val="20"/>
          <w:szCs w:val="20"/>
          <w:lang w:val="fr-CA" w:eastAsia="en-CA"/>
        </w:rPr>
        <w:t>"Wickham et al. 2010, n=24"</w:t>
      </w:r>
      <w:r w:rsidR="000632CC" w:rsidRPr="00E12B07">
        <w:rPr>
          <w:rFonts w:ascii="Courier New" w:eastAsia="Times New Roman" w:hAnsi="Courier New" w:cs="Courier New"/>
          <w:b/>
          <w:bCs/>
          <w:color w:val="000080"/>
          <w:sz w:val="20"/>
          <w:szCs w:val="20"/>
          <w:lang w:val="fr-CA" w:eastAsia="en-CA"/>
        </w:rPr>
        <w:t>}</w:t>
      </w:r>
    </w:p>
    <w:p w14:paraId="17E030B8" w14:textId="64C78466" w:rsidR="000D6052" w:rsidRPr="00E81D79" w:rsidRDefault="000D6052" w:rsidP="000D6052">
      <w:pPr>
        <w:rPr>
          <w:lang w:val="fr-CA"/>
        </w:rPr>
      </w:pPr>
    </w:p>
    <w:p w14:paraId="7ADE3AED" w14:textId="273C02A3" w:rsidR="00901120" w:rsidRDefault="00171A8A" w:rsidP="000D6052">
      <w:pPr>
        <w:rPr>
          <w:lang w:val="fr-CA"/>
        </w:rPr>
      </w:pPr>
      <w:r w:rsidRPr="00E12B07">
        <w:rPr>
          <w:lang w:val="fr-CA"/>
        </w:rPr>
        <w:t xml:space="preserve">Ou on peut ajouter </w:t>
      </w:r>
      <w:r w:rsidR="00E12B07" w:rsidRPr="00E12B07">
        <w:rPr>
          <w:lang w:val="fr-CA"/>
        </w:rPr>
        <w:t>une entrée</w:t>
      </w:r>
      <w:r w:rsidRPr="00E12B07">
        <w:rPr>
          <w:lang w:val="fr-CA"/>
        </w:rPr>
        <w:t xml:space="preserve"> dans</w:t>
      </w:r>
      <w:r w:rsidR="00E12B07">
        <w:rPr>
          <w:lang w:val="fr-CA"/>
        </w:rPr>
        <w:t xml:space="preserve"> </w:t>
      </w:r>
      <w:proofErr w:type="spellStart"/>
      <w:r w:rsidR="00E12B07" w:rsidRPr="00E12B07">
        <w:rPr>
          <w:rFonts w:ascii="Courier New" w:eastAsia="Times New Roman" w:hAnsi="Courier New" w:cs="Courier New"/>
          <w:color w:val="000000"/>
          <w:sz w:val="20"/>
          <w:szCs w:val="20"/>
          <w:lang w:val="fr-CA" w:eastAsia="en-CA"/>
        </w:rPr>
        <w:t>SimulationsLineStyleDictionary</w:t>
      </w:r>
      <w:proofErr w:type="spellEnd"/>
      <w:r w:rsidR="00CE7891">
        <w:rPr>
          <w:rFonts w:ascii="Courier New" w:eastAsia="Times New Roman" w:hAnsi="Courier New" w:cs="Courier New"/>
          <w:color w:val="000000"/>
          <w:sz w:val="20"/>
          <w:szCs w:val="20"/>
          <w:lang w:val="fr-CA" w:eastAsia="en-CA"/>
        </w:rPr>
        <w:t xml:space="preserve"> </w:t>
      </w:r>
      <w:r w:rsidR="00CE7891" w:rsidRPr="00CE7891">
        <w:rPr>
          <w:lang w:val="fr-CA"/>
        </w:rPr>
        <w:t>pour con</w:t>
      </w:r>
      <w:r w:rsidR="00CE7891">
        <w:rPr>
          <w:lang w:val="fr-CA"/>
        </w:rPr>
        <w:t>trôler le style de cet auteur dans les graphiques :</w:t>
      </w:r>
    </w:p>
    <w:p w14:paraId="2C9284B4" w14:textId="77777777" w:rsidR="000709C5" w:rsidRDefault="000709C5" w:rsidP="000709C5">
      <w:pPr>
        <w:framePr w:hSpace="567" w:wrap="notBeside" w:vAnchor="text" w:hAnchor="page" w:x="1564"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jc w:val="left"/>
        <w:rPr>
          <w:rFonts w:ascii="Courier New" w:eastAsia="Times New Roman" w:hAnsi="Courier New" w:cs="Courier New"/>
          <w:b/>
          <w:bCs/>
          <w:color w:val="000080"/>
          <w:sz w:val="20"/>
          <w:szCs w:val="20"/>
          <w:lang w:val="en-CA" w:eastAsia="en-CA"/>
        </w:rPr>
      </w:pPr>
      <w:proofErr w:type="spellStart"/>
      <w:r w:rsidRPr="000632CC">
        <w:rPr>
          <w:rFonts w:ascii="Courier New" w:eastAsia="Times New Roman" w:hAnsi="Courier New" w:cs="Courier New"/>
          <w:color w:val="000000"/>
          <w:sz w:val="20"/>
          <w:szCs w:val="20"/>
          <w:lang w:val="en-CA" w:eastAsia="en-CA"/>
        </w:rPr>
        <w:t>SimulationsLineStyleDictionary</w:t>
      </w:r>
      <w:proofErr w:type="spellEnd"/>
      <w:r>
        <w:rPr>
          <w:color w:val="000000"/>
        </w:rPr>
        <w:t xml:space="preserve"> =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"Wickham"</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"color"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darkorange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markersize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1</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linestyle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"linewidth"</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3</w:t>
      </w:r>
      <w:r w:rsidRPr="00946CB2">
        <w:rPr>
          <w:rFonts w:ascii="Courier New" w:eastAsia="Times New Roman" w:hAnsi="Courier New" w:cs="Courier New"/>
          <w:b/>
          <w:bCs/>
          <w:color w:val="000080"/>
          <w:sz w:val="20"/>
          <w:szCs w:val="20"/>
          <w:lang w:val="en-CA" w:eastAsia="en-CA"/>
        </w:rPr>
        <w:t>}}</w:t>
      </w:r>
    </w:p>
    <w:p w14:paraId="770D6F66" w14:textId="7F62CB92" w:rsidR="000709C5" w:rsidRDefault="000709C5" w:rsidP="000709C5">
      <w:pPr>
        <w:rPr>
          <w:lang w:val="en-CA" w:eastAsia="en-CA"/>
        </w:rPr>
      </w:pPr>
    </w:p>
    <w:p w14:paraId="21F3549A" w14:textId="77777777" w:rsidR="000709C5" w:rsidRDefault="000709C5" w:rsidP="000709C5">
      <w:pPr>
        <w:rPr>
          <w:lang w:val="en-CA" w:eastAsia="en-CA"/>
        </w:rPr>
      </w:pPr>
    </w:p>
    <w:p w14:paraId="0BF9C642" w14:textId="77777777" w:rsidR="000709C5" w:rsidRPr="00CE7891" w:rsidRDefault="000709C5" w:rsidP="000709C5">
      <w:pPr>
        <w:pStyle w:val="Code"/>
        <w:framePr w:wrap="notBeside" w:hAnchor="page" w:x="1564"/>
        <w:sectPr w:rsidR="000709C5" w:rsidRPr="00CE7891" w:rsidSect="00D34BBB">
          <w:pgSz w:w="12240" w:h="15840"/>
          <w:pgMar w:top="1440" w:right="1440" w:bottom="1440" w:left="1440" w:header="720" w:footer="720" w:gutter="0"/>
          <w:cols w:space="720"/>
          <w:docGrid w:linePitch="360"/>
        </w:sectPr>
      </w:pPr>
    </w:p>
    <w:p w14:paraId="11446C30" w14:textId="5BD3DA82" w:rsidR="00097C44" w:rsidRDefault="004B30B2" w:rsidP="009F3240">
      <w:pPr>
        <w:pStyle w:val="Titre1"/>
        <w:rPr>
          <w:noProof/>
        </w:rPr>
      </w:pPr>
      <w:bookmarkStart w:id="73" w:name="_Toc152764906"/>
      <w:proofErr w:type="spellStart"/>
      <w:r>
        <w:lastRenderedPageBreak/>
        <w:t>FlowChart</w:t>
      </w:r>
      <w:proofErr w:type="spellEnd"/>
      <w:r>
        <w:t xml:space="preserve"> </w:t>
      </w:r>
      <w:r w:rsidR="009F3240">
        <w:t>des s</w:t>
      </w:r>
      <w:r>
        <w:t>tructure</w:t>
      </w:r>
      <w:r w:rsidR="009F3240">
        <w:t>s</w:t>
      </w:r>
      <w:r>
        <w:t xml:space="preserve"> des données</w:t>
      </w:r>
      <w:bookmarkEnd w:id="73"/>
      <w:r w:rsidR="00A01705" w:rsidRPr="00A01705">
        <w:rPr>
          <w:noProof/>
        </w:rPr>
        <w:t xml:space="preserve"> </w:t>
      </w:r>
    </w:p>
    <w:p w14:paraId="462028DF" w14:textId="0A9460C0" w:rsidR="009F3240" w:rsidRPr="009F3240" w:rsidRDefault="004B3CCD" w:rsidP="00E954A5">
      <w:pPr>
        <w:pStyle w:val="Annexe"/>
        <w:numPr>
          <w:ilvl w:val="0"/>
          <w:numId w:val="12"/>
        </w:numPr>
      </w:pPr>
      <w:bookmarkStart w:id="74" w:name="_Toc152764907"/>
      <w:r>
        <w:rPr>
          <w:noProof/>
        </w:rPr>
        <w:drawing>
          <wp:anchor distT="0" distB="0" distL="114300" distR="114300" simplePos="0" relativeHeight="251717632" behindDoc="1" locked="0" layoutInCell="1" allowOverlap="1" wp14:anchorId="54F089DD" wp14:editId="633E7E16">
            <wp:simplePos x="0" y="0"/>
            <wp:positionH relativeFrom="page">
              <wp:align>right</wp:align>
            </wp:positionH>
            <wp:positionV relativeFrom="paragraph">
              <wp:posOffset>160020</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9F3240">
        <w:t xml:space="preserve">Structures de dictionnaires de résultats </w:t>
      </w:r>
      <w:proofErr w:type="spellStart"/>
      <w:r w:rsidR="009F3240">
        <w:t>Anybody</w:t>
      </w:r>
      <w:bookmarkEnd w:id="74"/>
      <w:proofErr w:type="spellEnd"/>
    </w:p>
    <w:p w14:paraId="09D48190" w14:textId="142C826E" w:rsidR="007B6647" w:rsidRPr="00DE4D68" w:rsidRDefault="004B30B2" w:rsidP="00097C44">
      <w:pPr>
        <w:pStyle w:val="Annexe"/>
        <w:numPr>
          <w:ilvl w:val="0"/>
          <w:numId w:val="0"/>
        </w:numPr>
        <w:rPr>
          <w:noProof/>
        </w:rPr>
        <w:sectPr w:rsidR="007B6647" w:rsidRPr="00DE4D68" w:rsidSect="00F14699">
          <w:footerReference w:type="default" r:id="rId69"/>
          <w:type w:val="continuous"/>
          <w:pgSz w:w="15840" w:h="24480" w:code="3"/>
          <w:pgMar w:top="1440" w:right="1440" w:bottom="1440" w:left="1440" w:header="720" w:footer="720" w:gutter="0"/>
          <w:cols w:space="720"/>
          <w:docGrid w:linePitch="360"/>
        </w:sectPr>
      </w:pPr>
      <w:r w:rsidRPr="00DE4D68">
        <w:rPr>
          <w:noProof/>
        </w:rPr>
        <w:t xml:space="preserve"> </w:t>
      </w:r>
    </w:p>
    <w:p w14:paraId="754E881E" w14:textId="59A84F7B" w:rsidR="00BB4E2A" w:rsidRPr="00DE4D68" w:rsidRDefault="007B6647" w:rsidP="00B72807">
      <w:pPr>
        <w:pStyle w:val="Annexe"/>
      </w:pPr>
      <w:bookmarkStart w:id="75" w:name="_Toc152764908"/>
      <w:proofErr w:type="spellStart"/>
      <w:r w:rsidRPr="00DE4D68">
        <w:lastRenderedPageBreak/>
        <w:t>FlowChart</w:t>
      </w:r>
      <w:proofErr w:type="spellEnd"/>
      <w:r w:rsidRPr="00DE4D68">
        <w:t xml:space="preserve"> structure des variables</w:t>
      </w:r>
      <w:r w:rsidR="00E954A5">
        <w:t xml:space="preserve"> </w:t>
      </w:r>
      <w:proofErr w:type="spellStart"/>
      <w:r w:rsidR="00E954A5">
        <w:t>Anybody</w:t>
      </w:r>
      <w:bookmarkEnd w:id="75"/>
      <w:proofErr w:type="spellEnd"/>
      <w:r w:rsidR="00E954A5">
        <w:t xml:space="preserve"> </w:t>
      </w:r>
    </w:p>
    <w:p w14:paraId="53855918" w14:textId="77777777" w:rsidR="00EB08A2" w:rsidRDefault="00B1379A">
      <w:pPr>
        <w:spacing w:line="259" w:lineRule="auto"/>
        <w:jc w:val="left"/>
        <w:rPr>
          <w:lang w:val="fr-CA"/>
        </w:rPr>
        <w:sectPr w:rsidR="00EB08A2" w:rsidSect="005E622D">
          <w:footerReference w:type="default" r:id="rId70"/>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735040" behindDoc="0" locked="0" layoutInCell="1" allowOverlap="1" wp14:anchorId="2028B52B" wp14:editId="3FA88D43">
            <wp:simplePos x="0" y="0"/>
            <wp:positionH relativeFrom="margin">
              <wp:align>center</wp:align>
            </wp:positionH>
            <wp:positionV relativeFrom="paragraph">
              <wp:posOffset>448945</wp:posOffset>
            </wp:positionV>
            <wp:extent cx="12211050" cy="1238250"/>
            <wp:effectExtent l="0" t="0" r="0" b="0"/>
            <wp:wrapTopAndBottom/>
            <wp:docPr id="16172995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72" b="32286"/>
                    <a:stretch/>
                  </pic:blipFill>
                  <pic:spPr bwMode="auto">
                    <a:xfrm>
                      <a:off x="0" y="0"/>
                      <a:ext cx="1221105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7D7">
        <w:rPr>
          <w:noProof/>
        </w:rPr>
        <w:drawing>
          <wp:anchor distT="0" distB="0" distL="114300" distR="114300" simplePos="0" relativeHeight="251734016" behindDoc="0" locked="0" layoutInCell="1" allowOverlap="1" wp14:anchorId="445604EC" wp14:editId="2AD3E1CA">
            <wp:simplePos x="0" y="0"/>
            <wp:positionH relativeFrom="page">
              <wp:align>left</wp:align>
            </wp:positionH>
            <wp:positionV relativeFrom="paragraph">
              <wp:posOffset>1845945</wp:posOffset>
            </wp:positionV>
            <wp:extent cx="15704877" cy="4819650"/>
            <wp:effectExtent l="0" t="0" r="0" b="0"/>
            <wp:wrapTopAndBottom/>
            <wp:docPr id="1922990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091" name=""/>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054" t="65509" r="2191" b="4051"/>
                    <a:stretch/>
                  </pic:blipFill>
                  <pic:spPr bwMode="auto">
                    <a:xfrm>
                      <a:off x="0" y="0"/>
                      <a:ext cx="15704877" cy="481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AD424" w14:textId="67554EB3" w:rsidR="00D3578C" w:rsidRDefault="00B1379A" w:rsidP="00B408BB">
      <w:pPr>
        <w:pStyle w:val="Annexe"/>
        <w:ind w:left="357" w:hanging="357"/>
      </w:pPr>
      <w:bookmarkStart w:id="76" w:name="_Toc152764909"/>
      <w:r>
        <w:rPr>
          <w:noProof/>
        </w:rPr>
        <w:lastRenderedPageBreak/>
        <w:drawing>
          <wp:anchor distT="0" distB="0" distL="114300" distR="114300" simplePos="0" relativeHeight="251619325" behindDoc="1" locked="0" layoutInCell="1" allowOverlap="1" wp14:anchorId="3A3E390A" wp14:editId="571450C7">
            <wp:simplePos x="0" y="0"/>
            <wp:positionH relativeFrom="margin">
              <wp:posOffset>742950</wp:posOffset>
            </wp:positionH>
            <wp:positionV relativeFrom="paragraph">
              <wp:posOffset>276225</wp:posOffset>
            </wp:positionV>
            <wp:extent cx="12220575" cy="1238250"/>
            <wp:effectExtent l="0" t="0" r="9525" b="0"/>
            <wp:wrapNone/>
            <wp:docPr id="1216117377" name="Graphique 12161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02" b="32286"/>
                    <a:stretch/>
                  </pic:blipFill>
                  <pic:spPr bwMode="auto">
                    <a:xfrm>
                      <a:off x="0" y="0"/>
                      <a:ext cx="1222057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08BB">
        <w:t>Flowchart</w:t>
      </w:r>
      <w:proofErr w:type="spellEnd"/>
      <w:r w:rsidR="00B408BB">
        <w:t xml:space="preserve"> </w:t>
      </w:r>
      <w:r w:rsidR="001C4E3D">
        <w:t>s</w:t>
      </w:r>
      <w:r w:rsidR="00B408BB">
        <w:t>tructure des variables de la littérature</w:t>
      </w:r>
      <w:bookmarkEnd w:id="76"/>
    </w:p>
    <w:p w14:paraId="037AEEA3" w14:textId="13B919EA" w:rsidR="0067454B" w:rsidRDefault="00DA1AF5">
      <w:pPr>
        <w:spacing w:line="259" w:lineRule="auto"/>
        <w:jc w:val="left"/>
        <w:rPr>
          <w:lang w:val="fr-CA"/>
        </w:rPr>
        <w:sectPr w:rsidR="0067454B" w:rsidSect="005E622D">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620350" behindDoc="1" locked="0" layoutInCell="1" allowOverlap="1" wp14:anchorId="40FD0A1D" wp14:editId="3C72FB3C">
            <wp:simplePos x="0" y="0"/>
            <wp:positionH relativeFrom="margin">
              <wp:posOffset>539115</wp:posOffset>
            </wp:positionH>
            <wp:positionV relativeFrom="paragraph">
              <wp:posOffset>1015365</wp:posOffset>
            </wp:positionV>
            <wp:extent cx="12638405" cy="7813040"/>
            <wp:effectExtent l="0" t="0" r="0" b="0"/>
            <wp:wrapNone/>
            <wp:docPr id="191035841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10"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962" t="4050" r="2563" b="34839"/>
                    <a:stretch/>
                  </pic:blipFill>
                  <pic:spPr bwMode="auto">
                    <a:xfrm>
                      <a:off x="0" y="0"/>
                      <a:ext cx="12638405" cy="781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6A075" w14:textId="77777777" w:rsidR="00DA1AF5" w:rsidRDefault="00DA1AF5" w:rsidP="00DA1AF5">
      <w:pPr>
        <w:pStyle w:val="Titre1"/>
      </w:pPr>
      <w:bookmarkStart w:id="77" w:name="_Toc152764910"/>
      <w:r>
        <w:rPr>
          <w:noProof/>
        </w:rPr>
        <w:lastRenderedPageBreak/>
        <w:drawing>
          <wp:anchor distT="0" distB="0" distL="114300" distR="114300" simplePos="0" relativeHeight="251737088" behindDoc="1" locked="0" layoutInCell="1" allowOverlap="1" wp14:anchorId="0C4C8422" wp14:editId="6E75C7D8">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t>des fonctions graphiques</w:t>
      </w:r>
      <w:bookmarkEnd w:id="77"/>
    </w:p>
    <w:p w14:paraId="1E2663ED" w14:textId="56397ACE" w:rsidR="00DA1AF5" w:rsidRPr="00B5080A" w:rsidRDefault="00DA1AF5" w:rsidP="0067454B">
      <w:pPr>
        <w:pStyle w:val="Annexe"/>
        <w:numPr>
          <w:ilvl w:val="0"/>
          <w:numId w:val="14"/>
        </w:numPr>
      </w:pPr>
      <w:bookmarkStart w:id="78" w:name="_Toc152764911"/>
      <w:proofErr w:type="spellStart"/>
      <w:r>
        <w:t>FlowChart</w:t>
      </w:r>
      <w:proofErr w:type="spellEnd"/>
      <w:r w:rsidR="00B36528">
        <w:t xml:space="preserve"> </w:t>
      </w:r>
      <w:r w:rsidR="00FD53C6">
        <w:t xml:space="preserve">fonction </w:t>
      </w:r>
      <w:r w:rsidRPr="00B5080A">
        <w:t>graph</w:t>
      </w:r>
      <w:bookmarkEnd w:id="78"/>
    </w:p>
    <w:p w14:paraId="41D43026" w14:textId="77777777" w:rsidR="00DA1AF5" w:rsidRPr="00B5080A" w:rsidRDefault="00DA1AF5" w:rsidP="00DA1AF5">
      <w:pPr>
        <w:pStyle w:val="Annexe"/>
        <w:sectPr w:rsidR="00DA1AF5" w:rsidRPr="00B5080A" w:rsidSect="005E622D">
          <w:pgSz w:w="24480" w:h="15840" w:orient="landscape" w:code="3"/>
          <w:pgMar w:top="1440" w:right="1440" w:bottom="1440" w:left="1440" w:header="720" w:footer="720" w:gutter="0"/>
          <w:cols w:space="720"/>
          <w:docGrid w:linePitch="360"/>
        </w:sectPr>
      </w:pPr>
    </w:p>
    <w:p w14:paraId="0447EC5D" w14:textId="2C9DD9A8" w:rsidR="00DA1AF5" w:rsidRDefault="00DA1AF5" w:rsidP="00DA1AF5">
      <w:pPr>
        <w:pStyle w:val="Annexe"/>
        <w:rPr>
          <w:noProof/>
        </w:rPr>
      </w:pPr>
      <w:bookmarkStart w:id="79" w:name="_Toc152764912"/>
      <w:r>
        <w:rPr>
          <w:noProof/>
        </w:rPr>
        <w:lastRenderedPageBreak/>
        <w:drawing>
          <wp:anchor distT="0" distB="0" distL="114300" distR="114300" simplePos="0" relativeHeight="251738112" behindDoc="1" locked="0" layoutInCell="1" allowOverlap="1" wp14:anchorId="37808BDA" wp14:editId="5981F0B4">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E4D68">
        <w:t>Flowchart</w:t>
      </w:r>
      <w:proofErr w:type="spellEnd"/>
      <w:r w:rsidRPr="00DE4D68">
        <w:t xml:space="preserve"> </w:t>
      </w:r>
      <w:r w:rsidR="00FD53C6">
        <w:t xml:space="preserve">fonction </w:t>
      </w:r>
      <w:proofErr w:type="spellStart"/>
      <w:r w:rsidRPr="00DE4D68">
        <w:t>muscle_graph</w:t>
      </w:r>
      <w:bookmarkEnd w:id="79"/>
      <w:proofErr w:type="spellEnd"/>
      <w:r w:rsidRPr="00DA278A">
        <w:rPr>
          <w:noProof/>
        </w:rPr>
        <w:t xml:space="preserve"> </w:t>
      </w:r>
    </w:p>
    <w:p w14:paraId="564354FF" w14:textId="77777777" w:rsidR="00DA1AF5" w:rsidRDefault="00DA1AF5" w:rsidP="00DA1AF5">
      <w:pPr>
        <w:sectPr w:rsidR="00DA1AF5" w:rsidSect="005E622D">
          <w:pgSz w:w="24480" w:h="15840" w:orient="landscape" w:code="3"/>
          <w:pgMar w:top="1440" w:right="1440" w:bottom="1440" w:left="1440" w:header="720" w:footer="720" w:gutter="0"/>
          <w:cols w:space="720"/>
          <w:docGrid w:linePitch="360"/>
        </w:sectPr>
      </w:pPr>
    </w:p>
    <w:p w14:paraId="702090BA" w14:textId="7E6CB6DE" w:rsidR="00DA1AF5" w:rsidRPr="00B5080A" w:rsidRDefault="00DA1AF5" w:rsidP="00DA1AF5">
      <w:pPr>
        <w:pStyle w:val="Annexe"/>
        <w:rPr>
          <w:noProof/>
        </w:rPr>
      </w:pPr>
      <w:bookmarkStart w:id="80" w:name="_Toc152764913"/>
      <w:r>
        <w:rPr>
          <w:noProof/>
        </w:rPr>
        <w:lastRenderedPageBreak/>
        <w:drawing>
          <wp:anchor distT="0" distB="0" distL="114300" distR="114300" simplePos="0" relativeHeight="251739136" behindDoc="1" locked="0" layoutInCell="1" allowOverlap="1" wp14:anchorId="68FC004E" wp14:editId="26A4A527">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rsidR="00FD53C6">
        <w:t xml:space="preserve">fonction </w:t>
      </w:r>
      <w:proofErr w:type="spellStart"/>
      <w:r w:rsidRPr="00B5080A">
        <w:t>COP_graph</w:t>
      </w:r>
      <w:bookmarkEnd w:id="80"/>
      <w:proofErr w:type="spellEnd"/>
      <w:r w:rsidRPr="00B5080A">
        <w:rPr>
          <w:noProof/>
        </w:rPr>
        <w:t xml:space="preserve"> </w:t>
      </w:r>
    </w:p>
    <w:p w14:paraId="6B762F81" w14:textId="2C5D2476" w:rsidR="00B408BB" w:rsidRPr="00DE4D68" w:rsidRDefault="00DA1AF5" w:rsidP="00DA1AF5">
      <w:pPr>
        <w:rPr>
          <w:lang w:val="fr-CA"/>
        </w:rPr>
      </w:pPr>
      <w:r w:rsidRPr="00BB4E2A">
        <w:rPr>
          <w:lang w:val="fr-CA"/>
        </w:rPr>
        <w:t xml:space="preserve">Aucun cas particulier qui empêcherait de tracer </w:t>
      </w:r>
      <w:r>
        <w:rPr>
          <w:lang w:val="fr-CA"/>
        </w:rPr>
        <w:t>le graphique.</w:t>
      </w:r>
    </w:p>
    <w:sectPr w:rsidR="00B408BB" w:rsidRPr="00DE4D68" w:rsidSect="0067454B">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9FC427" w14:textId="77777777" w:rsidR="0009681D" w:rsidRDefault="0009681D">
      <w:pPr>
        <w:spacing w:after="0" w:line="240" w:lineRule="auto"/>
      </w:pPr>
      <w:r>
        <w:separator/>
      </w:r>
    </w:p>
  </w:endnote>
  <w:endnote w:type="continuationSeparator" w:id="0">
    <w:p w14:paraId="25333F6D" w14:textId="77777777" w:rsidR="0009681D" w:rsidRDefault="0009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8078686"/>
      <w:docPartObj>
        <w:docPartGallery w:val="Page Numbers (Bottom of Page)"/>
        <w:docPartUnique/>
      </w:docPartObj>
    </w:sdtPr>
    <w:sdtContent>
      <w:p w14:paraId="05558248" w14:textId="77777777" w:rsidR="00DA1AF5" w:rsidRDefault="00DA1AF5">
        <w:pPr>
          <w:pStyle w:val="Pieddepage"/>
          <w:jc w:val="right"/>
        </w:pPr>
        <w:r>
          <w:fldChar w:fldCharType="begin"/>
        </w:r>
        <w:r>
          <w:instrText>PAGE   \* MERGEFORMAT</w:instrText>
        </w:r>
        <w:r>
          <w:fldChar w:fldCharType="separate"/>
        </w:r>
        <w:r>
          <w:t>2</w:t>
        </w:r>
        <w:r>
          <w:fldChar w:fldCharType="end"/>
        </w:r>
      </w:p>
    </w:sdtContent>
  </w:sdt>
  <w:p w14:paraId="3C73C1E6" w14:textId="77777777" w:rsidR="00DA1AF5" w:rsidRDefault="00DA1A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2C2BC5" w14:textId="77777777" w:rsidR="0009681D" w:rsidRDefault="0009681D">
      <w:pPr>
        <w:spacing w:after="0" w:line="240" w:lineRule="auto"/>
      </w:pPr>
      <w:r>
        <w:separator/>
      </w:r>
    </w:p>
  </w:footnote>
  <w:footnote w:type="continuationSeparator" w:id="0">
    <w:p w14:paraId="41D678A2" w14:textId="77777777" w:rsidR="0009681D" w:rsidRDefault="000968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 w:numId="11" w16cid:durableId="1850949740">
    <w:abstractNumId w:val="6"/>
  </w:num>
  <w:num w:numId="12" w16cid:durableId="2101176213">
    <w:abstractNumId w:val="6"/>
    <w:lvlOverride w:ilvl="0">
      <w:startOverride w:val="1"/>
    </w:lvlOverride>
  </w:num>
  <w:num w:numId="13" w16cid:durableId="1499535886">
    <w:abstractNumId w:val="6"/>
  </w:num>
  <w:num w:numId="14" w16cid:durableId="2028409193">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1184D"/>
    <w:rsid w:val="000139D0"/>
    <w:rsid w:val="000147D7"/>
    <w:rsid w:val="00021E88"/>
    <w:rsid w:val="00022DC1"/>
    <w:rsid w:val="000237A6"/>
    <w:rsid w:val="00024832"/>
    <w:rsid w:val="00030458"/>
    <w:rsid w:val="00030F1A"/>
    <w:rsid w:val="0004733C"/>
    <w:rsid w:val="00047E8F"/>
    <w:rsid w:val="00051659"/>
    <w:rsid w:val="00052727"/>
    <w:rsid w:val="00052F12"/>
    <w:rsid w:val="000579CB"/>
    <w:rsid w:val="0006301D"/>
    <w:rsid w:val="00063075"/>
    <w:rsid w:val="000632CC"/>
    <w:rsid w:val="000640F1"/>
    <w:rsid w:val="000657A0"/>
    <w:rsid w:val="000709C5"/>
    <w:rsid w:val="000728F5"/>
    <w:rsid w:val="00072F8A"/>
    <w:rsid w:val="0007369A"/>
    <w:rsid w:val="000801D8"/>
    <w:rsid w:val="00081FA6"/>
    <w:rsid w:val="00085E66"/>
    <w:rsid w:val="0008734A"/>
    <w:rsid w:val="00094003"/>
    <w:rsid w:val="0009681D"/>
    <w:rsid w:val="00096D2B"/>
    <w:rsid w:val="0009719A"/>
    <w:rsid w:val="00097C44"/>
    <w:rsid w:val="000A1229"/>
    <w:rsid w:val="000A1478"/>
    <w:rsid w:val="000A25BC"/>
    <w:rsid w:val="000A365B"/>
    <w:rsid w:val="000A49ED"/>
    <w:rsid w:val="000A616A"/>
    <w:rsid w:val="000B2940"/>
    <w:rsid w:val="000B42C9"/>
    <w:rsid w:val="000C0B65"/>
    <w:rsid w:val="000C0E9F"/>
    <w:rsid w:val="000C6A78"/>
    <w:rsid w:val="000D23E4"/>
    <w:rsid w:val="000D25DC"/>
    <w:rsid w:val="000D33AF"/>
    <w:rsid w:val="000D47B1"/>
    <w:rsid w:val="000D48AE"/>
    <w:rsid w:val="000D4918"/>
    <w:rsid w:val="000D5268"/>
    <w:rsid w:val="000D5C3F"/>
    <w:rsid w:val="000D6052"/>
    <w:rsid w:val="000E2571"/>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46B02"/>
    <w:rsid w:val="00151414"/>
    <w:rsid w:val="00164EF4"/>
    <w:rsid w:val="0016574C"/>
    <w:rsid w:val="00165C76"/>
    <w:rsid w:val="00166621"/>
    <w:rsid w:val="001672F7"/>
    <w:rsid w:val="00171A8A"/>
    <w:rsid w:val="00181144"/>
    <w:rsid w:val="00184EBC"/>
    <w:rsid w:val="0018588F"/>
    <w:rsid w:val="001907FE"/>
    <w:rsid w:val="00190877"/>
    <w:rsid w:val="0019152A"/>
    <w:rsid w:val="00192AA1"/>
    <w:rsid w:val="0019551D"/>
    <w:rsid w:val="00197072"/>
    <w:rsid w:val="001A028D"/>
    <w:rsid w:val="001A3D0A"/>
    <w:rsid w:val="001A40B0"/>
    <w:rsid w:val="001A6A4B"/>
    <w:rsid w:val="001A7660"/>
    <w:rsid w:val="001B0156"/>
    <w:rsid w:val="001B138B"/>
    <w:rsid w:val="001B35A9"/>
    <w:rsid w:val="001B53FE"/>
    <w:rsid w:val="001B65D1"/>
    <w:rsid w:val="001C46B6"/>
    <w:rsid w:val="001C4E3D"/>
    <w:rsid w:val="001C739E"/>
    <w:rsid w:val="001D1E6E"/>
    <w:rsid w:val="001D27AE"/>
    <w:rsid w:val="001D427C"/>
    <w:rsid w:val="001D4E2C"/>
    <w:rsid w:val="001E0887"/>
    <w:rsid w:val="001E26F8"/>
    <w:rsid w:val="001E2F4E"/>
    <w:rsid w:val="001F2E4E"/>
    <w:rsid w:val="001F7702"/>
    <w:rsid w:val="001F7D6B"/>
    <w:rsid w:val="002021CF"/>
    <w:rsid w:val="00202813"/>
    <w:rsid w:val="002078E8"/>
    <w:rsid w:val="0021222C"/>
    <w:rsid w:val="00212448"/>
    <w:rsid w:val="00213C7F"/>
    <w:rsid w:val="002147A0"/>
    <w:rsid w:val="00215F0A"/>
    <w:rsid w:val="00216765"/>
    <w:rsid w:val="002200E9"/>
    <w:rsid w:val="00220EFD"/>
    <w:rsid w:val="00222813"/>
    <w:rsid w:val="00222C12"/>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0BEA"/>
    <w:rsid w:val="002614F3"/>
    <w:rsid w:val="00261D7C"/>
    <w:rsid w:val="00261ED8"/>
    <w:rsid w:val="002645F7"/>
    <w:rsid w:val="00265422"/>
    <w:rsid w:val="00267582"/>
    <w:rsid w:val="002703AC"/>
    <w:rsid w:val="0027375C"/>
    <w:rsid w:val="00274A7E"/>
    <w:rsid w:val="00276205"/>
    <w:rsid w:val="00277286"/>
    <w:rsid w:val="0028051B"/>
    <w:rsid w:val="002816BB"/>
    <w:rsid w:val="002902C5"/>
    <w:rsid w:val="00292B21"/>
    <w:rsid w:val="00297AB6"/>
    <w:rsid w:val="002A52EA"/>
    <w:rsid w:val="002A67FF"/>
    <w:rsid w:val="002B02E9"/>
    <w:rsid w:val="002B0406"/>
    <w:rsid w:val="002B1120"/>
    <w:rsid w:val="002B57F4"/>
    <w:rsid w:val="002B69A5"/>
    <w:rsid w:val="002C0D38"/>
    <w:rsid w:val="002C4631"/>
    <w:rsid w:val="002C6045"/>
    <w:rsid w:val="002C703B"/>
    <w:rsid w:val="002D1303"/>
    <w:rsid w:val="002D1F3E"/>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16C73"/>
    <w:rsid w:val="00320CC1"/>
    <w:rsid w:val="00322C6B"/>
    <w:rsid w:val="00322F09"/>
    <w:rsid w:val="00324D44"/>
    <w:rsid w:val="00326219"/>
    <w:rsid w:val="00327202"/>
    <w:rsid w:val="00331DE5"/>
    <w:rsid w:val="00333E29"/>
    <w:rsid w:val="00337CC7"/>
    <w:rsid w:val="00340DA5"/>
    <w:rsid w:val="0034225D"/>
    <w:rsid w:val="00343EC3"/>
    <w:rsid w:val="00345130"/>
    <w:rsid w:val="0034584A"/>
    <w:rsid w:val="00351306"/>
    <w:rsid w:val="00351C30"/>
    <w:rsid w:val="003525B2"/>
    <w:rsid w:val="003529A1"/>
    <w:rsid w:val="00355230"/>
    <w:rsid w:val="00355EDF"/>
    <w:rsid w:val="003602D6"/>
    <w:rsid w:val="0036157A"/>
    <w:rsid w:val="00363174"/>
    <w:rsid w:val="00365027"/>
    <w:rsid w:val="00366727"/>
    <w:rsid w:val="00366E05"/>
    <w:rsid w:val="00371F29"/>
    <w:rsid w:val="00372FC5"/>
    <w:rsid w:val="00374B9E"/>
    <w:rsid w:val="003802C3"/>
    <w:rsid w:val="00380551"/>
    <w:rsid w:val="00381FF2"/>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06AD"/>
    <w:rsid w:val="003D203D"/>
    <w:rsid w:val="003D2E84"/>
    <w:rsid w:val="003D72F1"/>
    <w:rsid w:val="003E200B"/>
    <w:rsid w:val="003E4407"/>
    <w:rsid w:val="003E7867"/>
    <w:rsid w:val="003E790B"/>
    <w:rsid w:val="003F246D"/>
    <w:rsid w:val="003F2CB9"/>
    <w:rsid w:val="004009F5"/>
    <w:rsid w:val="00406609"/>
    <w:rsid w:val="00407E27"/>
    <w:rsid w:val="00410789"/>
    <w:rsid w:val="004111EF"/>
    <w:rsid w:val="00412F23"/>
    <w:rsid w:val="00414E14"/>
    <w:rsid w:val="004169F7"/>
    <w:rsid w:val="004241DF"/>
    <w:rsid w:val="00425080"/>
    <w:rsid w:val="00425D4D"/>
    <w:rsid w:val="00426C46"/>
    <w:rsid w:val="00430028"/>
    <w:rsid w:val="004336BA"/>
    <w:rsid w:val="004338EE"/>
    <w:rsid w:val="00436DCD"/>
    <w:rsid w:val="00437729"/>
    <w:rsid w:val="00440514"/>
    <w:rsid w:val="004420D5"/>
    <w:rsid w:val="0044694A"/>
    <w:rsid w:val="00446F86"/>
    <w:rsid w:val="00451238"/>
    <w:rsid w:val="00452F74"/>
    <w:rsid w:val="00455C6E"/>
    <w:rsid w:val="004570E6"/>
    <w:rsid w:val="004622C1"/>
    <w:rsid w:val="004634B3"/>
    <w:rsid w:val="004636F5"/>
    <w:rsid w:val="00465838"/>
    <w:rsid w:val="00466697"/>
    <w:rsid w:val="004706B5"/>
    <w:rsid w:val="00470BB7"/>
    <w:rsid w:val="0047570F"/>
    <w:rsid w:val="004779DC"/>
    <w:rsid w:val="00477A4B"/>
    <w:rsid w:val="00477EF2"/>
    <w:rsid w:val="00480E95"/>
    <w:rsid w:val="004820E3"/>
    <w:rsid w:val="004853DD"/>
    <w:rsid w:val="00485690"/>
    <w:rsid w:val="00487D34"/>
    <w:rsid w:val="00491755"/>
    <w:rsid w:val="00492358"/>
    <w:rsid w:val="00494CFC"/>
    <w:rsid w:val="004956D1"/>
    <w:rsid w:val="004A0FB3"/>
    <w:rsid w:val="004A1B43"/>
    <w:rsid w:val="004A4592"/>
    <w:rsid w:val="004A4692"/>
    <w:rsid w:val="004A667C"/>
    <w:rsid w:val="004A739F"/>
    <w:rsid w:val="004A75C2"/>
    <w:rsid w:val="004B30B2"/>
    <w:rsid w:val="004B3CCD"/>
    <w:rsid w:val="004B4C67"/>
    <w:rsid w:val="004B55F6"/>
    <w:rsid w:val="004B6E1C"/>
    <w:rsid w:val="004C0AE6"/>
    <w:rsid w:val="004C19FD"/>
    <w:rsid w:val="004C35FE"/>
    <w:rsid w:val="004D04DF"/>
    <w:rsid w:val="004D0821"/>
    <w:rsid w:val="004D105E"/>
    <w:rsid w:val="004D1A76"/>
    <w:rsid w:val="004E29CC"/>
    <w:rsid w:val="004E36A7"/>
    <w:rsid w:val="004E5CDF"/>
    <w:rsid w:val="004E5EC8"/>
    <w:rsid w:val="004E7E62"/>
    <w:rsid w:val="004F07C8"/>
    <w:rsid w:val="004F4B3F"/>
    <w:rsid w:val="00504487"/>
    <w:rsid w:val="005062A8"/>
    <w:rsid w:val="0050774A"/>
    <w:rsid w:val="00512D35"/>
    <w:rsid w:val="00513AEA"/>
    <w:rsid w:val="00516924"/>
    <w:rsid w:val="005178A0"/>
    <w:rsid w:val="005203EE"/>
    <w:rsid w:val="00520DC9"/>
    <w:rsid w:val="00522898"/>
    <w:rsid w:val="0052353B"/>
    <w:rsid w:val="0052418A"/>
    <w:rsid w:val="00524CCE"/>
    <w:rsid w:val="00530194"/>
    <w:rsid w:val="00536CFB"/>
    <w:rsid w:val="005374FD"/>
    <w:rsid w:val="005416C4"/>
    <w:rsid w:val="005434F6"/>
    <w:rsid w:val="0054621E"/>
    <w:rsid w:val="005477EE"/>
    <w:rsid w:val="00557716"/>
    <w:rsid w:val="00557BBD"/>
    <w:rsid w:val="00562243"/>
    <w:rsid w:val="00570439"/>
    <w:rsid w:val="00571B0F"/>
    <w:rsid w:val="00583CDC"/>
    <w:rsid w:val="00585D56"/>
    <w:rsid w:val="00587164"/>
    <w:rsid w:val="0058744B"/>
    <w:rsid w:val="00590956"/>
    <w:rsid w:val="00591112"/>
    <w:rsid w:val="005916B8"/>
    <w:rsid w:val="005977BA"/>
    <w:rsid w:val="005A06CA"/>
    <w:rsid w:val="005A26AF"/>
    <w:rsid w:val="005A512F"/>
    <w:rsid w:val="005B52D0"/>
    <w:rsid w:val="005C53E3"/>
    <w:rsid w:val="005C56E6"/>
    <w:rsid w:val="005D38CD"/>
    <w:rsid w:val="005E0105"/>
    <w:rsid w:val="005E1A12"/>
    <w:rsid w:val="005E2DA2"/>
    <w:rsid w:val="005E4611"/>
    <w:rsid w:val="005E4C05"/>
    <w:rsid w:val="005E622D"/>
    <w:rsid w:val="005F12FA"/>
    <w:rsid w:val="005F32DE"/>
    <w:rsid w:val="005F3C95"/>
    <w:rsid w:val="005F3D9F"/>
    <w:rsid w:val="005F5EFA"/>
    <w:rsid w:val="005F7D73"/>
    <w:rsid w:val="0060098D"/>
    <w:rsid w:val="0060125F"/>
    <w:rsid w:val="00601D38"/>
    <w:rsid w:val="00603166"/>
    <w:rsid w:val="006055EE"/>
    <w:rsid w:val="00606D00"/>
    <w:rsid w:val="00606DAF"/>
    <w:rsid w:val="00613661"/>
    <w:rsid w:val="00616F63"/>
    <w:rsid w:val="006204CD"/>
    <w:rsid w:val="0062062F"/>
    <w:rsid w:val="00621011"/>
    <w:rsid w:val="006211AA"/>
    <w:rsid w:val="00622742"/>
    <w:rsid w:val="00625108"/>
    <w:rsid w:val="00625BCB"/>
    <w:rsid w:val="00626870"/>
    <w:rsid w:val="00630287"/>
    <w:rsid w:val="0063057C"/>
    <w:rsid w:val="006306D6"/>
    <w:rsid w:val="00631C63"/>
    <w:rsid w:val="00631C70"/>
    <w:rsid w:val="00653F0D"/>
    <w:rsid w:val="0065565B"/>
    <w:rsid w:val="00655EB9"/>
    <w:rsid w:val="006578C3"/>
    <w:rsid w:val="006606F5"/>
    <w:rsid w:val="00660AC4"/>
    <w:rsid w:val="006627AF"/>
    <w:rsid w:val="006653BD"/>
    <w:rsid w:val="006655FB"/>
    <w:rsid w:val="00666E3D"/>
    <w:rsid w:val="0067059E"/>
    <w:rsid w:val="0067081A"/>
    <w:rsid w:val="00671012"/>
    <w:rsid w:val="00671AD9"/>
    <w:rsid w:val="006732FE"/>
    <w:rsid w:val="0067454B"/>
    <w:rsid w:val="006769B6"/>
    <w:rsid w:val="00676C9B"/>
    <w:rsid w:val="00677CB6"/>
    <w:rsid w:val="00682BE5"/>
    <w:rsid w:val="006900A4"/>
    <w:rsid w:val="006910CB"/>
    <w:rsid w:val="00692664"/>
    <w:rsid w:val="00694657"/>
    <w:rsid w:val="00696890"/>
    <w:rsid w:val="00697A4A"/>
    <w:rsid w:val="006A0147"/>
    <w:rsid w:val="006A6BE2"/>
    <w:rsid w:val="006B1783"/>
    <w:rsid w:val="006B2075"/>
    <w:rsid w:val="006B4F34"/>
    <w:rsid w:val="006B733D"/>
    <w:rsid w:val="006B745E"/>
    <w:rsid w:val="006C1389"/>
    <w:rsid w:val="006C34EB"/>
    <w:rsid w:val="006C5311"/>
    <w:rsid w:val="006C62B2"/>
    <w:rsid w:val="006D0C56"/>
    <w:rsid w:val="006D20E4"/>
    <w:rsid w:val="006D2DB6"/>
    <w:rsid w:val="006D5154"/>
    <w:rsid w:val="006E14DF"/>
    <w:rsid w:val="006E1564"/>
    <w:rsid w:val="006E639F"/>
    <w:rsid w:val="006E71B9"/>
    <w:rsid w:val="006F107F"/>
    <w:rsid w:val="006F2BAB"/>
    <w:rsid w:val="006F3193"/>
    <w:rsid w:val="006F5491"/>
    <w:rsid w:val="006F7CD0"/>
    <w:rsid w:val="007006C2"/>
    <w:rsid w:val="00700816"/>
    <w:rsid w:val="00702C4B"/>
    <w:rsid w:val="00706A8E"/>
    <w:rsid w:val="007071C9"/>
    <w:rsid w:val="00710DBB"/>
    <w:rsid w:val="00713216"/>
    <w:rsid w:val="00714568"/>
    <w:rsid w:val="00714FAF"/>
    <w:rsid w:val="00716BE5"/>
    <w:rsid w:val="00720D8E"/>
    <w:rsid w:val="00721D37"/>
    <w:rsid w:val="00722295"/>
    <w:rsid w:val="00722E35"/>
    <w:rsid w:val="00722F8D"/>
    <w:rsid w:val="007256EE"/>
    <w:rsid w:val="00726347"/>
    <w:rsid w:val="0072729C"/>
    <w:rsid w:val="007415A9"/>
    <w:rsid w:val="007416A2"/>
    <w:rsid w:val="00744A8D"/>
    <w:rsid w:val="007456C5"/>
    <w:rsid w:val="00747A76"/>
    <w:rsid w:val="00747BFA"/>
    <w:rsid w:val="00750664"/>
    <w:rsid w:val="0075070B"/>
    <w:rsid w:val="00753F31"/>
    <w:rsid w:val="00760201"/>
    <w:rsid w:val="00763AE0"/>
    <w:rsid w:val="007666A7"/>
    <w:rsid w:val="007668F3"/>
    <w:rsid w:val="007700B4"/>
    <w:rsid w:val="00776B55"/>
    <w:rsid w:val="00777BF4"/>
    <w:rsid w:val="00785197"/>
    <w:rsid w:val="007967B7"/>
    <w:rsid w:val="007979FB"/>
    <w:rsid w:val="007A0AA3"/>
    <w:rsid w:val="007A20B9"/>
    <w:rsid w:val="007A2A27"/>
    <w:rsid w:val="007A46C7"/>
    <w:rsid w:val="007A4B84"/>
    <w:rsid w:val="007A719E"/>
    <w:rsid w:val="007B4824"/>
    <w:rsid w:val="007B6647"/>
    <w:rsid w:val="007B6E3C"/>
    <w:rsid w:val="007C063B"/>
    <w:rsid w:val="007C209D"/>
    <w:rsid w:val="007C3E07"/>
    <w:rsid w:val="007C5F0A"/>
    <w:rsid w:val="007C649D"/>
    <w:rsid w:val="007D02CA"/>
    <w:rsid w:val="007D152B"/>
    <w:rsid w:val="007D16AA"/>
    <w:rsid w:val="007D184C"/>
    <w:rsid w:val="007D2DAB"/>
    <w:rsid w:val="007D41D5"/>
    <w:rsid w:val="007E2C9C"/>
    <w:rsid w:val="007E4A8C"/>
    <w:rsid w:val="007E76BB"/>
    <w:rsid w:val="007E7AFF"/>
    <w:rsid w:val="007F0E7B"/>
    <w:rsid w:val="007F1D02"/>
    <w:rsid w:val="007F3525"/>
    <w:rsid w:val="007F371D"/>
    <w:rsid w:val="007F6361"/>
    <w:rsid w:val="007F719D"/>
    <w:rsid w:val="008012BC"/>
    <w:rsid w:val="008016CC"/>
    <w:rsid w:val="00804676"/>
    <w:rsid w:val="00804A79"/>
    <w:rsid w:val="008107B6"/>
    <w:rsid w:val="00812352"/>
    <w:rsid w:val="00813B96"/>
    <w:rsid w:val="00813E3C"/>
    <w:rsid w:val="00814B0E"/>
    <w:rsid w:val="0081741B"/>
    <w:rsid w:val="008178C6"/>
    <w:rsid w:val="00822071"/>
    <w:rsid w:val="00822758"/>
    <w:rsid w:val="008251E8"/>
    <w:rsid w:val="0082620C"/>
    <w:rsid w:val="00830ED1"/>
    <w:rsid w:val="00832397"/>
    <w:rsid w:val="00834ECF"/>
    <w:rsid w:val="00836B86"/>
    <w:rsid w:val="00837D8D"/>
    <w:rsid w:val="00840533"/>
    <w:rsid w:val="00840556"/>
    <w:rsid w:val="008415AA"/>
    <w:rsid w:val="008464F1"/>
    <w:rsid w:val="0084720A"/>
    <w:rsid w:val="0085011E"/>
    <w:rsid w:val="00850DEF"/>
    <w:rsid w:val="00852EC5"/>
    <w:rsid w:val="008537AB"/>
    <w:rsid w:val="00862297"/>
    <w:rsid w:val="00862709"/>
    <w:rsid w:val="008653ED"/>
    <w:rsid w:val="00865DF9"/>
    <w:rsid w:val="008738CF"/>
    <w:rsid w:val="00873974"/>
    <w:rsid w:val="008751A8"/>
    <w:rsid w:val="008751AE"/>
    <w:rsid w:val="00877601"/>
    <w:rsid w:val="0088292C"/>
    <w:rsid w:val="008838BB"/>
    <w:rsid w:val="00883D5A"/>
    <w:rsid w:val="00885BD6"/>
    <w:rsid w:val="00887438"/>
    <w:rsid w:val="00891CC6"/>
    <w:rsid w:val="00897AAF"/>
    <w:rsid w:val="008A2569"/>
    <w:rsid w:val="008A2D83"/>
    <w:rsid w:val="008A34D8"/>
    <w:rsid w:val="008A580A"/>
    <w:rsid w:val="008A601E"/>
    <w:rsid w:val="008A6621"/>
    <w:rsid w:val="008B064A"/>
    <w:rsid w:val="008B1AED"/>
    <w:rsid w:val="008B28DE"/>
    <w:rsid w:val="008B5E9C"/>
    <w:rsid w:val="008B6611"/>
    <w:rsid w:val="008B6ECE"/>
    <w:rsid w:val="008C03A3"/>
    <w:rsid w:val="008C0AE1"/>
    <w:rsid w:val="008C0E43"/>
    <w:rsid w:val="008C7134"/>
    <w:rsid w:val="008D2ABC"/>
    <w:rsid w:val="008D2EC0"/>
    <w:rsid w:val="008E0690"/>
    <w:rsid w:val="008E0E34"/>
    <w:rsid w:val="008E1DC8"/>
    <w:rsid w:val="008E3E2C"/>
    <w:rsid w:val="008E686E"/>
    <w:rsid w:val="008F2048"/>
    <w:rsid w:val="008F3774"/>
    <w:rsid w:val="008F3A05"/>
    <w:rsid w:val="008F544D"/>
    <w:rsid w:val="008F6209"/>
    <w:rsid w:val="008F760F"/>
    <w:rsid w:val="00901120"/>
    <w:rsid w:val="00901E97"/>
    <w:rsid w:val="009048C0"/>
    <w:rsid w:val="009066B6"/>
    <w:rsid w:val="00910EEA"/>
    <w:rsid w:val="00913640"/>
    <w:rsid w:val="00915C92"/>
    <w:rsid w:val="0091679C"/>
    <w:rsid w:val="00923E2B"/>
    <w:rsid w:val="00925342"/>
    <w:rsid w:val="00926014"/>
    <w:rsid w:val="00932F5F"/>
    <w:rsid w:val="00934C37"/>
    <w:rsid w:val="009352CF"/>
    <w:rsid w:val="009355D0"/>
    <w:rsid w:val="009411F5"/>
    <w:rsid w:val="00941DB2"/>
    <w:rsid w:val="00946CB2"/>
    <w:rsid w:val="009512C8"/>
    <w:rsid w:val="009517C6"/>
    <w:rsid w:val="009525E3"/>
    <w:rsid w:val="009541A7"/>
    <w:rsid w:val="009601A2"/>
    <w:rsid w:val="0097080E"/>
    <w:rsid w:val="009709EF"/>
    <w:rsid w:val="00974D8A"/>
    <w:rsid w:val="00977FF3"/>
    <w:rsid w:val="00993649"/>
    <w:rsid w:val="0099524A"/>
    <w:rsid w:val="009972DC"/>
    <w:rsid w:val="009A04EA"/>
    <w:rsid w:val="009A0FC3"/>
    <w:rsid w:val="009A2FF7"/>
    <w:rsid w:val="009A5658"/>
    <w:rsid w:val="009A6010"/>
    <w:rsid w:val="009A7373"/>
    <w:rsid w:val="009B00AF"/>
    <w:rsid w:val="009B57F3"/>
    <w:rsid w:val="009B7D1E"/>
    <w:rsid w:val="009C3151"/>
    <w:rsid w:val="009C489F"/>
    <w:rsid w:val="009C5784"/>
    <w:rsid w:val="009C6715"/>
    <w:rsid w:val="009C6B0D"/>
    <w:rsid w:val="009D3913"/>
    <w:rsid w:val="009D5E76"/>
    <w:rsid w:val="009E174F"/>
    <w:rsid w:val="009E2DDC"/>
    <w:rsid w:val="009E7B7F"/>
    <w:rsid w:val="009E7DC5"/>
    <w:rsid w:val="009F1E90"/>
    <w:rsid w:val="009F25CB"/>
    <w:rsid w:val="009F3240"/>
    <w:rsid w:val="009F3F92"/>
    <w:rsid w:val="00A01705"/>
    <w:rsid w:val="00A02BC4"/>
    <w:rsid w:val="00A03BD6"/>
    <w:rsid w:val="00A04B17"/>
    <w:rsid w:val="00A062D0"/>
    <w:rsid w:val="00A0641E"/>
    <w:rsid w:val="00A065AA"/>
    <w:rsid w:val="00A11116"/>
    <w:rsid w:val="00A11D9C"/>
    <w:rsid w:val="00A166E7"/>
    <w:rsid w:val="00A17280"/>
    <w:rsid w:val="00A21B02"/>
    <w:rsid w:val="00A238B3"/>
    <w:rsid w:val="00A24E6E"/>
    <w:rsid w:val="00A2723A"/>
    <w:rsid w:val="00A274BA"/>
    <w:rsid w:val="00A27C4F"/>
    <w:rsid w:val="00A32518"/>
    <w:rsid w:val="00A33111"/>
    <w:rsid w:val="00A331C0"/>
    <w:rsid w:val="00A33FBD"/>
    <w:rsid w:val="00A36338"/>
    <w:rsid w:val="00A4400C"/>
    <w:rsid w:val="00A44562"/>
    <w:rsid w:val="00A5309C"/>
    <w:rsid w:val="00A543AD"/>
    <w:rsid w:val="00A55E88"/>
    <w:rsid w:val="00A56D94"/>
    <w:rsid w:val="00A62BFC"/>
    <w:rsid w:val="00A658E4"/>
    <w:rsid w:val="00A66149"/>
    <w:rsid w:val="00A66FDF"/>
    <w:rsid w:val="00A7240C"/>
    <w:rsid w:val="00A727D2"/>
    <w:rsid w:val="00A731C0"/>
    <w:rsid w:val="00A74A72"/>
    <w:rsid w:val="00A75BA2"/>
    <w:rsid w:val="00A7714F"/>
    <w:rsid w:val="00A7731F"/>
    <w:rsid w:val="00A77644"/>
    <w:rsid w:val="00A7772B"/>
    <w:rsid w:val="00A81CB8"/>
    <w:rsid w:val="00A83511"/>
    <w:rsid w:val="00A83E5B"/>
    <w:rsid w:val="00A84AFE"/>
    <w:rsid w:val="00A84C74"/>
    <w:rsid w:val="00A86103"/>
    <w:rsid w:val="00A87C37"/>
    <w:rsid w:val="00A9706E"/>
    <w:rsid w:val="00AA13DA"/>
    <w:rsid w:val="00AA35BC"/>
    <w:rsid w:val="00AA60E7"/>
    <w:rsid w:val="00AA7D93"/>
    <w:rsid w:val="00AB301E"/>
    <w:rsid w:val="00AB5172"/>
    <w:rsid w:val="00AC1FC3"/>
    <w:rsid w:val="00AC4652"/>
    <w:rsid w:val="00AC53C0"/>
    <w:rsid w:val="00AC661F"/>
    <w:rsid w:val="00AC6BA0"/>
    <w:rsid w:val="00AD040A"/>
    <w:rsid w:val="00AD4EE7"/>
    <w:rsid w:val="00AD6A30"/>
    <w:rsid w:val="00AE0CF1"/>
    <w:rsid w:val="00AE0D8C"/>
    <w:rsid w:val="00AE26E3"/>
    <w:rsid w:val="00AE294F"/>
    <w:rsid w:val="00AE2EBB"/>
    <w:rsid w:val="00AE5FCA"/>
    <w:rsid w:val="00AF0903"/>
    <w:rsid w:val="00AF0AB4"/>
    <w:rsid w:val="00AF1F73"/>
    <w:rsid w:val="00AF2F2B"/>
    <w:rsid w:val="00AF486F"/>
    <w:rsid w:val="00AF5DC9"/>
    <w:rsid w:val="00AF7DC1"/>
    <w:rsid w:val="00B007CA"/>
    <w:rsid w:val="00B00DCA"/>
    <w:rsid w:val="00B01F84"/>
    <w:rsid w:val="00B02867"/>
    <w:rsid w:val="00B06847"/>
    <w:rsid w:val="00B06EDA"/>
    <w:rsid w:val="00B10362"/>
    <w:rsid w:val="00B11EA2"/>
    <w:rsid w:val="00B1379A"/>
    <w:rsid w:val="00B14A31"/>
    <w:rsid w:val="00B167B4"/>
    <w:rsid w:val="00B17AA3"/>
    <w:rsid w:val="00B2156F"/>
    <w:rsid w:val="00B2234C"/>
    <w:rsid w:val="00B25218"/>
    <w:rsid w:val="00B25CD4"/>
    <w:rsid w:val="00B2608B"/>
    <w:rsid w:val="00B27E04"/>
    <w:rsid w:val="00B36528"/>
    <w:rsid w:val="00B36BAC"/>
    <w:rsid w:val="00B408BB"/>
    <w:rsid w:val="00B41484"/>
    <w:rsid w:val="00B45EC3"/>
    <w:rsid w:val="00B5080A"/>
    <w:rsid w:val="00B519ED"/>
    <w:rsid w:val="00B52522"/>
    <w:rsid w:val="00B52E5B"/>
    <w:rsid w:val="00B551DC"/>
    <w:rsid w:val="00B55A0E"/>
    <w:rsid w:val="00B630CE"/>
    <w:rsid w:val="00B63E89"/>
    <w:rsid w:val="00B64577"/>
    <w:rsid w:val="00B665B3"/>
    <w:rsid w:val="00B718FE"/>
    <w:rsid w:val="00B71D3D"/>
    <w:rsid w:val="00B72807"/>
    <w:rsid w:val="00B7392D"/>
    <w:rsid w:val="00B73E7B"/>
    <w:rsid w:val="00B82DF2"/>
    <w:rsid w:val="00B84C7E"/>
    <w:rsid w:val="00B86805"/>
    <w:rsid w:val="00B9048F"/>
    <w:rsid w:val="00B9539C"/>
    <w:rsid w:val="00B95B45"/>
    <w:rsid w:val="00B95D8F"/>
    <w:rsid w:val="00B95DC4"/>
    <w:rsid w:val="00BA3512"/>
    <w:rsid w:val="00BA68FD"/>
    <w:rsid w:val="00BA7157"/>
    <w:rsid w:val="00BB0833"/>
    <w:rsid w:val="00BB4E2A"/>
    <w:rsid w:val="00BB7344"/>
    <w:rsid w:val="00BC02D6"/>
    <w:rsid w:val="00BC1AD8"/>
    <w:rsid w:val="00BC47CC"/>
    <w:rsid w:val="00BC5D60"/>
    <w:rsid w:val="00BD1D05"/>
    <w:rsid w:val="00BD2C60"/>
    <w:rsid w:val="00BD3C85"/>
    <w:rsid w:val="00BD49F6"/>
    <w:rsid w:val="00BD70A9"/>
    <w:rsid w:val="00BE084F"/>
    <w:rsid w:val="00BE1550"/>
    <w:rsid w:val="00BE22A2"/>
    <w:rsid w:val="00BE4B0D"/>
    <w:rsid w:val="00BE5213"/>
    <w:rsid w:val="00BF339D"/>
    <w:rsid w:val="00BF356E"/>
    <w:rsid w:val="00BF493F"/>
    <w:rsid w:val="00BF567B"/>
    <w:rsid w:val="00C0237C"/>
    <w:rsid w:val="00C02861"/>
    <w:rsid w:val="00C0327D"/>
    <w:rsid w:val="00C04CD5"/>
    <w:rsid w:val="00C051EE"/>
    <w:rsid w:val="00C20259"/>
    <w:rsid w:val="00C2098A"/>
    <w:rsid w:val="00C2454B"/>
    <w:rsid w:val="00C24D75"/>
    <w:rsid w:val="00C263B1"/>
    <w:rsid w:val="00C30AAC"/>
    <w:rsid w:val="00C3151D"/>
    <w:rsid w:val="00C32797"/>
    <w:rsid w:val="00C32A6C"/>
    <w:rsid w:val="00C34EB9"/>
    <w:rsid w:val="00C35AE1"/>
    <w:rsid w:val="00C40178"/>
    <w:rsid w:val="00C41056"/>
    <w:rsid w:val="00C4373A"/>
    <w:rsid w:val="00C43D09"/>
    <w:rsid w:val="00C51D08"/>
    <w:rsid w:val="00C55F75"/>
    <w:rsid w:val="00C615DA"/>
    <w:rsid w:val="00C61974"/>
    <w:rsid w:val="00C62EE0"/>
    <w:rsid w:val="00C63057"/>
    <w:rsid w:val="00C64B5F"/>
    <w:rsid w:val="00C71512"/>
    <w:rsid w:val="00C71693"/>
    <w:rsid w:val="00C72597"/>
    <w:rsid w:val="00C73005"/>
    <w:rsid w:val="00C840F6"/>
    <w:rsid w:val="00C9193B"/>
    <w:rsid w:val="00C93519"/>
    <w:rsid w:val="00C959A9"/>
    <w:rsid w:val="00CA075B"/>
    <w:rsid w:val="00CA2826"/>
    <w:rsid w:val="00CA3C54"/>
    <w:rsid w:val="00CA4CDC"/>
    <w:rsid w:val="00CA7D5B"/>
    <w:rsid w:val="00CA7FE5"/>
    <w:rsid w:val="00CB20C2"/>
    <w:rsid w:val="00CB2148"/>
    <w:rsid w:val="00CB35D2"/>
    <w:rsid w:val="00CB505A"/>
    <w:rsid w:val="00CB51BE"/>
    <w:rsid w:val="00CB6078"/>
    <w:rsid w:val="00CC69BC"/>
    <w:rsid w:val="00CC7427"/>
    <w:rsid w:val="00CD05D2"/>
    <w:rsid w:val="00CD0CD0"/>
    <w:rsid w:val="00CD1A2B"/>
    <w:rsid w:val="00CD5D90"/>
    <w:rsid w:val="00CD75DF"/>
    <w:rsid w:val="00CE09DB"/>
    <w:rsid w:val="00CE4CD7"/>
    <w:rsid w:val="00CE55EA"/>
    <w:rsid w:val="00CE66ED"/>
    <w:rsid w:val="00CE7891"/>
    <w:rsid w:val="00CF1FA6"/>
    <w:rsid w:val="00CF2A8B"/>
    <w:rsid w:val="00CF48DD"/>
    <w:rsid w:val="00D03E2B"/>
    <w:rsid w:val="00D05306"/>
    <w:rsid w:val="00D05EE7"/>
    <w:rsid w:val="00D12980"/>
    <w:rsid w:val="00D12D06"/>
    <w:rsid w:val="00D13811"/>
    <w:rsid w:val="00D21AC7"/>
    <w:rsid w:val="00D22D3A"/>
    <w:rsid w:val="00D24826"/>
    <w:rsid w:val="00D30381"/>
    <w:rsid w:val="00D3179D"/>
    <w:rsid w:val="00D34BBB"/>
    <w:rsid w:val="00D3556C"/>
    <w:rsid w:val="00D3578C"/>
    <w:rsid w:val="00D36601"/>
    <w:rsid w:val="00D376AF"/>
    <w:rsid w:val="00D40FED"/>
    <w:rsid w:val="00D41965"/>
    <w:rsid w:val="00D4513C"/>
    <w:rsid w:val="00D452DF"/>
    <w:rsid w:val="00D46F83"/>
    <w:rsid w:val="00D5577D"/>
    <w:rsid w:val="00D55B4F"/>
    <w:rsid w:val="00D57052"/>
    <w:rsid w:val="00D64D71"/>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1AF5"/>
    <w:rsid w:val="00DA278A"/>
    <w:rsid w:val="00DA5866"/>
    <w:rsid w:val="00DB1DF8"/>
    <w:rsid w:val="00DB222B"/>
    <w:rsid w:val="00DB4448"/>
    <w:rsid w:val="00DB4A35"/>
    <w:rsid w:val="00DB4BAE"/>
    <w:rsid w:val="00DC741B"/>
    <w:rsid w:val="00DD0C2F"/>
    <w:rsid w:val="00DD66DC"/>
    <w:rsid w:val="00DD70D1"/>
    <w:rsid w:val="00DD7EAC"/>
    <w:rsid w:val="00DE027C"/>
    <w:rsid w:val="00DE02AA"/>
    <w:rsid w:val="00DE159A"/>
    <w:rsid w:val="00DE1DB9"/>
    <w:rsid w:val="00DE3A55"/>
    <w:rsid w:val="00DE4D68"/>
    <w:rsid w:val="00DE5901"/>
    <w:rsid w:val="00DF08E4"/>
    <w:rsid w:val="00DF4F2F"/>
    <w:rsid w:val="00DF6F00"/>
    <w:rsid w:val="00E00506"/>
    <w:rsid w:val="00E03126"/>
    <w:rsid w:val="00E03484"/>
    <w:rsid w:val="00E077C6"/>
    <w:rsid w:val="00E12B07"/>
    <w:rsid w:val="00E1309E"/>
    <w:rsid w:val="00E15510"/>
    <w:rsid w:val="00E20D93"/>
    <w:rsid w:val="00E21085"/>
    <w:rsid w:val="00E27613"/>
    <w:rsid w:val="00E27F2C"/>
    <w:rsid w:val="00E33F3F"/>
    <w:rsid w:val="00E342EE"/>
    <w:rsid w:val="00E37752"/>
    <w:rsid w:val="00E42047"/>
    <w:rsid w:val="00E4563C"/>
    <w:rsid w:val="00E46482"/>
    <w:rsid w:val="00E46DC4"/>
    <w:rsid w:val="00E47B8B"/>
    <w:rsid w:val="00E5457B"/>
    <w:rsid w:val="00E54EE3"/>
    <w:rsid w:val="00E57CEA"/>
    <w:rsid w:val="00E6012D"/>
    <w:rsid w:val="00E610E6"/>
    <w:rsid w:val="00E618F0"/>
    <w:rsid w:val="00E61FD1"/>
    <w:rsid w:val="00E62D7F"/>
    <w:rsid w:val="00E63895"/>
    <w:rsid w:val="00E640AC"/>
    <w:rsid w:val="00E716DC"/>
    <w:rsid w:val="00E81D79"/>
    <w:rsid w:val="00E85AC7"/>
    <w:rsid w:val="00E85CF7"/>
    <w:rsid w:val="00E91E7D"/>
    <w:rsid w:val="00E934EC"/>
    <w:rsid w:val="00E954A5"/>
    <w:rsid w:val="00E95D73"/>
    <w:rsid w:val="00EA17EE"/>
    <w:rsid w:val="00EA4252"/>
    <w:rsid w:val="00EA4ADF"/>
    <w:rsid w:val="00EA6809"/>
    <w:rsid w:val="00EB08A2"/>
    <w:rsid w:val="00EB0B13"/>
    <w:rsid w:val="00EB144A"/>
    <w:rsid w:val="00EB24DD"/>
    <w:rsid w:val="00EB2BBF"/>
    <w:rsid w:val="00EB4D89"/>
    <w:rsid w:val="00EB5AA3"/>
    <w:rsid w:val="00EC58AC"/>
    <w:rsid w:val="00EC672B"/>
    <w:rsid w:val="00EC6A12"/>
    <w:rsid w:val="00ED11DE"/>
    <w:rsid w:val="00ED341D"/>
    <w:rsid w:val="00ED541D"/>
    <w:rsid w:val="00ED734C"/>
    <w:rsid w:val="00EE09B7"/>
    <w:rsid w:val="00EE416B"/>
    <w:rsid w:val="00EE5697"/>
    <w:rsid w:val="00EE579D"/>
    <w:rsid w:val="00EE6754"/>
    <w:rsid w:val="00EF3A53"/>
    <w:rsid w:val="00EF60C6"/>
    <w:rsid w:val="00F0073D"/>
    <w:rsid w:val="00F0340E"/>
    <w:rsid w:val="00F03C74"/>
    <w:rsid w:val="00F05139"/>
    <w:rsid w:val="00F14699"/>
    <w:rsid w:val="00F146F6"/>
    <w:rsid w:val="00F158F3"/>
    <w:rsid w:val="00F15BC6"/>
    <w:rsid w:val="00F2717A"/>
    <w:rsid w:val="00F2744B"/>
    <w:rsid w:val="00F3390C"/>
    <w:rsid w:val="00F33CED"/>
    <w:rsid w:val="00F3438E"/>
    <w:rsid w:val="00F412F8"/>
    <w:rsid w:val="00F43348"/>
    <w:rsid w:val="00F46FDF"/>
    <w:rsid w:val="00F518DB"/>
    <w:rsid w:val="00F54AA0"/>
    <w:rsid w:val="00F55FE5"/>
    <w:rsid w:val="00F57152"/>
    <w:rsid w:val="00F6350A"/>
    <w:rsid w:val="00F641AD"/>
    <w:rsid w:val="00F65576"/>
    <w:rsid w:val="00F65807"/>
    <w:rsid w:val="00F66CBF"/>
    <w:rsid w:val="00F67FA0"/>
    <w:rsid w:val="00F73F98"/>
    <w:rsid w:val="00F7699E"/>
    <w:rsid w:val="00F77A04"/>
    <w:rsid w:val="00F80C3C"/>
    <w:rsid w:val="00F8126C"/>
    <w:rsid w:val="00F82E0A"/>
    <w:rsid w:val="00F85268"/>
    <w:rsid w:val="00F858DD"/>
    <w:rsid w:val="00F871B6"/>
    <w:rsid w:val="00F917C3"/>
    <w:rsid w:val="00F91F73"/>
    <w:rsid w:val="00F932EF"/>
    <w:rsid w:val="00F95BB4"/>
    <w:rsid w:val="00F95C8C"/>
    <w:rsid w:val="00F96EEC"/>
    <w:rsid w:val="00F97A95"/>
    <w:rsid w:val="00F97FCA"/>
    <w:rsid w:val="00FA041A"/>
    <w:rsid w:val="00FA494D"/>
    <w:rsid w:val="00FA54E4"/>
    <w:rsid w:val="00FA5A3F"/>
    <w:rsid w:val="00FA641E"/>
    <w:rsid w:val="00FA6FC6"/>
    <w:rsid w:val="00FB1C4A"/>
    <w:rsid w:val="00FB3863"/>
    <w:rsid w:val="00FB3CEB"/>
    <w:rsid w:val="00FB413A"/>
    <w:rsid w:val="00FB4669"/>
    <w:rsid w:val="00FB556F"/>
    <w:rsid w:val="00FB59D6"/>
    <w:rsid w:val="00FC1815"/>
    <w:rsid w:val="00FC28EF"/>
    <w:rsid w:val="00FC2BC8"/>
    <w:rsid w:val="00FC2FA7"/>
    <w:rsid w:val="00FC41E0"/>
    <w:rsid w:val="00FC4BD3"/>
    <w:rsid w:val="00FD53C6"/>
    <w:rsid w:val="00FD74F1"/>
    <w:rsid w:val="00FE33BB"/>
    <w:rsid w:val="00FE4030"/>
    <w:rsid w:val="00FE5208"/>
    <w:rsid w:val="00FE6345"/>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194117903">
      <w:bodyDiv w:val="1"/>
      <w:marLeft w:val="0"/>
      <w:marRight w:val="0"/>
      <w:marTop w:val="0"/>
      <w:marBottom w:val="0"/>
      <w:divBdr>
        <w:top w:val="none" w:sz="0" w:space="0" w:color="auto"/>
        <w:left w:val="none" w:sz="0" w:space="0" w:color="auto"/>
        <w:bottom w:val="none" w:sz="0" w:space="0" w:color="auto"/>
        <w:right w:val="none" w:sz="0" w:space="0" w:color="auto"/>
      </w:divBdr>
      <w:divsChild>
        <w:div w:id="1452823118">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51611129">
      <w:bodyDiv w:val="1"/>
      <w:marLeft w:val="0"/>
      <w:marRight w:val="0"/>
      <w:marTop w:val="0"/>
      <w:marBottom w:val="0"/>
      <w:divBdr>
        <w:top w:val="none" w:sz="0" w:space="0" w:color="auto"/>
        <w:left w:val="none" w:sz="0" w:space="0" w:color="auto"/>
        <w:bottom w:val="none" w:sz="0" w:space="0" w:color="auto"/>
        <w:right w:val="none" w:sz="0" w:space="0" w:color="auto"/>
      </w:divBdr>
      <w:divsChild>
        <w:div w:id="1205173214">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987394248">
      <w:bodyDiv w:val="1"/>
      <w:marLeft w:val="0"/>
      <w:marRight w:val="0"/>
      <w:marTop w:val="0"/>
      <w:marBottom w:val="0"/>
      <w:divBdr>
        <w:top w:val="none" w:sz="0" w:space="0" w:color="auto"/>
        <w:left w:val="none" w:sz="0" w:space="0" w:color="auto"/>
        <w:bottom w:val="none" w:sz="0" w:space="0" w:color="auto"/>
        <w:right w:val="none" w:sz="0" w:space="0" w:color="auto"/>
      </w:divBdr>
      <w:divsChild>
        <w:div w:id="2083286369">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17737576">
      <w:bodyDiv w:val="1"/>
      <w:marLeft w:val="0"/>
      <w:marRight w:val="0"/>
      <w:marTop w:val="0"/>
      <w:marBottom w:val="0"/>
      <w:divBdr>
        <w:top w:val="none" w:sz="0" w:space="0" w:color="auto"/>
        <w:left w:val="none" w:sz="0" w:space="0" w:color="auto"/>
        <w:bottom w:val="none" w:sz="0" w:space="0" w:color="auto"/>
        <w:right w:val="none" w:sz="0" w:space="0" w:color="auto"/>
      </w:divBdr>
      <w:divsChild>
        <w:div w:id="1536380448">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269895809">
      <w:bodyDiv w:val="1"/>
      <w:marLeft w:val="0"/>
      <w:marRight w:val="0"/>
      <w:marTop w:val="0"/>
      <w:marBottom w:val="0"/>
      <w:divBdr>
        <w:top w:val="none" w:sz="0" w:space="0" w:color="auto"/>
        <w:left w:val="none" w:sz="0" w:space="0" w:color="auto"/>
        <w:bottom w:val="none" w:sz="0" w:space="0" w:color="auto"/>
        <w:right w:val="none" w:sz="0" w:space="0" w:color="auto"/>
      </w:divBdr>
      <w:divsChild>
        <w:div w:id="383606385">
          <w:marLeft w:val="0"/>
          <w:marRight w:val="0"/>
          <w:marTop w:val="0"/>
          <w:marBottom w:val="0"/>
          <w:divBdr>
            <w:top w:val="none" w:sz="0" w:space="0" w:color="auto"/>
            <w:left w:val="none" w:sz="0" w:space="0" w:color="auto"/>
            <w:bottom w:val="none" w:sz="0" w:space="0" w:color="auto"/>
            <w:right w:val="none" w:sz="0" w:space="0" w:color="auto"/>
          </w:divBdr>
        </w:div>
      </w:divsChild>
    </w:div>
    <w:div w:id="1301421480">
      <w:bodyDiv w:val="1"/>
      <w:marLeft w:val="0"/>
      <w:marRight w:val="0"/>
      <w:marTop w:val="0"/>
      <w:marBottom w:val="0"/>
      <w:divBdr>
        <w:top w:val="none" w:sz="0" w:space="0" w:color="auto"/>
        <w:left w:val="none" w:sz="0" w:space="0" w:color="auto"/>
        <w:bottom w:val="none" w:sz="0" w:space="0" w:color="auto"/>
        <w:right w:val="none" w:sz="0" w:space="0" w:color="auto"/>
      </w:divBdr>
      <w:divsChild>
        <w:div w:id="18243829">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02430151">
      <w:bodyDiv w:val="1"/>
      <w:marLeft w:val="0"/>
      <w:marRight w:val="0"/>
      <w:marTop w:val="0"/>
      <w:marBottom w:val="0"/>
      <w:divBdr>
        <w:top w:val="none" w:sz="0" w:space="0" w:color="auto"/>
        <w:left w:val="none" w:sz="0" w:space="0" w:color="auto"/>
        <w:bottom w:val="none" w:sz="0" w:space="0" w:color="auto"/>
        <w:right w:val="none" w:sz="0" w:space="0" w:color="auto"/>
      </w:divBdr>
      <w:divsChild>
        <w:div w:id="570113961">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13070858">
      <w:bodyDiv w:val="1"/>
      <w:marLeft w:val="0"/>
      <w:marRight w:val="0"/>
      <w:marTop w:val="0"/>
      <w:marBottom w:val="0"/>
      <w:divBdr>
        <w:top w:val="none" w:sz="0" w:space="0" w:color="auto"/>
        <w:left w:val="none" w:sz="0" w:space="0" w:color="auto"/>
        <w:bottom w:val="none" w:sz="0" w:space="0" w:color="auto"/>
        <w:right w:val="none" w:sz="0" w:space="0" w:color="auto"/>
      </w:divBdr>
      <w:divsChild>
        <w:div w:id="1202934162">
          <w:marLeft w:val="0"/>
          <w:marRight w:val="0"/>
          <w:marTop w:val="0"/>
          <w:marBottom w:val="0"/>
          <w:divBdr>
            <w:top w:val="none" w:sz="0" w:space="0" w:color="auto"/>
            <w:left w:val="none" w:sz="0" w:space="0" w:color="auto"/>
            <w:bottom w:val="none" w:sz="0" w:space="0" w:color="auto"/>
            <w:right w:val="none" w:sz="0" w:space="0" w:color="auto"/>
          </w:divBdr>
        </w:div>
      </w:divsChild>
    </w:div>
    <w:div w:id="2050378100">
      <w:bodyDiv w:val="1"/>
      <w:marLeft w:val="0"/>
      <w:marRight w:val="0"/>
      <w:marTop w:val="0"/>
      <w:marBottom w:val="0"/>
      <w:divBdr>
        <w:top w:val="none" w:sz="0" w:space="0" w:color="auto"/>
        <w:left w:val="none" w:sz="0" w:space="0" w:color="auto"/>
        <w:bottom w:val="none" w:sz="0" w:space="0" w:color="auto"/>
        <w:right w:val="none" w:sz="0" w:space="0" w:color="auto"/>
      </w:divBdr>
      <w:divsChild>
        <w:div w:id="2123576240">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sv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9.svg"/><Relationship Id="rId5" Type="http://schemas.openxmlformats.org/officeDocument/2006/relationships/footnotes" Target="footnotes.xml"/><Relationship Id="rId61" Type="http://schemas.openxmlformats.org/officeDocument/2006/relationships/image" Target="media/image48.sv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svg"/><Relationship Id="rId69" Type="http://schemas.openxmlformats.org/officeDocument/2006/relationships/footer" Target="footer3.xm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sv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4.xml"/><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svg"/><Relationship Id="rId7" Type="http://schemas.openxmlformats.org/officeDocument/2006/relationships/footer" Target="footer1.xml"/><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1493</TotalTime>
  <Pages>54</Pages>
  <Words>8434</Words>
  <Characters>48078</Characters>
  <Application>Microsoft Office Word</Application>
  <DocSecurity>0</DocSecurity>
  <Lines>400</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551</cp:revision>
  <cp:lastPrinted>2024-08-19T18:30:00Z</cp:lastPrinted>
  <dcterms:created xsi:type="dcterms:W3CDTF">2023-11-03T19:02:00Z</dcterms:created>
  <dcterms:modified xsi:type="dcterms:W3CDTF">2024-08-19T18:30:00Z</dcterms:modified>
</cp:coreProperties>
</file>